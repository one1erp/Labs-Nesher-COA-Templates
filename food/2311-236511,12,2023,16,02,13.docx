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E34D0" w14:textId="731924DD" w:rsidR="00AA78B9" w:rsidRPr="009B2D8D" w:rsidRDefault="00865E4C" w:rsidP="007B174C">
      <w:pPr>
        <w:tabs>
          <w:tab w:val="left" w:pos="4005"/>
          <w:tab w:val="center" w:pos="8419"/>
        </w:tabs>
        <w:spacing w:line="240" w:lineRule="auto"/>
        <w:ind w:left="-142" w:firstLine="720"/>
        <w:jc w:val="center"/>
        <w:rPr>
          <w:b/>
          <w:bCs/>
          <w:sz w:val="28"/>
          <w:szCs w:val="28"/>
        </w:rPr>
      </w:pPr>
      <w:r>
        <w:rPr>
          <w:b/>
          <w:bCs/>
          <w:sz w:val="28"/>
          <w:szCs w:val="28"/>
        </w:rPr>
        <w:t xml:space="preserve">2311-2365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06D9F10B"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1A5CF372"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7AF414C2" w14:textId="766E9DFA" w:rsidR="008302B9" w:rsidRDefault="00865E4C" w:rsidP="0020694A">
            <w:pPr>
              <w:bidi/>
              <w:ind w:right="131"/>
              <w:rPr>
                <w:sz w:val="16"/>
                <w:szCs w:val="16"/>
              </w:rPr>
            </w:pPr>
            <w:r>
              <w:rPr>
                <w:sz w:val="16"/>
                <w:szCs w:val="16"/>
                <w:rtl/>
              </w:rPr>
              <w:t>שטראוס נסיון</w:t>
            </w:r>
          </w:p>
        </w:tc>
        <w:tc>
          <w:tcPr>
            <w:tcW w:w="89" w:type="pct"/>
            <w:tcBorders>
              <w:top w:val="nil"/>
              <w:bottom w:val="nil"/>
            </w:tcBorders>
          </w:tcPr>
          <w:p w14:paraId="00CD4719" w14:textId="77777777" w:rsidR="008302B9" w:rsidRDefault="008302B9" w:rsidP="0020694A">
            <w:pPr>
              <w:bidi/>
              <w:ind w:right="131"/>
              <w:rPr>
                <w:sz w:val="16"/>
                <w:szCs w:val="16"/>
              </w:rPr>
            </w:pPr>
          </w:p>
        </w:tc>
        <w:tc>
          <w:tcPr>
            <w:tcW w:w="629" w:type="pct"/>
            <w:hideMark/>
          </w:tcPr>
          <w:p w14:paraId="5E2D3DDB"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08AAE81C" w14:textId="77777777" w:rsidR="008302B9" w:rsidRDefault="008302B9" w:rsidP="0020694A">
            <w:pPr>
              <w:bidi/>
              <w:ind w:right="131"/>
              <w:rPr>
                <w:sz w:val="16"/>
                <w:szCs w:val="16"/>
              </w:rPr>
            </w:pPr>
          </w:p>
        </w:tc>
        <w:tc>
          <w:tcPr>
            <w:tcW w:w="102" w:type="pct"/>
            <w:tcBorders>
              <w:top w:val="nil"/>
              <w:bottom w:val="nil"/>
            </w:tcBorders>
          </w:tcPr>
          <w:p w14:paraId="1F97282E" w14:textId="77777777" w:rsidR="008302B9" w:rsidRDefault="008302B9" w:rsidP="0020694A">
            <w:pPr>
              <w:bidi/>
              <w:ind w:right="131"/>
              <w:rPr>
                <w:sz w:val="16"/>
                <w:szCs w:val="16"/>
              </w:rPr>
            </w:pPr>
          </w:p>
        </w:tc>
        <w:tc>
          <w:tcPr>
            <w:tcW w:w="942" w:type="pct"/>
            <w:hideMark/>
          </w:tcPr>
          <w:p w14:paraId="04ED346C" w14:textId="77777777" w:rsidR="008302B9" w:rsidRDefault="008302B9" w:rsidP="0020694A">
            <w:pPr>
              <w:bidi/>
              <w:ind w:right="131"/>
              <w:rPr>
                <w:sz w:val="16"/>
                <w:szCs w:val="16"/>
              </w:rPr>
            </w:pPr>
            <w:r>
              <w:rPr>
                <w:sz w:val="16"/>
                <w:szCs w:val="16"/>
                <w:rtl/>
              </w:rPr>
              <w:t>תאריך וטמפ' קבלה</w:t>
            </w:r>
          </w:p>
        </w:tc>
        <w:tc>
          <w:tcPr>
            <w:tcW w:w="635" w:type="pct"/>
          </w:tcPr>
          <w:p w14:paraId="1B00C032" w14:textId="722F2607" w:rsidR="008302B9" w:rsidRDefault="00865E4C" w:rsidP="0020694A">
            <w:pPr>
              <w:bidi/>
              <w:ind w:right="131"/>
              <w:rPr>
                <w:sz w:val="16"/>
                <w:szCs w:val="16"/>
              </w:rPr>
            </w:pPr>
            <w:r>
              <w:rPr>
                <w:sz w:val="16"/>
                <w:szCs w:val="16"/>
                <w:rtl/>
              </w:rPr>
              <w:t xml:space="preserve">11/12/2023  </w:t>
            </w:r>
          </w:p>
        </w:tc>
      </w:tr>
      <w:tr w:rsidR="008302B9" w14:paraId="6B450E1A" w14:textId="77777777" w:rsidTr="00CA1EF0">
        <w:tc>
          <w:tcPr>
            <w:tcW w:w="435" w:type="pct"/>
            <w:hideMark/>
          </w:tcPr>
          <w:p w14:paraId="7200F348"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29820B84" w14:textId="77777777" w:rsidR="008302B9" w:rsidRDefault="008302B9" w:rsidP="0020694A">
            <w:pPr>
              <w:bidi/>
              <w:ind w:right="131"/>
              <w:rPr>
                <w:sz w:val="16"/>
                <w:szCs w:val="16"/>
              </w:rPr>
            </w:pPr>
          </w:p>
        </w:tc>
        <w:tc>
          <w:tcPr>
            <w:tcW w:w="89" w:type="pct"/>
            <w:tcBorders>
              <w:top w:val="nil"/>
              <w:bottom w:val="nil"/>
            </w:tcBorders>
          </w:tcPr>
          <w:p w14:paraId="7D009241" w14:textId="77777777" w:rsidR="008302B9" w:rsidRDefault="008302B9" w:rsidP="0020694A">
            <w:pPr>
              <w:bidi/>
              <w:ind w:right="131"/>
              <w:rPr>
                <w:sz w:val="16"/>
                <w:szCs w:val="16"/>
              </w:rPr>
            </w:pPr>
          </w:p>
        </w:tc>
        <w:tc>
          <w:tcPr>
            <w:tcW w:w="629" w:type="pct"/>
            <w:hideMark/>
          </w:tcPr>
          <w:p w14:paraId="19F7B683" w14:textId="77777777" w:rsidR="008302B9" w:rsidRDefault="008302B9" w:rsidP="0020694A">
            <w:pPr>
              <w:bidi/>
              <w:ind w:right="131"/>
              <w:rPr>
                <w:sz w:val="16"/>
                <w:szCs w:val="16"/>
                <w:highlight w:val="yellow"/>
              </w:rPr>
            </w:pPr>
            <w:r>
              <w:rPr>
                <w:sz w:val="16"/>
                <w:szCs w:val="16"/>
                <w:rtl/>
              </w:rPr>
              <w:t>מייל</w:t>
            </w:r>
          </w:p>
        </w:tc>
        <w:tc>
          <w:tcPr>
            <w:tcW w:w="1144" w:type="pct"/>
          </w:tcPr>
          <w:p w14:paraId="4F216C79" w14:textId="77777777" w:rsidR="008302B9" w:rsidRDefault="008302B9" w:rsidP="0020694A">
            <w:pPr>
              <w:bidi/>
              <w:ind w:right="131"/>
              <w:rPr>
                <w:sz w:val="16"/>
                <w:szCs w:val="16"/>
              </w:rPr>
            </w:pPr>
          </w:p>
        </w:tc>
        <w:tc>
          <w:tcPr>
            <w:tcW w:w="102" w:type="pct"/>
            <w:tcBorders>
              <w:top w:val="nil"/>
              <w:bottom w:val="nil"/>
            </w:tcBorders>
          </w:tcPr>
          <w:p w14:paraId="504B303A" w14:textId="77777777" w:rsidR="008302B9" w:rsidRDefault="008302B9" w:rsidP="0020694A">
            <w:pPr>
              <w:bidi/>
              <w:ind w:right="131"/>
              <w:rPr>
                <w:sz w:val="16"/>
                <w:szCs w:val="16"/>
              </w:rPr>
            </w:pPr>
          </w:p>
        </w:tc>
        <w:tc>
          <w:tcPr>
            <w:tcW w:w="942" w:type="pct"/>
            <w:hideMark/>
          </w:tcPr>
          <w:p w14:paraId="6F860BD7" w14:textId="77777777" w:rsidR="008302B9" w:rsidRDefault="008302B9" w:rsidP="0020694A">
            <w:pPr>
              <w:bidi/>
              <w:ind w:right="131"/>
              <w:rPr>
                <w:sz w:val="16"/>
                <w:szCs w:val="16"/>
              </w:rPr>
            </w:pPr>
            <w:r>
              <w:rPr>
                <w:sz w:val="16"/>
                <w:szCs w:val="16"/>
                <w:rtl/>
              </w:rPr>
              <w:t>תאריך בדיקה</w:t>
            </w:r>
          </w:p>
        </w:tc>
        <w:tc>
          <w:tcPr>
            <w:tcW w:w="635" w:type="pct"/>
          </w:tcPr>
          <w:p w14:paraId="04813118" w14:textId="41B5B009" w:rsidR="008302B9" w:rsidRDefault="00865E4C" w:rsidP="0020694A">
            <w:pPr>
              <w:bidi/>
              <w:ind w:right="131"/>
              <w:rPr>
                <w:sz w:val="16"/>
                <w:szCs w:val="16"/>
              </w:rPr>
            </w:pPr>
            <w:r>
              <w:rPr>
                <w:sz w:val="16"/>
                <w:szCs w:val="16"/>
                <w:rtl/>
              </w:rPr>
              <w:t>11/12/2023</w:t>
            </w:r>
          </w:p>
        </w:tc>
      </w:tr>
      <w:tr w:rsidR="008302B9" w14:paraId="0D847594" w14:textId="77777777" w:rsidTr="00CA1EF0">
        <w:tc>
          <w:tcPr>
            <w:tcW w:w="435" w:type="pct"/>
            <w:hideMark/>
          </w:tcPr>
          <w:p w14:paraId="533AF7FA"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18480777" w14:textId="77777777" w:rsidR="008302B9" w:rsidRDefault="008302B9" w:rsidP="0020694A">
            <w:pPr>
              <w:bidi/>
              <w:ind w:right="131"/>
              <w:rPr>
                <w:sz w:val="16"/>
                <w:szCs w:val="16"/>
              </w:rPr>
            </w:pPr>
          </w:p>
        </w:tc>
        <w:tc>
          <w:tcPr>
            <w:tcW w:w="89" w:type="pct"/>
            <w:tcBorders>
              <w:top w:val="nil"/>
              <w:bottom w:val="nil"/>
            </w:tcBorders>
          </w:tcPr>
          <w:p w14:paraId="1E532B50" w14:textId="77777777" w:rsidR="008302B9" w:rsidRDefault="008302B9" w:rsidP="0020694A">
            <w:pPr>
              <w:bidi/>
              <w:ind w:right="131"/>
              <w:rPr>
                <w:sz w:val="16"/>
                <w:szCs w:val="16"/>
              </w:rPr>
            </w:pPr>
          </w:p>
        </w:tc>
        <w:tc>
          <w:tcPr>
            <w:tcW w:w="629" w:type="pct"/>
            <w:hideMark/>
          </w:tcPr>
          <w:p w14:paraId="77B14FAF"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684AF28B" w14:textId="0CAF7204" w:rsidR="008302B9" w:rsidRDefault="00865E4C" w:rsidP="0020694A">
            <w:pPr>
              <w:bidi/>
              <w:ind w:right="131"/>
              <w:rPr>
                <w:sz w:val="16"/>
                <w:szCs w:val="16"/>
              </w:rPr>
            </w:pPr>
            <w:r>
              <w:rPr>
                <w:sz w:val="16"/>
                <w:szCs w:val="16"/>
              </w:rPr>
              <w:t>Ashi_elc</w:t>
            </w:r>
          </w:p>
        </w:tc>
        <w:tc>
          <w:tcPr>
            <w:tcW w:w="102" w:type="pct"/>
            <w:tcBorders>
              <w:top w:val="nil"/>
              <w:bottom w:val="nil"/>
            </w:tcBorders>
          </w:tcPr>
          <w:p w14:paraId="1E47B602" w14:textId="77777777" w:rsidR="008302B9" w:rsidRDefault="008302B9" w:rsidP="0020694A">
            <w:pPr>
              <w:bidi/>
              <w:ind w:right="131"/>
              <w:rPr>
                <w:sz w:val="16"/>
                <w:szCs w:val="16"/>
              </w:rPr>
            </w:pPr>
          </w:p>
        </w:tc>
        <w:tc>
          <w:tcPr>
            <w:tcW w:w="942" w:type="pct"/>
            <w:hideMark/>
          </w:tcPr>
          <w:p w14:paraId="401E39B4" w14:textId="77777777" w:rsidR="008302B9" w:rsidRDefault="008302B9" w:rsidP="0020694A">
            <w:pPr>
              <w:bidi/>
              <w:ind w:right="131"/>
              <w:rPr>
                <w:sz w:val="16"/>
                <w:szCs w:val="16"/>
              </w:rPr>
            </w:pPr>
            <w:r>
              <w:rPr>
                <w:sz w:val="16"/>
                <w:szCs w:val="16"/>
                <w:rtl/>
              </w:rPr>
              <w:t>מס הזמנה</w:t>
            </w:r>
          </w:p>
        </w:tc>
        <w:tc>
          <w:tcPr>
            <w:tcW w:w="635" w:type="pct"/>
          </w:tcPr>
          <w:p w14:paraId="62987319" w14:textId="15D2D5CE" w:rsidR="008302B9" w:rsidRDefault="00865E4C" w:rsidP="0020694A">
            <w:pPr>
              <w:bidi/>
              <w:ind w:right="131"/>
              <w:rPr>
                <w:sz w:val="16"/>
                <w:szCs w:val="16"/>
              </w:rPr>
            </w:pPr>
            <w:r>
              <w:rPr>
                <w:sz w:val="16"/>
                <w:szCs w:val="16"/>
                <w:rtl/>
              </w:rPr>
              <w:t>000201702309</w:t>
            </w:r>
          </w:p>
        </w:tc>
      </w:tr>
    </w:tbl>
    <w:p w14:paraId="2D9F6D08"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7805"/>
        <w:gridCol w:w="7810"/>
      </w:tblGrid>
      <w:tr w:rsidR="00865E4C" w:rsidRPr="00D67D0F" w14:paraId="71339A73" w14:textId="056D4D9D" w:rsidTr="00865E4C">
        <w:trPr>
          <w:cnfStyle w:val="100000000000" w:firstRow="1" w:lastRow="0" w:firstColumn="0" w:lastColumn="0" w:oddVBand="0" w:evenVBand="0" w:oddHBand="0" w:evenHBand="0" w:firstRowFirstColumn="0" w:firstRowLastColumn="0" w:lastRowFirstColumn="0" w:lastRowLastColumn="0"/>
          <w:trHeight w:val="510"/>
          <w:jc w:val="center"/>
        </w:trPr>
        <w:tc>
          <w:tcPr>
            <w:tcW w:w="1405" w:type="dxa"/>
            <w:shd w:val="clear" w:color="auto" w:fill="auto"/>
          </w:tcPr>
          <w:p w14:paraId="7B11B402" w14:textId="40BAECD0" w:rsidR="00865E4C" w:rsidRPr="00865E4C" w:rsidRDefault="00865E4C" w:rsidP="00865E4C">
            <w:pPr>
              <w:ind w:right="131"/>
              <w:jc w:val="center"/>
              <w:rPr>
                <w:b/>
                <w:sz w:val="16"/>
                <w:szCs w:val="16"/>
                <w:rtl/>
              </w:rPr>
            </w:pPr>
            <w:r w:rsidRPr="00865E4C">
              <w:rPr>
                <w:b/>
                <w:sz w:val="16"/>
                <w:szCs w:val="16"/>
                <w:rtl/>
              </w:rPr>
              <w:t>מספר מעבדה</w:t>
            </w:r>
          </w:p>
        </w:tc>
        <w:tc>
          <w:tcPr>
            <w:tcW w:w="1406" w:type="dxa"/>
            <w:shd w:val="clear" w:color="auto" w:fill="auto"/>
          </w:tcPr>
          <w:p w14:paraId="4D473B4E" w14:textId="5E1BBA5B" w:rsidR="00865E4C" w:rsidRPr="00865E4C" w:rsidRDefault="00865E4C" w:rsidP="00865E4C">
            <w:pPr>
              <w:ind w:right="131"/>
              <w:jc w:val="center"/>
              <w:rPr>
                <w:b/>
                <w:sz w:val="16"/>
                <w:szCs w:val="16"/>
                <w:rtl/>
              </w:rPr>
            </w:pPr>
            <w:r w:rsidRPr="00865E4C">
              <w:rPr>
                <w:b/>
                <w:sz w:val="16"/>
                <w:szCs w:val="16"/>
                <w:rtl/>
              </w:rPr>
              <w:t>תיאור הדוגמא</w:t>
            </w:r>
          </w:p>
        </w:tc>
      </w:tr>
      <w:tr w:rsidR="00865E4C" w:rsidRPr="00865E4C" w14:paraId="648B1427" w14:textId="77777777" w:rsidTr="00865E4C">
        <w:trPr>
          <w:trHeight w:val="510"/>
          <w:jc w:val="center"/>
        </w:trPr>
        <w:tc>
          <w:tcPr>
            <w:tcW w:w="1405" w:type="dxa"/>
            <w:shd w:val="clear" w:color="auto" w:fill="auto"/>
          </w:tcPr>
          <w:p w14:paraId="61B0078D" w14:textId="46910CC9" w:rsidR="00865E4C" w:rsidRPr="00865E4C" w:rsidRDefault="00865E4C" w:rsidP="00865E4C">
            <w:pPr>
              <w:ind w:right="131"/>
              <w:jc w:val="center"/>
              <w:rPr>
                <w:sz w:val="16"/>
                <w:szCs w:val="16"/>
                <w:rtl/>
              </w:rPr>
            </w:pPr>
            <w:r>
              <w:rPr>
                <w:sz w:val="16"/>
                <w:szCs w:val="16"/>
              </w:rPr>
              <w:t>2311-2365/001</w:t>
            </w:r>
          </w:p>
        </w:tc>
        <w:tc>
          <w:tcPr>
            <w:tcW w:w="1406" w:type="dxa"/>
            <w:shd w:val="clear" w:color="auto" w:fill="auto"/>
          </w:tcPr>
          <w:p w14:paraId="391E901A" w14:textId="45A45515" w:rsidR="00865E4C" w:rsidRPr="00865E4C" w:rsidRDefault="00865E4C" w:rsidP="00865E4C">
            <w:pPr>
              <w:ind w:right="131"/>
              <w:jc w:val="center"/>
              <w:rPr>
                <w:sz w:val="16"/>
                <w:szCs w:val="16"/>
                <w:rtl/>
              </w:rPr>
            </w:pPr>
            <w:r>
              <w:rPr>
                <w:sz w:val="16"/>
                <w:szCs w:val="16"/>
                <w:rtl/>
              </w:rPr>
              <w:t>כשלפ פחיות אבקתי</w:t>
            </w:r>
          </w:p>
        </w:tc>
      </w:tr>
      <w:tr w:rsidR="00865E4C" w:rsidRPr="00865E4C" w14:paraId="678ADD65" w14:textId="77777777" w:rsidTr="00865E4C">
        <w:trPr>
          <w:trHeight w:val="240"/>
          <w:jc w:val="center"/>
        </w:trPr>
        <w:tc>
          <w:tcPr>
            <w:tcW w:w="1405" w:type="dxa"/>
            <w:shd w:val="clear" w:color="auto" w:fill="auto"/>
          </w:tcPr>
          <w:p w14:paraId="5FE7B481" w14:textId="555C5231" w:rsidR="00865E4C" w:rsidRPr="00865E4C" w:rsidRDefault="00865E4C" w:rsidP="00865E4C">
            <w:pPr>
              <w:keepNext/>
              <w:ind w:right="131"/>
              <w:jc w:val="center"/>
              <w:rPr>
                <w:sz w:val="16"/>
                <w:szCs w:val="16"/>
              </w:rPr>
            </w:pPr>
            <w:r>
              <w:rPr>
                <w:sz w:val="16"/>
                <w:szCs w:val="16"/>
                <w:rtl/>
              </w:rPr>
              <w:t>שיטה/תקן</w:t>
            </w:r>
          </w:p>
        </w:tc>
        <w:tc>
          <w:tcPr>
            <w:tcW w:w="1406" w:type="dxa"/>
            <w:shd w:val="clear" w:color="auto" w:fill="auto"/>
          </w:tcPr>
          <w:p w14:paraId="5704A06A" w14:textId="77777777" w:rsidR="00865E4C" w:rsidRPr="00865E4C" w:rsidRDefault="00865E4C" w:rsidP="00865E4C">
            <w:pPr>
              <w:keepNext/>
              <w:ind w:right="131"/>
              <w:jc w:val="center"/>
              <w:rPr>
                <w:sz w:val="16"/>
                <w:szCs w:val="16"/>
                <w:rtl/>
              </w:rPr>
            </w:pPr>
          </w:p>
        </w:tc>
      </w:tr>
      <w:tr w:rsidR="00865E4C" w:rsidRPr="00865E4C" w14:paraId="3CCA5F1A" w14:textId="77777777" w:rsidTr="00865E4C">
        <w:trPr>
          <w:trHeight w:val="240"/>
          <w:jc w:val="center"/>
        </w:trPr>
        <w:tc>
          <w:tcPr>
            <w:tcW w:w="1405" w:type="dxa"/>
            <w:shd w:val="clear" w:color="auto" w:fill="auto"/>
          </w:tcPr>
          <w:p w14:paraId="73C5C985" w14:textId="3AAF2CA1" w:rsidR="00865E4C" w:rsidRPr="00865E4C" w:rsidRDefault="00865E4C" w:rsidP="00865E4C">
            <w:pPr>
              <w:keepNext/>
              <w:ind w:right="131"/>
              <w:jc w:val="center"/>
              <w:rPr>
                <w:sz w:val="16"/>
                <w:szCs w:val="16"/>
                <w:rtl/>
              </w:rPr>
            </w:pPr>
            <w:r>
              <w:rPr>
                <w:sz w:val="16"/>
                <w:szCs w:val="16"/>
                <w:rtl/>
              </w:rPr>
              <w:t>יחידת מידה</w:t>
            </w:r>
          </w:p>
        </w:tc>
        <w:tc>
          <w:tcPr>
            <w:tcW w:w="1406" w:type="dxa"/>
            <w:shd w:val="clear" w:color="auto" w:fill="auto"/>
          </w:tcPr>
          <w:p w14:paraId="05D0F818" w14:textId="77777777" w:rsidR="00865E4C" w:rsidRPr="00865E4C" w:rsidRDefault="00865E4C" w:rsidP="00865E4C">
            <w:pPr>
              <w:keepNext/>
              <w:ind w:right="131"/>
              <w:jc w:val="center"/>
              <w:rPr>
                <w:sz w:val="16"/>
                <w:szCs w:val="16"/>
                <w:rtl/>
              </w:rPr>
            </w:pPr>
          </w:p>
        </w:tc>
      </w:tr>
      <w:tr w:rsidR="00865E4C" w:rsidRPr="00865E4C" w14:paraId="417666A0" w14:textId="77777777" w:rsidTr="00865E4C">
        <w:trPr>
          <w:trHeight w:val="240"/>
          <w:jc w:val="center"/>
        </w:trPr>
        <w:tc>
          <w:tcPr>
            <w:tcW w:w="1405" w:type="dxa"/>
            <w:shd w:val="clear" w:color="auto" w:fill="auto"/>
          </w:tcPr>
          <w:p w14:paraId="3C67046D" w14:textId="764BE4BC" w:rsidR="00865E4C" w:rsidRPr="00865E4C" w:rsidRDefault="00865E4C" w:rsidP="00865E4C">
            <w:pPr>
              <w:keepNext/>
              <w:ind w:right="131"/>
              <w:jc w:val="center"/>
              <w:rPr>
                <w:sz w:val="16"/>
                <w:szCs w:val="16"/>
                <w:rtl/>
              </w:rPr>
            </w:pPr>
            <w:r>
              <w:rPr>
                <w:sz w:val="16"/>
                <w:szCs w:val="16"/>
              </w:rPr>
              <w:t>.</w:t>
            </w:r>
          </w:p>
        </w:tc>
        <w:tc>
          <w:tcPr>
            <w:tcW w:w="1406" w:type="dxa"/>
            <w:shd w:val="clear" w:color="auto" w:fill="auto"/>
          </w:tcPr>
          <w:p w14:paraId="5721A9A8" w14:textId="77777777" w:rsidR="00865E4C" w:rsidRPr="00865E4C" w:rsidRDefault="00865E4C" w:rsidP="00865E4C">
            <w:pPr>
              <w:keepNext/>
              <w:ind w:right="131"/>
              <w:jc w:val="center"/>
              <w:rPr>
                <w:sz w:val="16"/>
                <w:szCs w:val="16"/>
                <w:rtl/>
              </w:rPr>
            </w:pPr>
          </w:p>
        </w:tc>
      </w:tr>
      <w:tr w:rsidR="00865E4C" w:rsidRPr="00865E4C" w14:paraId="62838669" w14:textId="77777777" w:rsidTr="00865E4C">
        <w:trPr>
          <w:trHeight w:val="240"/>
          <w:jc w:val="center"/>
        </w:trPr>
        <w:tc>
          <w:tcPr>
            <w:tcW w:w="1405" w:type="dxa"/>
            <w:shd w:val="clear" w:color="auto" w:fill="auto"/>
          </w:tcPr>
          <w:p w14:paraId="3AD114CC" w14:textId="6AC86673" w:rsidR="00865E4C" w:rsidRPr="00865E4C" w:rsidRDefault="00865E4C" w:rsidP="00865E4C">
            <w:pPr>
              <w:ind w:right="131"/>
              <w:jc w:val="center"/>
              <w:rPr>
                <w:sz w:val="16"/>
                <w:szCs w:val="16"/>
              </w:rPr>
            </w:pPr>
            <w:r>
              <w:rPr>
                <w:sz w:val="16"/>
                <w:szCs w:val="16"/>
                <w:rtl/>
              </w:rPr>
              <w:t>הסמכה/הכרה</w:t>
            </w:r>
          </w:p>
        </w:tc>
        <w:tc>
          <w:tcPr>
            <w:tcW w:w="1406" w:type="dxa"/>
            <w:shd w:val="clear" w:color="auto" w:fill="auto"/>
          </w:tcPr>
          <w:p w14:paraId="0217B4E6" w14:textId="77777777" w:rsidR="00865E4C" w:rsidRPr="00865E4C" w:rsidRDefault="00865E4C" w:rsidP="00865E4C">
            <w:pPr>
              <w:ind w:right="131"/>
              <w:jc w:val="center"/>
              <w:rPr>
                <w:sz w:val="16"/>
                <w:szCs w:val="16"/>
                <w:rtl/>
              </w:rPr>
            </w:pPr>
          </w:p>
        </w:tc>
      </w:tr>
    </w:tbl>
    <w:p w14:paraId="63B91301" w14:textId="1E3850A3" w:rsidR="00730D47" w:rsidRDefault="00865E4C"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698DDA65"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4E1AF67D" w14:textId="7CAFAE29" w:rsidR="006B5F41" w:rsidRDefault="00865E4C" w:rsidP="0020694A">
            <w:pPr>
              <w:bidi/>
              <w:rPr>
                <w:rFonts w:asciiTheme="minorBidi" w:hAnsiTheme="minorBidi"/>
                <w:sz w:val="16"/>
                <w:szCs w:val="16"/>
                <w:rtl/>
              </w:rPr>
            </w:pPr>
            <w:r>
              <w:rPr>
                <w:rFonts w:asciiTheme="minorBidi" w:hAnsiTheme="minorBidi"/>
                <w:sz w:val="16"/>
                <w:szCs w:val="16"/>
                <w:rtl/>
              </w:rPr>
              <w:t xml:space="preserve"> </w:t>
            </w:r>
          </w:p>
          <w:p w14:paraId="7B6EED2D"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7FCAC8A9"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0200490F"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5FFF7B4C"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6729EAF3"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4E27630A"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580F4CA6"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5DFC6A39" w14:textId="77777777" w:rsidR="00C24F4B" w:rsidRPr="00374CB2" w:rsidRDefault="00C24F4B" w:rsidP="00C24F4B">
            <w:pPr>
              <w:tabs>
                <w:tab w:val="left" w:pos="1523"/>
              </w:tabs>
              <w:bidi/>
              <w:rPr>
                <w:rtl/>
              </w:rPr>
            </w:pPr>
            <w:r w:rsidRPr="00374CB2">
              <w:rPr>
                <w:rtl/>
              </w:rPr>
              <w:tab/>
            </w:r>
          </w:p>
          <w:p w14:paraId="3783F874" w14:textId="27F104E0" w:rsidR="00AD0F89" w:rsidRDefault="00825C0C"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5CDF5B9F" w14:textId="77777777" w:rsidR="00C24F4B" w:rsidRPr="00374CB2" w:rsidRDefault="00C24F4B" w:rsidP="00C24F4B">
            <w:pPr>
              <w:bidi/>
              <w:jc w:val="center"/>
              <w:rPr>
                <w:sz w:val="16"/>
                <w:szCs w:val="16"/>
              </w:rPr>
            </w:pPr>
            <w:r w:rsidRPr="00374CB2">
              <w:rPr>
                <w:rtl/>
              </w:rPr>
              <w:t>*** סוף תעודת בדיקה ***</w:t>
            </w:r>
          </w:p>
        </w:tc>
      </w:tr>
    </w:tbl>
    <w:p w14:paraId="2180FCCC" w14:textId="77777777" w:rsidR="0041589A" w:rsidRDefault="0041589A" w:rsidP="00865E4C">
      <w:pPr>
        <w:spacing w:after="0" w:line="240" w:lineRule="auto"/>
        <w:rPr>
          <w:rtl/>
        </w:rPr>
      </w:pPr>
    </w:p>
    <w:p w14:paraId="33C061A4" w14:textId="77777777" w:rsidR="00865E4C" w:rsidRPr="005C6742" w:rsidRDefault="00865E4C" w:rsidP="00865E4C">
      <w:pPr>
        <w:bidi/>
        <w:spacing w:after="0" w:line="240" w:lineRule="auto"/>
        <w:rPr>
          <w:rtl/>
        </w:rPr>
      </w:pPr>
    </w:p>
    <w:sectPr w:rsidR="00865E4C"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919BB" w14:textId="77777777" w:rsidR="00865E4C" w:rsidRDefault="00865E4C" w:rsidP="00C44009">
      <w:pPr>
        <w:spacing w:after="0" w:line="240" w:lineRule="auto"/>
      </w:pPr>
      <w:r>
        <w:separator/>
      </w:r>
    </w:p>
  </w:endnote>
  <w:endnote w:type="continuationSeparator" w:id="0">
    <w:p w14:paraId="3F3ACEB8" w14:textId="77777777" w:rsidR="00865E4C" w:rsidRDefault="00865E4C"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C1124"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21FB74FA" w14:textId="640488A3"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865E4C">
              <w:rPr>
                <w:rFonts w:asciiTheme="minorBidi" w:hAnsiTheme="minorBidi"/>
                <w:b/>
                <w:bCs/>
                <w:noProof/>
                <w:sz w:val="20"/>
                <w:szCs w:val="20"/>
              </w:rPr>
              <w:t xml:space="preserve">2311-2365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865E4C">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865E4C">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A4EEC"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A8B1F" w14:textId="77777777" w:rsidR="00865E4C" w:rsidRDefault="00865E4C" w:rsidP="00C44009">
      <w:pPr>
        <w:spacing w:after="0" w:line="240" w:lineRule="auto"/>
      </w:pPr>
      <w:r>
        <w:separator/>
      </w:r>
    </w:p>
  </w:footnote>
  <w:footnote w:type="continuationSeparator" w:id="0">
    <w:p w14:paraId="64DBCB87" w14:textId="77777777" w:rsidR="00865E4C" w:rsidRDefault="00865E4C"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07112"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220A6"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5250276F" wp14:editId="6805AEE1">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2C2B6622" w14:textId="77777777" w:rsidR="00D13C36" w:rsidRDefault="00736621" w:rsidP="00736621">
    <w:pPr>
      <w:pStyle w:val="a5"/>
      <w:tabs>
        <w:tab w:val="clear" w:pos="4680"/>
        <w:tab w:val="clear" w:pos="9360"/>
        <w:tab w:val="left" w:pos="3433"/>
      </w:tabs>
      <w:rPr>
        <w:noProof/>
      </w:rPr>
    </w:pPr>
    <w:r>
      <w:rPr>
        <w:noProof/>
      </w:rPr>
      <w:tab/>
    </w:r>
  </w:p>
  <w:p w14:paraId="17F9FA6D" w14:textId="77777777" w:rsidR="00BF1762" w:rsidRDefault="00736621" w:rsidP="00736621">
    <w:pPr>
      <w:pStyle w:val="a5"/>
      <w:tabs>
        <w:tab w:val="left" w:pos="12407"/>
      </w:tabs>
    </w:pPr>
    <w:r>
      <w:tab/>
    </w:r>
  </w:p>
  <w:p w14:paraId="6C08D36E" w14:textId="77777777" w:rsidR="00BF1762" w:rsidRDefault="00BF1762" w:rsidP="00D615DD">
    <w:pPr>
      <w:pStyle w:val="a5"/>
      <w:jc w:val="center"/>
    </w:pPr>
  </w:p>
  <w:p w14:paraId="29A406C4" w14:textId="77777777" w:rsidR="00B927DE" w:rsidRDefault="00B927DE" w:rsidP="00B53611">
    <w:pPr>
      <w:pStyle w:val="a5"/>
      <w:tabs>
        <w:tab w:val="clear" w:pos="4680"/>
        <w:tab w:val="clear" w:pos="9360"/>
        <w:tab w:val="right" w:pos="15309"/>
      </w:tabs>
      <w:bidi/>
      <w:ind w:left="90"/>
      <w:jc w:val="right"/>
      <w:rPr>
        <w:rtl/>
      </w:rPr>
    </w:pPr>
  </w:p>
  <w:p w14:paraId="14A464F2" w14:textId="77777777" w:rsidR="008C3524" w:rsidRDefault="008C3524" w:rsidP="00340372">
    <w:pPr>
      <w:pStyle w:val="a5"/>
      <w:tabs>
        <w:tab w:val="clear" w:pos="4680"/>
        <w:tab w:val="clear" w:pos="9360"/>
        <w:tab w:val="right" w:pos="15309"/>
      </w:tabs>
      <w:bidi/>
      <w:ind w:left="90"/>
      <w:rPr>
        <w:rtl/>
      </w:rPr>
    </w:pPr>
  </w:p>
  <w:p w14:paraId="01C1664B" w14:textId="582C3619"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825C0C">
      <w:rPr>
        <w:noProof/>
        <w:rtl/>
      </w:rPr>
      <w:t>‏12/11/2023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9AEA"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65E4C"/>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5C0C"/>
    <w:rsid w:val="00826E4F"/>
    <w:rsid w:val="008302B9"/>
    <w:rsid w:val="008571F4"/>
    <w:rsid w:val="00865E4C"/>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96997"/>
  <w15:docId w15:val="{413E63A2-A496-4955-B539-2BCD32225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205</Words>
  <Characters>1028</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2023-11-12T14:02:00Z</dcterms:created>
  <dcterms:modified xsi:type="dcterms:W3CDTF">2023-11-12T14:04:00Z</dcterms:modified>
</cp:coreProperties>
</file>