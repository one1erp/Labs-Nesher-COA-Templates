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A6371B">
        <w:rPr>
          <w:b/>
          <w:bCs/>
          <w:sz w:val="28"/>
          <w:szCs w:val="28"/>
        </w:rPr>
        <w:t xml:space="preserve">2305-1658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לקוח 0061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088632120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31/05/2023  1</w:t>
            </w:r>
          </w:p>
        </w:tc>
      </w:tr>
      <w:tr w:rsidR="00AD698A" w:rsidTr="00AD698A">
        <w:tc>
          <w:tcPr>
            <w:tcW w:w="435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דנה מרום,,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ashdodqa@solbar.co.il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31/05/2023</w:t>
            </w:r>
          </w:p>
        </w:tc>
      </w:tr>
      <w:tr w:rsidR="00AD698A" w:rsidTr="00AD698A">
        <w:tc>
          <w:tcPr>
            <w:tcW w:w="435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ההדרים 2 אשדוד ת.ד 2230 77121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:rsidR="00AD698A" w:rsidRDefault="00A6371B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הלקוח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809"/>
        <w:gridCol w:w="3816"/>
        <w:gridCol w:w="3816"/>
        <w:gridCol w:w="4174"/>
      </w:tblGrid>
      <w:tr w:rsidR="00A6371B" w:rsidRPr="00115EEF" w:rsidTr="00A63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6371B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6371B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6371B">
              <w:rPr>
                <w:b/>
                <w:sz w:val="16"/>
                <w:szCs w:val="16"/>
              </w:rPr>
              <w:t>TAMC by Swab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6371B">
              <w:rPr>
                <w:b/>
                <w:sz w:val="16"/>
                <w:szCs w:val="16"/>
                <w:rtl/>
              </w:rPr>
              <w:t>.</w:t>
            </w:r>
            <w:r w:rsidRPr="00A6371B">
              <w:rPr>
                <w:b/>
                <w:sz w:val="16"/>
                <w:szCs w:val="16"/>
              </w:rPr>
              <w:t>Salmonella</w:t>
            </w:r>
          </w:p>
        </w:tc>
      </w:tr>
      <w:tr w:rsidR="00A6371B" w:rsidRPr="00A6371B" w:rsidTr="00A6371B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2305-1658/01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5896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371B" w:rsidRPr="00A6371B" w:rsidTr="00A6371B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</w:tr>
      <w:tr w:rsidR="00A6371B" w:rsidRPr="00A6371B" w:rsidTr="00A6371B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</w:tr>
      <w:tr w:rsidR="00A6371B" w:rsidRPr="00A6371B" w:rsidTr="00A6371B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Hands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A6371B" w:rsidRPr="00A6371B" w:rsidTr="00A6371B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  <w:tc>
          <w:tcPr>
            <w:tcW w:w="1406" w:type="dxa"/>
            <w:shd w:val="clear" w:color="auto" w:fill="auto"/>
          </w:tcPr>
          <w:p w:rsidR="00A6371B" w:rsidRPr="00A6371B" w:rsidRDefault="00A6371B" w:rsidP="00A6371B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:rsidR="00802BB3" w:rsidRDefault="00A6371B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:rsidR="001E0B72" w:rsidRPr="00684F7E" w:rsidRDefault="00A6371B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Hands Standards</w:t>
            </w:r>
          </w:p>
          <w:p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:rsidR="004225E6" w:rsidRDefault="00A6371B" w:rsidP="004225E6">
            <w:pPr>
              <w:bidi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DrName  \* MERGEFORMAT </w:instrText>
            </w:r>
            <w:r>
              <w:fldChar w:fldCharType="separate"/>
            </w:r>
            <w:r>
              <w:rPr>
                <w:noProof/>
              </w:rPr>
              <w:t>«DrName»</w:t>
            </w:r>
            <w:r>
              <w:rPr>
                <w:noProof/>
              </w:rPr>
              <w:fldChar w:fldCharType="end"/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fldChar w:fldCharType="begin"/>
            </w:r>
            <w:r>
              <w:instrText xml:space="preserve"> MERGEFIELD  signature  \* MERGEFORMAT </w:instrText>
            </w:r>
            <w:r>
              <w:fldChar w:fldCharType="separate"/>
            </w:r>
            <w:r>
              <w:rPr>
                <w:noProof/>
              </w:rPr>
              <w:t>«signature»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fldChar w:fldCharType="begin"/>
            </w:r>
            <w:r>
              <w:instrText xml:space="preserve"> MERGEFIELD  lab2  \* MERGEFORMAT </w:instrText>
            </w:r>
            <w:r>
              <w:fldChar w:fldCharType="separate"/>
            </w:r>
            <w:r>
              <w:rPr>
                <w:noProof/>
              </w:rPr>
              <w:t>«lab2»</w:t>
            </w:r>
            <w:r>
              <w:fldChar w:fldCharType="end"/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fldChar w:fldCharType="begin"/>
            </w:r>
            <w:r>
              <w:instrText xml:space="preserve"> MERGEFIELD  DrName2  \* MERGEFORMAT </w:instrText>
            </w:r>
            <w:r>
              <w:fldChar w:fldCharType="separate"/>
            </w:r>
            <w:r>
              <w:rPr>
                <w:noProof/>
              </w:rPr>
              <w:t>«DrName2»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fldChar w:fldCharType="begin"/>
            </w:r>
            <w:r>
              <w:instrText xml:space="preserve"> MERGEFIELD  signature2  \* MERGEFORMAT </w:instrText>
            </w:r>
            <w:r>
              <w:fldChar w:fldCharType="separate"/>
            </w:r>
            <w:r>
              <w:rPr>
                <w:noProof/>
              </w:rPr>
              <w:t>«signature2»</w:t>
            </w:r>
            <w:r>
              <w:rPr>
                <w:noProof/>
              </w:rPr>
              <w:fldChar w:fldCharType="end"/>
            </w:r>
          </w:p>
          <w:p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:rsidR="00A274AD" w:rsidRDefault="00A274AD" w:rsidP="00A6371B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:rsidR="00A6371B" w:rsidRPr="005E48E3" w:rsidRDefault="00A6371B" w:rsidP="00A6371B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A6371B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71B" w:rsidRDefault="00A6371B" w:rsidP="00C44009">
      <w:pPr>
        <w:spacing w:after="0" w:line="240" w:lineRule="auto"/>
      </w:pPr>
      <w:r>
        <w:separator/>
      </w:r>
    </w:p>
  </w:endnote>
  <w:endnote w:type="continuationSeparator" w:id="0">
    <w:p w:rsidR="00A6371B" w:rsidRDefault="00A6371B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A6371B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2305-1658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A6371B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A6371B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71B" w:rsidRDefault="00A6371B" w:rsidP="00C44009">
      <w:pPr>
        <w:spacing w:after="0" w:line="240" w:lineRule="auto"/>
      </w:pPr>
      <w:r>
        <w:separator/>
      </w:r>
    </w:p>
  </w:footnote>
  <w:footnote w:type="continuationSeparator" w:id="0">
    <w:p w:rsidR="00A6371B" w:rsidRDefault="00A6371B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F7ECD48" wp14:editId="148A88EA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55B52DE9" wp14:editId="3CEEB9D9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:rsidR="00D13C36" w:rsidRDefault="00D13C36" w:rsidP="00C44009">
    <w:pPr>
      <w:pStyle w:val="a5"/>
      <w:rPr>
        <w:noProof/>
      </w:rPr>
    </w:pPr>
  </w:p>
  <w:p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:rsidR="00BF1762" w:rsidRDefault="00BF1762" w:rsidP="00D13C36">
    <w:pPr>
      <w:pStyle w:val="a5"/>
    </w:pPr>
  </w:p>
  <w:p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A6371B">
      <w:rPr>
        <w:noProof/>
        <w:rtl/>
      </w:rPr>
      <w:t>‏31/05/2023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71B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371B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5DEB2"/>
  <w15:docId w15:val="{B0957C0D-E2C6-4FDA-9C50-B0FBEC5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1</TotalTime>
  <Pages>1</Pages>
  <Words>263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2023-05-31T09:34:00Z</dcterms:created>
  <dcterms:modified xsi:type="dcterms:W3CDTF">2023-05-31T09:35:00Z</dcterms:modified>
</cp:coreProperties>
</file>