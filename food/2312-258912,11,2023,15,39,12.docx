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895E" w14:textId="6D793E43" w:rsidR="00AA78B9" w:rsidRPr="009B2D8D" w:rsidRDefault="00F3278E" w:rsidP="007B174C">
      <w:pPr>
        <w:tabs>
          <w:tab w:val="left" w:pos="4005"/>
          <w:tab w:val="center" w:pos="8419"/>
        </w:tabs>
        <w:spacing w:line="240" w:lineRule="auto"/>
        <w:ind w:left="-142" w:firstLine="720"/>
        <w:jc w:val="center"/>
        <w:rPr>
          <w:b/>
          <w:bCs/>
          <w:sz w:val="28"/>
          <w:szCs w:val="28"/>
        </w:rPr>
      </w:pPr>
      <w:r>
        <w:rPr>
          <w:b/>
          <w:bCs/>
          <w:sz w:val="28"/>
          <w:szCs w:val="28"/>
        </w:rPr>
        <w:t xml:space="preserve">2312-2589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52469671"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BA9AF4C"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07B6C06B" w14:textId="30CE87ED" w:rsidR="008302B9" w:rsidRDefault="00F3278E" w:rsidP="0020694A">
            <w:pPr>
              <w:bidi/>
              <w:ind w:right="131"/>
              <w:rPr>
                <w:sz w:val="16"/>
                <w:szCs w:val="16"/>
              </w:rPr>
            </w:pPr>
            <w:r>
              <w:rPr>
                <w:sz w:val="16"/>
                <w:szCs w:val="16"/>
                <w:rtl/>
              </w:rPr>
              <w:t>שטראוס נסיון</w:t>
            </w:r>
          </w:p>
        </w:tc>
        <w:tc>
          <w:tcPr>
            <w:tcW w:w="89" w:type="pct"/>
            <w:tcBorders>
              <w:top w:val="nil"/>
              <w:bottom w:val="nil"/>
            </w:tcBorders>
          </w:tcPr>
          <w:p w14:paraId="09007921" w14:textId="77777777" w:rsidR="008302B9" w:rsidRDefault="008302B9" w:rsidP="0020694A">
            <w:pPr>
              <w:bidi/>
              <w:ind w:right="131"/>
              <w:rPr>
                <w:sz w:val="16"/>
                <w:szCs w:val="16"/>
              </w:rPr>
            </w:pPr>
          </w:p>
        </w:tc>
        <w:tc>
          <w:tcPr>
            <w:tcW w:w="629" w:type="pct"/>
            <w:hideMark/>
          </w:tcPr>
          <w:p w14:paraId="72339990"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40971A74" w14:textId="77777777" w:rsidR="008302B9" w:rsidRDefault="008302B9" w:rsidP="0020694A">
            <w:pPr>
              <w:bidi/>
              <w:ind w:right="131"/>
              <w:rPr>
                <w:sz w:val="16"/>
                <w:szCs w:val="16"/>
              </w:rPr>
            </w:pPr>
          </w:p>
        </w:tc>
        <w:tc>
          <w:tcPr>
            <w:tcW w:w="102" w:type="pct"/>
            <w:tcBorders>
              <w:top w:val="nil"/>
              <w:bottom w:val="nil"/>
            </w:tcBorders>
          </w:tcPr>
          <w:p w14:paraId="7FDEB8C4" w14:textId="77777777" w:rsidR="008302B9" w:rsidRDefault="008302B9" w:rsidP="0020694A">
            <w:pPr>
              <w:bidi/>
              <w:ind w:right="131"/>
              <w:rPr>
                <w:sz w:val="16"/>
                <w:szCs w:val="16"/>
              </w:rPr>
            </w:pPr>
          </w:p>
        </w:tc>
        <w:tc>
          <w:tcPr>
            <w:tcW w:w="942" w:type="pct"/>
            <w:hideMark/>
          </w:tcPr>
          <w:p w14:paraId="1E63353C" w14:textId="77777777" w:rsidR="008302B9" w:rsidRDefault="008302B9" w:rsidP="0020694A">
            <w:pPr>
              <w:bidi/>
              <w:ind w:right="131"/>
              <w:rPr>
                <w:sz w:val="16"/>
                <w:szCs w:val="16"/>
              </w:rPr>
            </w:pPr>
            <w:r>
              <w:rPr>
                <w:sz w:val="16"/>
                <w:szCs w:val="16"/>
                <w:rtl/>
              </w:rPr>
              <w:t>תאריך וטמפ' קבלה</w:t>
            </w:r>
          </w:p>
        </w:tc>
        <w:tc>
          <w:tcPr>
            <w:tcW w:w="635" w:type="pct"/>
          </w:tcPr>
          <w:p w14:paraId="5EFE065A" w14:textId="58EE14AB" w:rsidR="008302B9" w:rsidRDefault="00F3278E" w:rsidP="0020694A">
            <w:pPr>
              <w:bidi/>
              <w:ind w:right="131"/>
              <w:rPr>
                <w:sz w:val="16"/>
                <w:szCs w:val="16"/>
              </w:rPr>
            </w:pPr>
            <w:r>
              <w:rPr>
                <w:sz w:val="16"/>
                <w:szCs w:val="16"/>
                <w:rtl/>
              </w:rPr>
              <w:t xml:space="preserve">11/12/2023  </w:t>
            </w:r>
          </w:p>
        </w:tc>
      </w:tr>
      <w:tr w:rsidR="008302B9" w14:paraId="3FFD4F37" w14:textId="77777777" w:rsidTr="00CA1EF0">
        <w:tc>
          <w:tcPr>
            <w:tcW w:w="435" w:type="pct"/>
            <w:hideMark/>
          </w:tcPr>
          <w:p w14:paraId="79064E8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1FF9D50" w14:textId="77777777" w:rsidR="008302B9" w:rsidRDefault="008302B9" w:rsidP="0020694A">
            <w:pPr>
              <w:bidi/>
              <w:ind w:right="131"/>
              <w:rPr>
                <w:sz w:val="16"/>
                <w:szCs w:val="16"/>
              </w:rPr>
            </w:pPr>
          </w:p>
        </w:tc>
        <w:tc>
          <w:tcPr>
            <w:tcW w:w="89" w:type="pct"/>
            <w:tcBorders>
              <w:top w:val="nil"/>
              <w:bottom w:val="nil"/>
            </w:tcBorders>
          </w:tcPr>
          <w:p w14:paraId="4642BABD" w14:textId="77777777" w:rsidR="008302B9" w:rsidRDefault="008302B9" w:rsidP="0020694A">
            <w:pPr>
              <w:bidi/>
              <w:ind w:right="131"/>
              <w:rPr>
                <w:sz w:val="16"/>
                <w:szCs w:val="16"/>
              </w:rPr>
            </w:pPr>
          </w:p>
        </w:tc>
        <w:tc>
          <w:tcPr>
            <w:tcW w:w="629" w:type="pct"/>
            <w:hideMark/>
          </w:tcPr>
          <w:p w14:paraId="0902B2BE" w14:textId="77777777" w:rsidR="008302B9" w:rsidRDefault="008302B9" w:rsidP="0020694A">
            <w:pPr>
              <w:bidi/>
              <w:ind w:right="131"/>
              <w:rPr>
                <w:sz w:val="16"/>
                <w:szCs w:val="16"/>
                <w:highlight w:val="yellow"/>
              </w:rPr>
            </w:pPr>
            <w:r>
              <w:rPr>
                <w:sz w:val="16"/>
                <w:szCs w:val="16"/>
                <w:rtl/>
              </w:rPr>
              <w:t>מייל</w:t>
            </w:r>
          </w:p>
        </w:tc>
        <w:tc>
          <w:tcPr>
            <w:tcW w:w="1144" w:type="pct"/>
          </w:tcPr>
          <w:p w14:paraId="478FD17B" w14:textId="77777777" w:rsidR="008302B9" w:rsidRDefault="008302B9" w:rsidP="0020694A">
            <w:pPr>
              <w:bidi/>
              <w:ind w:right="131"/>
              <w:rPr>
                <w:sz w:val="16"/>
                <w:szCs w:val="16"/>
              </w:rPr>
            </w:pPr>
          </w:p>
        </w:tc>
        <w:tc>
          <w:tcPr>
            <w:tcW w:w="102" w:type="pct"/>
            <w:tcBorders>
              <w:top w:val="nil"/>
              <w:bottom w:val="nil"/>
            </w:tcBorders>
          </w:tcPr>
          <w:p w14:paraId="736426D5" w14:textId="77777777" w:rsidR="008302B9" w:rsidRDefault="008302B9" w:rsidP="0020694A">
            <w:pPr>
              <w:bidi/>
              <w:ind w:right="131"/>
              <w:rPr>
                <w:sz w:val="16"/>
                <w:szCs w:val="16"/>
              </w:rPr>
            </w:pPr>
          </w:p>
        </w:tc>
        <w:tc>
          <w:tcPr>
            <w:tcW w:w="942" w:type="pct"/>
            <w:hideMark/>
          </w:tcPr>
          <w:p w14:paraId="6432C0B3" w14:textId="77777777" w:rsidR="008302B9" w:rsidRDefault="008302B9" w:rsidP="0020694A">
            <w:pPr>
              <w:bidi/>
              <w:ind w:right="131"/>
              <w:rPr>
                <w:sz w:val="16"/>
                <w:szCs w:val="16"/>
              </w:rPr>
            </w:pPr>
            <w:r>
              <w:rPr>
                <w:sz w:val="16"/>
                <w:szCs w:val="16"/>
                <w:rtl/>
              </w:rPr>
              <w:t>תאריך בדיקה</w:t>
            </w:r>
          </w:p>
        </w:tc>
        <w:tc>
          <w:tcPr>
            <w:tcW w:w="635" w:type="pct"/>
          </w:tcPr>
          <w:p w14:paraId="0A176EAB" w14:textId="2A8F5CF6" w:rsidR="008302B9" w:rsidRDefault="00F3278E" w:rsidP="0020694A">
            <w:pPr>
              <w:bidi/>
              <w:ind w:right="131"/>
              <w:rPr>
                <w:sz w:val="16"/>
                <w:szCs w:val="16"/>
              </w:rPr>
            </w:pPr>
            <w:r>
              <w:rPr>
                <w:sz w:val="16"/>
                <w:szCs w:val="16"/>
                <w:rtl/>
              </w:rPr>
              <w:t>11/12/2023</w:t>
            </w:r>
          </w:p>
        </w:tc>
      </w:tr>
      <w:tr w:rsidR="008302B9" w14:paraId="3F38E3E9" w14:textId="77777777" w:rsidTr="00CA1EF0">
        <w:tc>
          <w:tcPr>
            <w:tcW w:w="435" w:type="pct"/>
            <w:hideMark/>
          </w:tcPr>
          <w:p w14:paraId="73D4DA8D"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7D150CD" w14:textId="77777777" w:rsidR="008302B9" w:rsidRDefault="008302B9" w:rsidP="0020694A">
            <w:pPr>
              <w:bidi/>
              <w:ind w:right="131"/>
              <w:rPr>
                <w:sz w:val="16"/>
                <w:szCs w:val="16"/>
              </w:rPr>
            </w:pPr>
          </w:p>
        </w:tc>
        <w:tc>
          <w:tcPr>
            <w:tcW w:w="89" w:type="pct"/>
            <w:tcBorders>
              <w:top w:val="nil"/>
              <w:bottom w:val="nil"/>
            </w:tcBorders>
          </w:tcPr>
          <w:p w14:paraId="4415B2CC" w14:textId="77777777" w:rsidR="008302B9" w:rsidRDefault="008302B9" w:rsidP="0020694A">
            <w:pPr>
              <w:bidi/>
              <w:ind w:right="131"/>
              <w:rPr>
                <w:sz w:val="16"/>
                <w:szCs w:val="16"/>
              </w:rPr>
            </w:pPr>
          </w:p>
        </w:tc>
        <w:tc>
          <w:tcPr>
            <w:tcW w:w="629" w:type="pct"/>
            <w:hideMark/>
          </w:tcPr>
          <w:p w14:paraId="0F790C49"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31D90DA2" w14:textId="7E414F62" w:rsidR="008302B9" w:rsidRDefault="00F3278E" w:rsidP="0020694A">
            <w:pPr>
              <w:bidi/>
              <w:ind w:right="131"/>
              <w:rPr>
                <w:sz w:val="16"/>
                <w:szCs w:val="16"/>
              </w:rPr>
            </w:pPr>
            <w:r>
              <w:rPr>
                <w:sz w:val="16"/>
                <w:szCs w:val="16"/>
              </w:rPr>
              <w:t>Ashi_elc</w:t>
            </w:r>
          </w:p>
        </w:tc>
        <w:tc>
          <w:tcPr>
            <w:tcW w:w="102" w:type="pct"/>
            <w:tcBorders>
              <w:top w:val="nil"/>
              <w:bottom w:val="nil"/>
            </w:tcBorders>
          </w:tcPr>
          <w:p w14:paraId="6EECD3C5" w14:textId="77777777" w:rsidR="008302B9" w:rsidRDefault="008302B9" w:rsidP="0020694A">
            <w:pPr>
              <w:bidi/>
              <w:ind w:right="131"/>
              <w:rPr>
                <w:sz w:val="16"/>
                <w:szCs w:val="16"/>
              </w:rPr>
            </w:pPr>
          </w:p>
        </w:tc>
        <w:tc>
          <w:tcPr>
            <w:tcW w:w="942" w:type="pct"/>
            <w:hideMark/>
          </w:tcPr>
          <w:p w14:paraId="0E851731" w14:textId="77777777" w:rsidR="008302B9" w:rsidRDefault="008302B9" w:rsidP="0020694A">
            <w:pPr>
              <w:bidi/>
              <w:ind w:right="131"/>
              <w:rPr>
                <w:sz w:val="16"/>
                <w:szCs w:val="16"/>
              </w:rPr>
            </w:pPr>
            <w:r>
              <w:rPr>
                <w:sz w:val="16"/>
                <w:szCs w:val="16"/>
                <w:rtl/>
              </w:rPr>
              <w:t>מס הזמנה</w:t>
            </w:r>
          </w:p>
        </w:tc>
        <w:tc>
          <w:tcPr>
            <w:tcW w:w="635" w:type="pct"/>
          </w:tcPr>
          <w:p w14:paraId="22D77890" w14:textId="409BD304" w:rsidR="008302B9" w:rsidRDefault="00F3278E" w:rsidP="0020694A">
            <w:pPr>
              <w:bidi/>
              <w:ind w:right="131"/>
              <w:rPr>
                <w:sz w:val="16"/>
                <w:szCs w:val="16"/>
              </w:rPr>
            </w:pPr>
            <w:r>
              <w:rPr>
                <w:sz w:val="16"/>
                <w:szCs w:val="16"/>
              </w:rPr>
              <w:t>SGZT-23-04940</w:t>
            </w:r>
          </w:p>
        </w:tc>
      </w:tr>
    </w:tbl>
    <w:p w14:paraId="048C32F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F3278E" w:rsidRPr="00D67D0F" w14:paraId="1C9FDADF" w14:textId="57F560AC" w:rsidTr="00F3278E">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A9B8DE8" w14:textId="0AC30954" w:rsidR="00F3278E" w:rsidRPr="00F3278E" w:rsidRDefault="00F3278E" w:rsidP="00F3278E">
            <w:pPr>
              <w:ind w:right="131"/>
              <w:jc w:val="center"/>
              <w:rPr>
                <w:b/>
                <w:sz w:val="16"/>
                <w:szCs w:val="16"/>
                <w:rtl/>
              </w:rPr>
            </w:pPr>
            <w:r w:rsidRPr="00F3278E">
              <w:rPr>
                <w:b/>
                <w:sz w:val="16"/>
                <w:szCs w:val="16"/>
                <w:rtl/>
              </w:rPr>
              <w:t>מספר מעבדה</w:t>
            </w:r>
          </w:p>
        </w:tc>
        <w:tc>
          <w:tcPr>
            <w:tcW w:w="1406" w:type="dxa"/>
            <w:shd w:val="clear" w:color="auto" w:fill="auto"/>
          </w:tcPr>
          <w:p w14:paraId="7B8A7BF9" w14:textId="77499761" w:rsidR="00F3278E" w:rsidRPr="00F3278E" w:rsidRDefault="00F3278E" w:rsidP="00F3278E">
            <w:pPr>
              <w:ind w:right="131"/>
              <w:jc w:val="center"/>
              <w:rPr>
                <w:b/>
                <w:sz w:val="16"/>
                <w:szCs w:val="16"/>
                <w:rtl/>
              </w:rPr>
            </w:pPr>
            <w:r w:rsidRPr="00F3278E">
              <w:rPr>
                <w:b/>
                <w:sz w:val="16"/>
                <w:szCs w:val="16"/>
                <w:rtl/>
              </w:rPr>
              <w:t>תיאור הדוגמא</w:t>
            </w:r>
          </w:p>
        </w:tc>
      </w:tr>
      <w:tr w:rsidR="00F3278E" w:rsidRPr="00F3278E" w14:paraId="3371C415" w14:textId="77777777" w:rsidTr="00F3278E">
        <w:trPr>
          <w:trHeight w:val="510"/>
          <w:jc w:val="center"/>
        </w:trPr>
        <w:tc>
          <w:tcPr>
            <w:tcW w:w="1405" w:type="dxa"/>
            <w:shd w:val="clear" w:color="auto" w:fill="auto"/>
          </w:tcPr>
          <w:p w14:paraId="57164D03" w14:textId="2E7C1F17" w:rsidR="00F3278E" w:rsidRPr="00F3278E" w:rsidRDefault="00F3278E" w:rsidP="00F3278E">
            <w:pPr>
              <w:ind w:right="131"/>
              <w:jc w:val="center"/>
              <w:rPr>
                <w:sz w:val="16"/>
                <w:szCs w:val="16"/>
                <w:rtl/>
              </w:rPr>
            </w:pPr>
            <w:r>
              <w:rPr>
                <w:sz w:val="16"/>
                <w:szCs w:val="16"/>
              </w:rPr>
              <w:t>2312-2589/001</w:t>
            </w:r>
          </w:p>
        </w:tc>
        <w:tc>
          <w:tcPr>
            <w:tcW w:w="1406" w:type="dxa"/>
            <w:shd w:val="clear" w:color="auto" w:fill="auto"/>
          </w:tcPr>
          <w:p w14:paraId="0D954B2D" w14:textId="6AC17771" w:rsidR="00F3278E" w:rsidRPr="00F3278E" w:rsidRDefault="00F3278E" w:rsidP="00F3278E">
            <w:pPr>
              <w:ind w:right="131"/>
              <w:jc w:val="center"/>
              <w:rPr>
                <w:sz w:val="16"/>
                <w:szCs w:val="16"/>
                <w:rtl/>
              </w:rPr>
            </w:pPr>
            <w:r>
              <w:rPr>
                <w:sz w:val="16"/>
                <w:szCs w:val="16"/>
              </w:rPr>
              <w:t xml:space="preserve">131 - </w:t>
            </w:r>
            <w:r>
              <w:rPr>
                <w:sz w:val="16"/>
                <w:szCs w:val="16"/>
                <w:rtl/>
              </w:rPr>
              <w:t>ביוב ליד קו קקאו</w:t>
            </w:r>
            <w:r>
              <w:rPr>
                <w:sz w:val="16"/>
                <w:szCs w:val="16"/>
              </w:rPr>
              <w:t xml:space="preserve"> Zone 3</w:t>
            </w:r>
          </w:p>
        </w:tc>
      </w:tr>
      <w:tr w:rsidR="00F3278E" w:rsidRPr="00F3278E" w14:paraId="3711651A" w14:textId="77777777" w:rsidTr="00F3278E">
        <w:trPr>
          <w:trHeight w:val="240"/>
          <w:jc w:val="center"/>
        </w:trPr>
        <w:tc>
          <w:tcPr>
            <w:tcW w:w="1405" w:type="dxa"/>
            <w:shd w:val="clear" w:color="auto" w:fill="auto"/>
          </w:tcPr>
          <w:p w14:paraId="6C8AC74C" w14:textId="316072E8" w:rsidR="00F3278E" w:rsidRPr="00F3278E" w:rsidRDefault="00F3278E" w:rsidP="00F3278E">
            <w:pPr>
              <w:keepNext/>
              <w:ind w:right="131"/>
              <w:jc w:val="center"/>
              <w:rPr>
                <w:sz w:val="16"/>
                <w:szCs w:val="16"/>
              </w:rPr>
            </w:pPr>
            <w:r>
              <w:rPr>
                <w:sz w:val="16"/>
                <w:szCs w:val="16"/>
                <w:rtl/>
              </w:rPr>
              <w:t>שיטה/תקן</w:t>
            </w:r>
          </w:p>
        </w:tc>
        <w:tc>
          <w:tcPr>
            <w:tcW w:w="1406" w:type="dxa"/>
            <w:shd w:val="clear" w:color="auto" w:fill="auto"/>
          </w:tcPr>
          <w:p w14:paraId="230CA48C" w14:textId="77777777" w:rsidR="00F3278E" w:rsidRPr="00F3278E" w:rsidRDefault="00F3278E" w:rsidP="00F3278E">
            <w:pPr>
              <w:keepNext/>
              <w:ind w:right="131"/>
              <w:jc w:val="center"/>
              <w:rPr>
                <w:sz w:val="16"/>
                <w:szCs w:val="16"/>
              </w:rPr>
            </w:pPr>
          </w:p>
        </w:tc>
      </w:tr>
      <w:tr w:rsidR="00F3278E" w:rsidRPr="00F3278E" w14:paraId="26B2AA50" w14:textId="77777777" w:rsidTr="00F3278E">
        <w:trPr>
          <w:trHeight w:val="240"/>
          <w:jc w:val="center"/>
        </w:trPr>
        <w:tc>
          <w:tcPr>
            <w:tcW w:w="1405" w:type="dxa"/>
            <w:shd w:val="clear" w:color="auto" w:fill="auto"/>
          </w:tcPr>
          <w:p w14:paraId="10626C20" w14:textId="2F3C94C8" w:rsidR="00F3278E" w:rsidRPr="00F3278E" w:rsidRDefault="00F3278E" w:rsidP="00F3278E">
            <w:pPr>
              <w:keepNext/>
              <w:ind w:right="131"/>
              <w:jc w:val="center"/>
              <w:rPr>
                <w:sz w:val="16"/>
                <w:szCs w:val="16"/>
                <w:rtl/>
              </w:rPr>
            </w:pPr>
            <w:r>
              <w:rPr>
                <w:sz w:val="16"/>
                <w:szCs w:val="16"/>
                <w:rtl/>
              </w:rPr>
              <w:t>יחידת מידה</w:t>
            </w:r>
          </w:p>
        </w:tc>
        <w:tc>
          <w:tcPr>
            <w:tcW w:w="1406" w:type="dxa"/>
            <w:shd w:val="clear" w:color="auto" w:fill="auto"/>
          </w:tcPr>
          <w:p w14:paraId="2ADACB36" w14:textId="77777777" w:rsidR="00F3278E" w:rsidRPr="00F3278E" w:rsidRDefault="00F3278E" w:rsidP="00F3278E">
            <w:pPr>
              <w:keepNext/>
              <w:ind w:right="131"/>
              <w:jc w:val="center"/>
              <w:rPr>
                <w:sz w:val="16"/>
                <w:szCs w:val="16"/>
              </w:rPr>
            </w:pPr>
          </w:p>
        </w:tc>
      </w:tr>
      <w:tr w:rsidR="00F3278E" w:rsidRPr="00F3278E" w14:paraId="1EC8C702" w14:textId="77777777" w:rsidTr="00F3278E">
        <w:trPr>
          <w:trHeight w:val="240"/>
          <w:jc w:val="center"/>
        </w:trPr>
        <w:tc>
          <w:tcPr>
            <w:tcW w:w="1405" w:type="dxa"/>
            <w:shd w:val="clear" w:color="auto" w:fill="auto"/>
          </w:tcPr>
          <w:p w14:paraId="3ED074F6" w14:textId="17875E50" w:rsidR="00F3278E" w:rsidRPr="00F3278E" w:rsidRDefault="00F3278E" w:rsidP="00F3278E">
            <w:pPr>
              <w:keepNext/>
              <w:ind w:right="131"/>
              <w:jc w:val="center"/>
              <w:rPr>
                <w:sz w:val="16"/>
                <w:szCs w:val="16"/>
                <w:rtl/>
              </w:rPr>
            </w:pPr>
            <w:r>
              <w:rPr>
                <w:sz w:val="16"/>
                <w:szCs w:val="16"/>
              </w:rPr>
              <w:t>.</w:t>
            </w:r>
          </w:p>
        </w:tc>
        <w:tc>
          <w:tcPr>
            <w:tcW w:w="1406" w:type="dxa"/>
            <w:shd w:val="clear" w:color="auto" w:fill="auto"/>
          </w:tcPr>
          <w:p w14:paraId="5E23CEFE" w14:textId="77777777" w:rsidR="00F3278E" w:rsidRPr="00F3278E" w:rsidRDefault="00F3278E" w:rsidP="00F3278E">
            <w:pPr>
              <w:keepNext/>
              <w:ind w:right="131"/>
              <w:jc w:val="center"/>
              <w:rPr>
                <w:sz w:val="16"/>
                <w:szCs w:val="16"/>
              </w:rPr>
            </w:pPr>
          </w:p>
        </w:tc>
      </w:tr>
      <w:tr w:rsidR="00F3278E" w:rsidRPr="00F3278E" w14:paraId="700B6949" w14:textId="77777777" w:rsidTr="00F3278E">
        <w:trPr>
          <w:trHeight w:val="240"/>
          <w:jc w:val="center"/>
        </w:trPr>
        <w:tc>
          <w:tcPr>
            <w:tcW w:w="1405" w:type="dxa"/>
            <w:shd w:val="clear" w:color="auto" w:fill="auto"/>
          </w:tcPr>
          <w:p w14:paraId="33723753" w14:textId="00D307B7" w:rsidR="00F3278E" w:rsidRPr="00F3278E" w:rsidRDefault="00F3278E" w:rsidP="00F3278E">
            <w:pPr>
              <w:ind w:right="131"/>
              <w:jc w:val="center"/>
              <w:rPr>
                <w:sz w:val="16"/>
                <w:szCs w:val="16"/>
              </w:rPr>
            </w:pPr>
            <w:r>
              <w:rPr>
                <w:sz w:val="16"/>
                <w:szCs w:val="16"/>
                <w:rtl/>
              </w:rPr>
              <w:t>הסמכה/הכרה</w:t>
            </w:r>
          </w:p>
        </w:tc>
        <w:tc>
          <w:tcPr>
            <w:tcW w:w="1406" w:type="dxa"/>
            <w:shd w:val="clear" w:color="auto" w:fill="auto"/>
          </w:tcPr>
          <w:p w14:paraId="3FC1273F" w14:textId="77777777" w:rsidR="00F3278E" w:rsidRPr="00F3278E" w:rsidRDefault="00F3278E" w:rsidP="00F3278E">
            <w:pPr>
              <w:ind w:right="131"/>
              <w:jc w:val="center"/>
              <w:rPr>
                <w:sz w:val="16"/>
                <w:szCs w:val="16"/>
              </w:rPr>
            </w:pPr>
          </w:p>
        </w:tc>
      </w:tr>
    </w:tbl>
    <w:p w14:paraId="3B9C4B78" w14:textId="12AFA764" w:rsidR="00730D47" w:rsidRDefault="00F3278E"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52A789A"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760805BE" w14:textId="035B0329" w:rsidR="006B5F41" w:rsidRDefault="00F3278E" w:rsidP="0020694A">
            <w:pPr>
              <w:bidi/>
              <w:rPr>
                <w:rFonts w:asciiTheme="minorBidi" w:hAnsiTheme="minorBidi"/>
                <w:sz w:val="16"/>
                <w:szCs w:val="16"/>
                <w:rtl/>
              </w:rPr>
            </w:pPr>
            <w:r>
              <w:rPr>
                <w:rFonts w:asciiTheme="minorBidi" w:hAnsiTheme="minorBidi"/>
                <w:sz w:val="16"/>
                <w:szCs w:val="16"/>
                <w:rtl/>
              </w:rPr>
              <w:t xml:space="preserve"> </w:t>
            </w:r>
          </w:p>
          <w:p w14:paraId="2CD15158"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3CA8199"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961B1C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33ED95EE"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C9D8A54"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02D07B35"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31346B2"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658BD51C" w14:textId="77777777" w:rsidR="00C24F4B" w:rsidRPr="00374CB2" w:rsidRDefault="00C24F4B" w:rsidP="00C24F4B">
            <w:pPr>
              <w:tabs>
                <w:tab w:val="left" w:pos="1523"/>
              </w:tabs>
              <w:bidi/>
              <w:rPr>
                <w:rtl/>
              </w:rPr>
            </w:pPr>
            <w:r w:rsidRPr="00374CB2">
              <w:rPr>
                <w:rtl/>
              </w:rPr>
              <w:tab/>
            </w:r>
          </w:p>
          <w:p w14:paraId="407B77BA" w14:textId="4769AE75" w:rsidR="00AD0F89" w:rsidRDefault="007716E9"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5BACEB44" w14:textId="77777777" w:rsidR="00C24F4B" w:rsidRPr="00374CB2" w:rsidRDefault="00C24F4B" w:rsidP="00C24F4B">
            <w:pPr>
              <w:bidi/>
              <w:jc w:val="center"/>
              <w:rPr>
                <w:sz w:val="16"/>
                <w:szCs w:val="16"/>
              </w:rPr>
            </w:pPr>
            <w:r w:rsidRPr="00374CB2">
              <w:rPr>
                <w:rtl/>
              </w:rPr>
              <w:t>*** סוף תעודת בדיקה ***</w:t>
            </w:r>
          </w:p>
        </w:tc>
      </w:tr>
    </w:tbl>
    <w:p w14:paraId="5ADA81A7" w14:textId="77777777" w:rsidR="0041589A" w:rsidRDefault="0041589A" w:rsidP="00F3278E">
      <w:pPr>
        <w:spacing w:after="0" w:line="240" w:lineRule="auto"/>
        <w:rPr>
          <w:rtl/>
        </w:rPr>
      </w:pPr>
    </w:p>
    <w:p w14:paraId="4AF8407B" w14:textId="77777777" w:rsidR="00F3278E" w:rsidRPr="005C6742" w:rsidRDefault="00F3278E" w:rsidP="00F3278E">
      <w:pPr>
        <w:bidi/>
        <w:spacing w:after="0" w:line="240" w:lineRule="auto"/>
        <w:rPr>
          <w:rtl/>
        </w:rPr>
      </w:pPr>
    </w:p>
    <w:sectPr w:rsidR="00F3278E"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8F21" w14:textId="77777777" w:rsidR="00F3278E" w:rsidRDefault="00F3278E" w:rsidP="00C44009">
      <w:pPr>
        <w:spacing w:after="0" w:line="240" w:lineRule="auto"/>
      </w:pPr>
      <w:r>
        <w:separator/>
      </w:r>
    </w:p>
  </w:endnote>
  <w:endnote w:type="continuationSeparator" w:id="0">
    <w:p w14:paraId="2175AA07" w14:textId="77777777" w:rsidR="00F3278E" w:rsidRDefault="00F3278E"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67C4"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8A70584" w14:textId="77A08DB4"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F3278E">
              <w:rPr>
                <w:rFonts w:asciiTheme="minorBidi" w:hAnsiTheme="minorBidi"/>
                <w:b/>
                <w:bCs/>
                <w:noProof/>
                <w:sz w:val="20"/>
                <w:szCs w:val="20"/>
              </w:rPr>
              <w:t xml:space="preserve">2312-2589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F3278E">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F3278E">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0096"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77466" w14:textId="77777777" w:rsidR="00F3278E" w:rsidRDefault="00F3278E" w:rsidP="00C44009">
      <w:pPr>
        <w:spacing w:after="0" w:line="240" w:lineRule="auto"/>
      </w:pPr>
      <w:r>
        <w:separator/>
      </w:r>
    </w:p>
  </w:footnote>
  <w:footnote w:type="continuationSeparator" w:id="0">
    <w:p w14:paraId="24F5A3A8" w14:textId="77777777" w:rsidR="00F3278E" w:rsidRDefault="00F3278E"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3C7C"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054C"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379405B4" wp14:editId="44AB964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299AEE75" w14:textId="77777777" w:rsidR="00D13C36" w:rsidRDefault="00736621" w:rsidP="00736621">
    <w:pPr>
      <w:pStyle w:val="a5"/>
      <w:tabs>
        <w:tab w:val="clear" w:pos="4680"/>
        <w:tab w:val="clear" w:pos="9360"/>
        <w:tab w:val="left" w:pos="3433"/>
      </w:tabs>
      <w:rPr>
        <w:noProof/>
      </w:rPr>
    </w:pPr>
    <w:r>
      <w:rPr>
        <w:noProof/>
      </w:rPr>
      <w:tab/>
    </w:r>
  </w:p>
  <w:p w14:paraId="37BABAAD" w14:textId="77777777" w:rsidR="00BF1762" w:rsidRDefault="00736621" w:rsidP="00736621">
    <w:pPr>
      <w:pStyle w:val="a5"/>
      <w:tabs>
        <w:tab w:val="left" w:pos="12407"/>
      </w:tabs>
    </w:pPr>
    <w:r>
      <w:tab/>
    </w:r>
  </w:p>
  <w:p w14:paraId="119843DC" w14:textId="77777777" w:rsidR="00BF1762" w:rsidRDefault="00BF1762" w:rsidP="00D615DD">
    <w:pPr>
      <w:pStyle w:val="a5"/>
      <w:jc w:val="center"/>
    </w:pPr>
  </w:p>
  <w:p w14:paraId="19700D91" w14:textId="77777777" w:rsidR="00B927DE" w:rsidRDefault="00B927DE" w:rsidP="00B53611">
    <w:pPr>
      <w:pStyle w:val="a5"/>
      <w:tabs>
        <w:tab w:val="clear" w:pos="4680"/>
        <w:tab w:val="clear" w:pos="9360"/>
        <w:tab w:val="right" w:pos="15309"/>
      </w:tabs>
      <w:bidi/>
      <w:ind w:left="90"/>
      <w:jc w:val="right"/>
      <w:rPr>
        <w:rtl/>
      </w:rPr>
    </w:pPr>
  </w:p>
  <w:p w14:paraId="7AC52174" w14:textId="77777777" w:rsidR="008C3524" w:rsidRDefault="008C3524" w:rsidP="00340372">
    <w:pPr>
      <w:pStyle w:val="a5"/>
      <w:tabs>
        <w:tab w:val="clear" w:pos="4680"/>
        <w:tab w:val="clear" w:pos="9360"/>
        <w:tab w:val="right" w:pos="15309"/>
      </w:tabs>
      <w:bidi/>
      <w:ind w:left="90"/>
      <w:rPr>
        <w:rtl/>
      </w:rPr>
    </w:pPr>
  </w:p>
  <w:p w14:paraId="77A15EAA" w14:textId="29E7D69B"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7716E9">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73A1"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278E"/>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16E9"/>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278E"/>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41E8A"/>
  <w15:docId w15:val="{1041AC97-C8C8-4603-BB96-C56752F4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207</Words>
  <Characters>1040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2023-12-11T13:39:00Z</dcterms:created>
  <dcterms:modified xsi:type="dcterms:W3CDTF">2023-12-12T09:46:00Z</dcterms:modified>
</cp:coreProperties>
</file>