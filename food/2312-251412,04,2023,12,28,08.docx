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5F16" w14:textId="0443221A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CC4163">
        <w:rPr>
          <w:b/>
          <w:bCs/>
          <w:sz w:val="28"/>
          <w:szCs w:val="28"/>
        </w:rPr>
        <w:t xml:space="preserve">2312-2514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475FC59E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2169D8CA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74AE725B" w14:textId="50AFA1A1" w:rsidR="00AD698A" w:rsidRDefault="00CC416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שטראוס נסיון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6365F701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59C1DB92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7D1153B1" w14:textId="00F5549B" w:rsidR="00AD698A" w:rsidRDefault="00CC416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0509932331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1CC49D7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3DD9DB49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69BE5F6D" w14:textId="319666B2" w:rsidR="00AD698A" w:rsidRDefault="00CC416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04/12/2023  ° </w:t>
            </w:r>
            <w:r>
              <w:rPr>
                <w:sz w:val="16"/>
                <w:szCs w:val="16"/>
              </w:rPr>
              <w:t>C</w:t>
            </w:r>
          </w:p>
        </w:tc>
      </w:tr>
      <w:tr w:rsidR="00AD698A" w14:paraId="24676F25" w14:textId="77777777" w:rsidTr="00AD698A">
        <w:tc>
          <w:tcPr>
            <w:tcW w:w="435" w:type="pct"/>
            <w:hideMark/>
          </w:tcPr>
          <w:p w14:paraId="402D2341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1EAE3AD3" w14:textId="7CD87587" w:rsidR="00AD698A" w:rsidRDefault="00CC416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נטליה פטרוב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1D136BB3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0D176A9A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56614EBD" w14:textId="5EBB6B1D" w:rsidR="00AD698A" w:rsidRDefault="00CC416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ashim@one1.co.il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6E169CB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74874CE8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059E491C" w14:textId="157E83E3" w:rsidR="00AD698A" w:rsidRDefault="00CC416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04/12/2023</w:t>
            </w:r>
          </w:p>
        </w:tc>
      </w:tr>
      <w:tr w:rsidR="00AD698A" w14:paraId="4B15E441" w14:textId="77777777" w:rsidTr="00AD698A">
        <w:tc>
          <w:tcPr>
            <w:tcW w:w="435" w:type="pct"/>
            <w:hideMark/>
          </w:tcPr>
          <w:p w14:paraId="2F1FAC38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6D1EA8A6" w14:textId="1721A64B" w:rsidR="00AD698A" w:rsidRDefault="00CC416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שמעון התרסי 49/1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4C38CD02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3A1DA45D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1E374713" w14:textId="57092934" w:rsidR="00AD698A" w:rsidRDefault="00CC416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Mike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49AE5BB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4101AE6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788CC2B0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21E27771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3059"/>
        <w:gridCol w:w="3067"/>
        <w:gridCol w:w="3355"/>
        <w:gridCol w:w="3067"/>
        <w:gridCol w:w="3067"/>
      </w:tblGrid>
      <w:tr w:rsidR="00CC4163" w:rsidRPr="00115EEF" w14:paraId="10704F72" w14:textId="3414045F" w:rsidTr="00CC4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3" w:type="dxa"/>
            <w:shd w:val="clear" w:color="auto" w:fill="auto"/>
          </w:tcPr>
          <w:p w14:paraId="73DA154E" w14:textId="1B7F62CF" w:rsidR="00CC4163" w:rsidRPr="00CC4163" w:rsidRDefault="00CC4163" w:rsidP="00CC416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CC4163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5ECBD589" w14:textId="00FE4E2F" w:rsidR="00CC4163" w:rsidRPr="00CC4163" w:rsidRDefault="00CC4163" w:rsidP="00CC416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CC4163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3E8F30DE" w14:textId="370A1048" w:rsidR="00CC4163" w:rsidRPr="00CC4163" w:rsidRDefault="00CC4163" w:rsidP="00CC416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CC4163">
              <w:rPr>
                <w:b/>
                <w:sz w:val="16"/>
                <w:szCs w:val="16"/>
                <w:rtl/>
              </w:rPr>
              <w:t>.</w:t>
            </w:r>
            <w:r w:rsidRPr="00CC4163">
              <w:rPr>
                <w:b/>
                <w:sz w:val="16"/>
                <w:szCs w:val="16"/>
              </w:rPr>
              <w:t>Salmonella</w:t>
            </w:r>
          </w:p>
        </w:tc>
        <w:tc>
          <w:tcPr>
            <w:tcW w:w="1406" w:type="dxa"/>
            <w:shd w:val="clear" w:color="auto" w:fill="auto"/>
          </w:tcPr>
          <w:p w14:paraId="46B72E56" w14:textId="181F5E45" w:rsidR="00CC4163" w:rsidRPr="00CC4163" w:rsidRDefault="00CC4163" w:rsidP="00CC416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CC4163">
              <w:rPr>
                <w:b/>
                <w:sz w:val="16"/>
                <w:szCs w:val="16"/>
              </w:rPr>
              <w:t>Staphylococcus aureus count1</w:t>
            </w:r>
          </w:p>
        </w:tc>
        <w:tc>
          <w:tcPr>
            <w:tcW w:w="1406" w:type="dxa"/>
            <w:shd w:val="clear" w:color="auto" w:fill="auto"/>
          </w:tcPr>
          <w:p w14:paraId="7EF86D20" w14:textId="06704048" w:rsidR="00CC4163" w:rsidRPr="00CC4163" w:rsidRDefault="00CC4163" w:rsidP="00CC416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CC4163">
              <w:rPr>
                <w:b/>
                <w:sz w:val="16"/>
                <w:szCs w:val="16"/>
              </w:rPr>
              <w:t>Total count iso</w:t>
            </w:r>
          </w:p>
        </w:tc>
      </w:tr>
      <w:tr w:rsidR="00CC4163" w:rsidRPr="00CC4163" w14:paraId="0EAAAD12" w14:textId="77777777" w:rsidTr="00CC4163">
        <w:trPr>
          <w:trHeight w:val="510"/>
          <w:jc w:val="center"/>
        </w:trPr>
        <w:tc>
          <w:tcPr>
            <w:tcW w:w="1403" w:type="dxa"/>
            <w:shd w:val="clear" w:color="auto" w:fill="auto"/>
          </w:tcPr>
          <w:p w14:paraId="67755641" w14:textId="44BE43A9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2312-2514/001</w:t>
            </w:r>
          </w:p>
        </w:tc>
        <w:tc>
          <w:tcPr>
            <w:tcW w:w="1406" w:type="dxa"/>
            <w:shd w:val="clear" w:color="auto" w:fill="auto"/>
          </w:tcPr>
          <w:p w14:paraId="1B7AE7AA" w14:textId="5236861B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בננה</w:t>
            </w:r>
          </w:p>
        </w:tc>
        <w:tc>
          <w:tcPr>
            <w:tcW w:w="1406" w:type="dxa"/>
            <w:shd w:val="clear" w:color="auto" w:fill="auto"/>
          </w:tcPr>
          <w:p w14:paraId="55161563" w14:textId="10C3A03D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06" w:type="dxa"/>
            <w:shd w:val="clear" w:color="auto" w:fill="auto"/>
          </w:tcPr>
          <w:p w14:paraId="4B3F4C62" w14:textId="3BE70340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2333725</w:t>
            </w:r>
          </w:p>
        </w:tc>
        <w:tc>
          <w:tcPr>
            <w:tcW w:w="1406" w:type="dxa"/>
            <w:shd w:val="clear" w:color="auto" w:fill="auto"/>
          </w:tcPr>
          <w:p w14:paraId="56622823" w14:textId="287485D8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</w:t>
            </w:r>
          </w:p>
        </w:tc>
      </w:tr>
      <w:tr w:rsidR="00CC4163" w:rsidRPr="00CC4163" w14:paraId="1DF1BC3C" w14:textId="77777777" w:rsidTr="00CC4163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694B7DDB" w14:textId="5DCF0A15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10282C9A" w14:textId="77777777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7043D4F4" w14:textId="6AC2C1FC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VIDAS SPT (24)</w:t>
            </w:r>
          </w:p>
        </w:tc>
        <w:tc>
          <w:tcPr>
            <w:tcW w:w="1406" w:type="dxa"/>
            <w:shd w:val="clear" w:color="auto" w:fill="auto"/>
          </w:tcPr>
          <w:p w14:paraId="754D79A4" w14:textId="4C98D223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885/6</w:t>
            </w:r>
          </w:p>
        </w:tc>
        <w:tc>
          <w:tcPr>
            <w:tcW w:w="1406" w:type="dxa"/>
            <w:shd w:val="clear" w:color="auto" w:fill="auto"/>
          </w:tcPr>
          <w:p w14:paraId="38408316" w14:textId="1DC270A5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 4833-1</w:t>
            </w:r>
          </w:p>
        </w:tc>
      </w:tr>
      <w:tr w:rsidR="00CC4163" w:rsidRPr="00CC4163" w14:paraId="4F73F46A" w14:textId="77777777" w:rsidTr="00CC4163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42E52527" w14:textId="2E7461D9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6BCF1298" w14:textId="77777777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020951BA" w14:textId="41DA856B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25g/Sponge/Swab</w:t>
            </w:r>
          </w:p>
        </w:tc>
        <w:tc>
          <w:tcPr>
            <w:tcW w:w="1406" w:type="dxa"/>
            <w:shd w:val="clear" w:color="auto" w:fill="auto"/>
          </w:tcPr>
          <w:p w14:paraId="3A90ED77" w14:textId="773D2D90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64F2BE1B" w14:textId="0109E966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</w:tr>
      <w:tr w:rsidR="00CC4163" w:rsidRPr="00CC4163" w14:paraId="390F080C" w14:textId="77777777" w:rsidTr="00CC4163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76CD70DD" w14:textId="10B49399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406" w:type="dxa"/>
            <w:shd w:val="clear" w:color="auto" w:fill="auto"/>
          </w:tcPr>
          <w:p w14:paraId="426FCD4A" w14:textId="77777777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5623653A" w14:textId="77777777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26EF37A4" w14:textId="77777777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423652B0" w14:textId="77777777" w:rsidR="00CC4163" w:rsidRPr="00CC4163" w:rsidRDefault="00CC4163" w:rsidP="00CC4163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CC4163" w:rsidRPr="00CC4163" w14:paraId="37C80145" w14:textId="77777777" w:rsidTr="00CC4163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269FB6A0" w14:textId="0EE58C43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582DEE4B" w14:textId="77777777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751B88BD" w14:textId="174291CD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3C599E2A" w14:textId="6FE0266F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5515937D" w14:textId="052F5CAD" w:rsidR="00CC4163" w:rsidRPr="00CC4163" w:rsidRDefault="00CC4163" w:rsidP="00CC416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</w:tr>
    </w:tbl>
    <w:p w14:paraId="3FA47080" w14:textId="2B49D3EB" w:rsidR="00802BB3" w:rsidRDefault="00CC4163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6CCA283B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227CBF29" w14:textId="08DD20A5" w:rsidR="001E0B72" w:rsidRPr="00684F7E" w:rsidRDefault="00CC4163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</w:p>
          <w:p w14:paraId="26BE4783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75A687AD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22764FC1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2FDE5D61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00B129E9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27A170B1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776CEDBF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28E9AD9D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27B62D96" w14:textId="77777777" w:rsidR="004225E6" w:rsidRDefault="004225E6" w:rsidP="004225E6">
            <w:pPr>
              <w:bidi/>
              <w:rPr>
                <w:sz w:val="18"/>
                <w:szCs w:val="18"/>
              </w:rPr>
            </w:pPr>
            <w:fldSimple w:instr=" MERGEFIELD  DrName  \* MERGEFORMAT ">
              <w:r w:rsidR="00CC4163">
                <w:rPr>
                  <w:noProof/>
                </w:rPr>
                <w:t>«DrName»</w:t>
              </w:r>
            </w:fldSimple>
            <w:r>
              <w:rPr>
                <w:noProof/>
              </w:rPr>
              <w:t xml:space="preserve"> 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חתימה :  </w:t>
            </w:r>
            <w:fldSimple w:instr=" MERGEFIELD  signature  \* MERGEFORMAT ">
              <w:r w:rsidR="00CC4163">
                <w:rPr>
                  <w:noProof/>
                </w:rPr>
                <w:t>«signature»</w:t>
              </w:r>
            </w:fldSimple>
            <w:r>
              <w:rPr>
                <w:rtl/>
              </w:rPr>
              <w:t xml:space="preserve">                     </w:t>
            </w:r>
            <w:r>
              <w:rPr>
                <w:sz w:val="18"/>
                <w:szCs w:val="18"/>
                <w:rtl/>
              </w:rPr>
              <w:t xml:space="preserve"> </w:t>
            </w:r>
            <w:fldSimple w:instr=" MERGEFIELD  lab2  \* MERGEFORMAT ">
              <w:r w:rsidR="00CC4163">
                <w:rPr>
                  <w:noProof/>
                </w:rPr>
                <w:t>«lab2»</w:t>
              </w:r>
            </w:fldSimple>
            <w:r>
              <w:rPr>
                <w:rtl/>
              </w:rPr>
              <w:t xml:space="preserve">  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noProof/>
              </w:rPr>
              <w:t xml:space="preserve">                                                                                               </w:t>
            </w:r>
            <w:r>
              <w:rPr>
                <w:rtl/>
              </w:rPr>
              <w:t xml:space="preserve">    </w:t>
            </w:r>
            <w:fldSimple w:instr=" MERGEFIELD  DrName2  \* MERGEFORMAT ">
              <w:r w:rsidR="00CC4163">
                <w:rPr>
                  <w:noProof/>
                </w:rPr>
                <w:t>«DrName2»</w:t>
              </w:r>
            </w:fldSimple>
            <w:r>
              <w:rPr>
                <w:rtl/>
              </w:rPr>
              <w:t xml:space="preserve">     חתימה :  </w:t>
            </w:r>
            <w:r>
              <w:rPr>
                <w:rFonts w:hint="cs"/>
                <w:noProof/>
              </w:rPr>
              <w:t xml:space="preserve"> </w:t>
            </w:r>
            <w:fldSimple w:instr=" MERGEFIELD  signature2  \* MERGEFORMAT ">
              <w:r w:rsidR="00CC4163">
                <w:rPr>
                  <w:noProof/>
                </w:rPr>
                <w:t>«signature2»</w:t>
              </w:r>
            </w:fldSimple>
          </w:p>
          <w:p w14:paraId="12FFAD42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10AFFBBA" w14:textId="77777777" w:rsidR="00A274AD" w:rsidRDefault="00A274AD" w:rsidP="00CC4163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1EB995AC" w14:textId="77777777" w:rsidR="00CC4163" w:rsidRPr="005E48E3" w:rsidRDefault="00CC4163" w:rsidP="00CC4163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CC4163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9916" w14:textId="77777777" w:rsidR="00CC4163" w:rsidRDefault="00CC4163" w:rsidP="00C44009">
      <w:pPr>
        <w:spacing w:after="0" w:line="240" w:lineRule="auto"/>
      </w:pPr>
      <w:r>
        <w:separator/>
      </w:r>
    </w:p>
  </w:endnote>
  <w:endnote w:type="continuationSeparator" w:id="0">
    <w:p w14:paraId="5F4DB8B1" w14:textId="77777777" w:rsidR="00CC4163" w:rsidRDefault="00CC4163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229F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6B9D4827" w14:textId="366ECA50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CC4163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2312-2514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CC4163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CC4163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EF7E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2CB9" w14:textId="77777777" w:rsidR="00CC4163" w:rsidRDefault="00CC4163" w:rsidP="00C44009">
      <w:pPr>
        <w:spacing w:after="0" w:line="240" w:lineRule="auto"/>
      </w:pPr>
      <w:r>
        <w:separator/>
      </w:r>
    </w:p>
  </w:footnote>
  <w:footnote w:type="continuationSeparator" w:id="0">
    <w:p w14:paraId="11B44565" w14:textId="77777777" w:rsidR="00CC4163" w:rsidRDefault="00CC4163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6878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3052" w14:textId="77777777" w:rsidR="00D13C36" w:rsidRDefault="007C6899" w:rsidP="00BF1762">
    <w:pPr>
      <w:pStyle w:val="a5"/>
      <w:bidi/>
      <w:rPr>
        <w:noProof/>
        <w:rtl/>
      </w:rPr>
    </w:pPr>
    <w:r w:rsidRPr="007C6899">
      <w:rPr>
        <w:rFonts w:cs="Arial"/>
        <w:noProof/>
        <w:rtl/>
      </w:rPr>
      <w:drawing>
        <wp:anchor distT="0" distB="0" distL="114300" distR="114300" simplePos="0" relativeHeight="251661312" behindDoc="1" locked="0" layoutInCell="1" allowOverlap="1" wp14:anchorId="5A7CC9DE" wp14:editId="00592CC8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60288" behindDoc="1" locked="0" layoutInCell="1" allowOverlap="1" wp14:anchorId="7817B40B" wp14:editId="4062FD76">
          <wp:simplePos x="0" y="0"/>
          <wp:positionH relativeFrom="column">
            <wp:posOffset>-409575</wp:posOffset>
          </wp:positionH>
          <wp:positionV relativeFrom="paragraph">
            <wp:posOffset>80010</wp:posOffset>
          </wp:positionV>
          <wp:extent cx="3034030" cy="714375"/>
          <wp:effectExtent l="0" t="0" r="0" b="9525"/>
          <wp:wrapThrough wrapText="bothSides">
            <wp:wrapPolygon edited="0">
              <wp:start x="0" y="0"/>
              <wp:lineTo x="0" y="21312"/>
              <wp:lineTo x="21428" y="21312"/>
              <wp:lineTo x="21428" y="0"/>
              <wp:lineTo x="0" y="0"/>
            </wp:wrapPolygon>
          </wp:wrapThrough>
          <wp:docPr id="5" name="תמונה 5" descr="en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_logo_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403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59264" behindDoc="1" locked="0" layoutInCell="1" allowOverlap="1" wp14:anchorId="30A27CA6" wp14:editId="6494AB8B">
          <wp:simplePos x="0" y="0"/>
          <wp:positionH relativeFrom="column">
            <wp:posOffset>6391275</wp:posOffset>
          </wp:positionH>
          <wp:positionV relativeFrom="paragraph">
            <wp:posOffset>80010</wp:posOffset>
          </wp:positionV>
          <wp:extent cx="2828925" cy="762000"/>
          <wp:effectExtent l="0" t="0" r="9525" b="0"/>
          <wp:wrapThrough wrapText="bothSides">
            <wp:wrapPolygon edited="0">
              <wp:start x="0" y="0"/>
              <wp:lineTo x="0" y="21060"/>
              <wp:lineTo x="21527" y="21060"/>
              <wp:lineTo x="21527" y="0"/>
              <wp:lineTo x="0" y="0"/>
            </wp:wrapPolygon>
          </wp:wrapThrough>
          <wp:docPr id="6" name="תמונה 6" descr="heb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b_logo_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21B4A550" w14:textId="77777777" w:rsidR="00D13C36" w:rsidRDefault="00D13C36" w:rsidP="00C44009">
    <w:pPr>
      <w:pStyle w:val="a5"/>
      <w:rPr>
        <w:noProof/>
      </w:rPr>
    </w:pPr>
  </w:p>
  <w:p w14:paraId="2A36BAB7" w14:textId="77777777" w:rsidR="00BF1762" w:rsidRDefault="00BF1762" w:rsidP="00BF5592">
    <w:pPr>
      <w:pStyle w:val="a5"/>
      <w:jc w:val="center"/>
    </w:pPr>
  </w:p>
  <w:p w14:paraId="10A5D15B" w14:textId="77777777" w:rsidR="00BF1762" w:rsidRDefault="00BF1762" w:rsidP="00D13C36">
    <w:pPr>
      <w:pStyle w:val="a5"/>
    </w:pPr>
  </w:p>
  <w:p w14:paraId="445D3F7D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4859776D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2B476259" w14:textId="77777777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CC4163">
      <w:rPr>
        <w:noProof/>
        <w:rtl/>
      </w:rPr>
      <w:t>‏04/12/2023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2ACC8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71451">
    <w:abstractNumId w:val="1"/>
  </w:num>
  <w:num w:numId="2" w16cid:durableId="82920538">
    <w:abstractNumId w:val="2"/>
  </w:num>
  <w:num w:numId="3" w16cid:durableId="1952856509">
    <w:abstractNumId w:val="0"/>
  </w:num>
  <w:num w:numId="4" w16cid:durableId="1073359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4163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C4163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399BD"/>
  <w15:docId w15:val="{1FF1467E-E06B-4BE4-BB10-C71881DD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Avigail Ehrlich</dc:creator>
  <cp:lastModifiedBy>Avigail Ehrlich</cp:lastModifiedBy>
  <cp:revision>1</cp:revision>
  <dcterms:created xsi:type="dcterms:W3CDTF">2023-12-04T10:28:00Z</dcterms:created>
  <dcterms:modified xsi:type="dcterms:W3CDTF">2023-12-04T10:28:00Z</dcterms:modified>
</cp:coreProperties>
</file>