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0362" w14:textId="2B65951D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FE1873">
        <w:rPr>
          <w:b/>
          <w:bCs/>
          <w:sz w:val="28"/>
          <w:szCs w:val="28"/>
        </w:rPr>
        <w:t xml:space="preserve">2310-1976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3C0213E5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46B6B51F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6A4F3D07" w14:textId="4B02ACAB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טעמן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7CE51C6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7C801DC4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5A02F3CB" w14:textId="43101BB0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09-8630521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3E4F9BDF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0F1B8DC9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2F1B0E58" w14:textId="16751028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18/10/2023  </w:t>
            </w:r>
          </w:p>
        </w:tc>
      </w:tr>
      <w:tr w:rsidR="00AD698A" w14:paraId="48ABC529" w14:textId="77777777" w:rsidTr="00AD698A">
        <w:tc>
          <w:tcPr>
            <w:tcW w:w="435" w:type="pct"/>
            <w:hideMark/>
          </w:tcPr>
          <w:p w14:paraId="36C20E6F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4DB094C9" w14:textId="40A6E7CD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אבישי שפירא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0A48C268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2456CC07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30DDDD85" w14:textId="5C030315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avishais@tempo.co.il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4A87FAE7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5DB1439D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747BB3C0" w14:textId="0442EC6F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18/10/2023</w:t>
            </w:r>
          </w:p>
        </w:tc>
      </w:tr>
      <w:tr w:rsidR="00AD698A" w14:paraId="78E1A5FE" w14:textId="77777777" w:rsidTr="00AD698A">
        <w:tc>
          <w:tcPr>
            <w:tcW w:w="435" w:type="pct"/>
            <w:hideMark/>
          </w:tcPr>
          <w:p w14:paraId="00B78BD7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1C7C77B2" w14:textId="5E17687B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גיבורי ישראל 2 נתניה ת.ד. 127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6E08B12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5E81AB3A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2F92C82F" w14:textId="7A9A15CA" w:rsidR="00AD698A" w:rsidRDefault="00FE1873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משה דוגם 24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D166D12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506315A4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04422713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03A9F3EB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2557"/>
        <w:gridCol w:w="2563"/>
        <w:gridCol w:w="2563"/>
        <w:gridCol w:w="2563"/>
        <w:gridCol w:w="2806"/>
        <w:gridCol w:w="2563"/>
      </w:tblGrid>
      <w:tr w:rsidR="00FE1873" w:rsidRPr="00115EEF" w14:paraId="37D7F3EB" w14:textId="02AAB3A6" w:rsidTr="00FE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2" w:type="dxa"/>
            <w:shd w:val="clear" w:color="auto" w:fill="auto"/>
          </w:tcPr>
          <w:p w14:paraId="30CCB211" w14:textId="38324C6D" w:rsidR="00FE1873" w:rsidRPr="00FE1873" w:rsidRDefault="00FE1873" w:rsidP="00FE187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E1873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0370D1DF" w14:textId="7CAAB375" w:rsidR="00FE1873" w:rsidRPr="00FE1873" w:rsidRDefault="00FE1873" w:rsidP="00FE187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E1873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7FD8E6D7" w14:textId="3BB382BF" w:rsidR="00FE1873" w:rsidRPr="00FE1873" w:rsidRDefault="00FE1873" w:rsidP="00FE187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E1873">
              <w:rPr>
                <w:b/>
                <w:sz w:val="16"/>
                <w:szCs w:val="16"/>
              </w:rPr>
              <w:t>TAMC by Swab</w:t>
            </w:r>
          </w:p>
        </w:tc>
        <w:tc>
          <w:tcPr>
            <w:tcW w:w="1406" w:type="dxa"/>
            <w:shd w:val="clear" w:color="auto" w:fill="auto"/>
          </w:tcPr>
          <w:p w14:paraId="08B736CE" w14:textId="70AB9AF2" w:rsidR="00FE1873" w:rsidRPr="00FE1873" w:rsidRDefault="00FE1873" w:rsidP="00FE187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E1873">
              <w:rPr>
                <w:b/>
                <w:sz w:val="16"/>
                <w:szCs w:val="16"/>
              </w:rPr>
              <w:t>as tc</w:t>
            </w:r>
          </w:p>
        </w:tc>
        <w:tc>
          <w:tcPr>
            <w:tcW w:w="1406" w:type="dxa"/>
            <w:shd w:val="clear" w:color="auto" w:fill="auto"/>
          </w:tcPr>
          <w:p w14:paraId="438B5941" w14:textId="026433A6" w:rsidR="00FE1873" w:rsidRPr="00FE1873" w:rsidRDefault="00FE1873" w:rsidP="00FE187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E1873">
              <w:rPr>
                <w:b/>
                <w:sz w:val="16"/>
                <w:szCs w:val="16"/>
              </w:rPr>
              <w:t>Bacillus cereus count (Presumptive)</w:t>
            </w:r>
          </w:p>
        </w:tc>
        <w:tc>
          <w:tcPr>
            <w:tcW w:w="1406" w:type="dxa"/>
            <w:shd w:val="clear" w:color="auto" w:fill="auto"/>
          </w:tcPr>
          <w:p w14:paraId="69BAA3FF" w14:textId="591E12FD" w:rsidR="00FE1873" w:rsidRPr="00FE1873" w:rsidRDefault="00FE1873" w:rsidP="00FE1873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E1873">
              <w:rPr>
                <w:b/>
                <w:sz w:val="16"/>
                <w:szCs w:val="16"/>
              </w:rPr>
              <w:t>FFA</w:t>
            </w:r>
          </w:p>
        </w:tc>
      </w:tr>
      <w:tr w:rsidR="00FE1873" w:rsidRPr="00FE1873" w14:paraId="08170CE1" w14:textId="77777777" w:rsidTr="00FE1873">
        <w:trPr>
          <w:trHeight w:val="510"/>
          <w:jc w:val="center"/>
        </w:trPr>
        <w:tc>
          <w:tcPr>
            <w:tcW w:w="1402" w:type="dxa"/>
            <w:shd w:val="clear" w:color="auto" w:fill="auto"/>
          </w:tcPr>
          <w:p w14:paraId="33F01417" w14:textId="7755CBB5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2310-1976/001</w:t>
            </w:r>
          </w:p>
        </w:tc>
        <w:tc>
          <w:tcPr>
            <w:tcW w:w="1406" w:type="dxa"/>
            <w:shd w:val="clear" w:color="auto" w:fill="auto"/>
          </w:tcPr>
          <w:p w14:paraId="1C3F7C27" w14:textId="77777777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4A8AB26E" w14:textId="3174D2E5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14:paraId="45EC0861" w14:textId="69CB63A5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14:paraId="0B0A4E4E" w14:textId="3ABAA395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1406" w:type="dxa"/>
            <w:shd w:val="clear" w:color="auto" w:fill="auto"/>
          </w:tcPr>
          <w:p w14:paraId="256AAA61" w14:textId="77777777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FE1873" w:rsidRPr="00FE1873" w14:paraId="1C357D67" w14:textId="77777777" w:rsidTr="00FE1873">
        <w:trPr>
          <w:trHeight w:val="510"/>
          <w:jc w:val="center"/>
        </w:trPr>
        <w:tc>
          <w:tcPr>
            <w:tcW w:w="1402" w:type="dxa"/>
            <w:shd w:val="clear" w:color="auto" w:fill="auto"/>
          </w:tcPr>
          <w:p w14:paraId="3555DD5C" w14:textId="4B188886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2310-1976/002</w:t>
            </w:r>
          </w:p>
        </w:tc>
        <w:tc>
          <w:tcPr>
            <w:tcW w:w="1406" w:type="dxa"/>
            <w:shd w:val="clear" w:color="auto" w:fill="auto"/>
          </w:tcPr>
          <w:p w14:paraId="3A19EB4A" w14:textId="77777777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0F6439B2" w14:textId="77777777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30623E7" w14:textId="073A47B0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14:paraId="6D9C1E45" w14:textId="61DCD798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406" w:type="dxa"/>
            <w:shd w:val="clear" w:color="auto" w:fill="auto"/>
          </w:tcPr>
          <w:p w14:paraId="1942369A" w14:textId="7047C5F2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FE1873" w:rsidRPr="00FE1873" w14:paraId="36CD87A7" w14:textId="77777777" w:rsidTr="00FE1873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54835530" w14:textId="05D9F2EE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4D67FFAF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29C8AFF9" w14:textId="15493F19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 &lt;1116&gt;</w:t>
            </w:r>
          </w:p>
        </w:tc>
        <w:tc>
          <w:tcPr>
            <w:tcW w:w="1406" w:type="dxa"/>
            <w:shd w:val="clear" w:color="auto" w:fill="auto"/>
          </w:tcPr>
          <w:p w14:paraId="13139D4E" w14:textId="3606631F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 &lt;1116&gt;</w:t>
            </w:r>
          </w:p>
        </w:tc>
        <w:tc>
          <w:tcPr>
            <w:tcW w:w="1406" w:type="dxa"/>
            <w:shd w:val="clear" w:color="auto" w:fill="auto"/>
          </w:tcPr>
          <w:p w14:paraId="72867580" w14:textId="2E15693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7932(Presumptive B.cereus)</w:t>
            </w:r>
          </w:p>
        </w:tc>
        <w:tc>
          <w:tcPr>
            <w:tcW w:w="1406" w:type="dxa"/>
            <w:shd w:val="clear" w:color="auto" w:fill="auto"/>
          </w:tcPr>
          <w:p w14:paraId="2B56AA3C" w14:textId="06722B5D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AOAC 991.36</w:t>
            </w:r>
          </w:p>
        </w:tc>
      </w:tr>
      <w:tr w:rsidR="00FE1873" w:rsidRPr="00FE1873" w14:paraId="1B0BCAD5" w14:textId="77777777" w:rsidTr="00FE1873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5BCF958C" w14:textId="2E71050D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45A90D9A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017B9C73" w14:textId="40DB9BFD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CFU/swab</w:t>
            </w:r>
          </w:p>
        </w:tc>
        <w:tc>
          <w:tcPr>
            <w:tcW w:w="1406" w:type="dxa"/>
            <w:shd w:val="clear" w:color="auto" w:fill="auto"/>
          </w:tcPr>
          <w:p w14:paraId="7E2D9089" w14:textId="43FC11B3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CFU/swab</w:t>
            </w:r>
          </w:p>
        </w:tc>
        <w:tc>
          <w:tcPr>
            <w:tcW w:w="1406" w:type="dxa"/>
            <w:shd w:val="clear" w:color="auto" w:fill="auto"/>
          </w:tcPr>
          <w:p w14:paraId="350ED0C8" w14:textId="383FE33C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146C5529" w14:textId="05FD3B29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</w:p>
        </w:tc>
      </w:tr>
      <w:tr w:rsidR="00FE1873" w:rsidRPr="00FE1873" w14:paraId="7E87B897" w14:textId="77777777" w:rsidTr="00FE1873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21D6B7AA" w14:textId="37C16B46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Hands</w:t>
            </w:r>
          </w:p>
        </w:tc>
        <w:tc>
          <w:tcPr>
            <w:tcW w:w="1406" w:type="dxa"/>
            <w:shd w:val="clear" w:color="auto" w:fill="auto"/>
          </w:tcPr>
          <w:p w14:paraId="4550ADB4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4324AE07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71352200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E664394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543B35B1" w14:textId="77777777" w:rsidR="00FE1873" w:rsidRPr="00FE1873" w:rsidRDefault="00FE1873" w:rsidP="00FE1873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FE1873" w:rsidRPr="00FE1873" w14:paraId="2E2FBEDF" w14:textId="77777777" w:rsidTr="00FE1873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177B32F1" w14:textId="78BA398A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6C5E110E" w14:textId="77777777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FC12731" w14:textId="1B3E5CBE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  <w:tc>
          <w:tcPr>
            <w:tcW w:w="1406" w:type="dxa"/>
            <w:shd w:val="clear" w:color="auto" w:fill="auto"/>
          </w:tcPr>
          <w:p w14:paraId="60096C39" w14:textId="4278B75F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  <w:tc>
          <w:tcPr>
            <w:tcW w:w="1406" w:type="dxa"/>
            <w:shd w:val="clear" w:color="auto" w:fill="auto"/>
          </w:tcPr>
          <w:p w14:paraId="6489B66C" w14:textId="2C1F82E4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122846C5" w14:textId="4FED3454" w:rsidR="00FE1873" w:rsidRPr="00FE1873" w:rsidRDefault="00FE1873" w:rsidP="00FE1873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</w:tr>
    </w:tbl>
    <w:p w14:paraId="72B54B9F" w14:textId="38D74F13" w:rsidR="00802BB3" w:rsidRDefault="00FE1873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53154255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3022F704" w14:textId="4CDF6DBA" w:rsidR="001E0B72" w:rsidRPr="00684F7E" w:rsidRDefault="00FE1873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Hands Standards</w:t>
            </w:r>
          </w:p>
          <w:p w14:paraId="486B2FCA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77156CDE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719E8A92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6A36FF1E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5AE61A4F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488C1E91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427D80A9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63BDA105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7CD71D8C" w14:textId="77777777" w:rsidR="004225E6" w:rsidRDefault="00FE1873" w:rsidP="004225E6">
            <w:pPr>
              <w:bidi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DrName  \* MERGEFORMAT </w:instrText>
            </w:r>
            <w:r>
              <w:fldChar w:fldCharType="separate"/>
            </w:r>
            <w:r>
              <w:rPr>
                <w:noProof/>
              </w:rPr>
              <w:t>«DrName»</w:t>
            </w:r>
            <w:r>
              <w:rPr>
                <w:noProof/>
              </w:rPr>
              <w:fldChar w:fldCharType="end"/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fldChar w:fldCharType="begin"/>
            </w:r>
            <w:r>
              <w:instrText xml:space="preserve"> MERGEFIELD  signature  \* MERGEFORMAT </w:instrText>
            </w:r>
            <w:r>
              <w:fldChar w:fldCharType="separate"/>
            </w:r>
            <w:r>
              <w:rPr>
                <w:noProof/>
              </w:rPr>
              <w:t>«signature»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fldChar w:fldCharType="begin"/>
            </w:r>
            <w:r>
              <w:instrText xml:space="preserve"> MERGEFIELD  lab2  \* MERGEFORMAT </w:instrText>
            </w:r>
            <w:r>
              <w:fldChar w:fldCharType="separate"/>
            </w:r>
            <w:r>
              <w:rPr>
                <w:noProof/>
              </w:rPr>
              <w:t>«lab2»</w:t>
            </w:r>
            <w:r>
              <w:fldChar w:fldCharType="end"/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fldChar w:fldCharType="begin"/>
            </w:r>
            <w:r>
              <w:instrText xml:space="preserve"> MERGEFIELD  DrName2  \* MERGEFORMAT </w:instrText>
            </w:r>
            <w:r>
              <w:fldChar w:fldCharType="separate"/>
            </w:r>
            <w:r>
              <w:rPr>
                <w:noProof/>
              </w:rPr>
              <w:t>«DrName2»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fldChar w:fldCharType="begin"/>
            </w:r>
            <w:r>
              <w:instrText xml:space="preserve"> MERGEFIELD  signature2  \* MERGEFORMAT </w:instrText>
            </w:r>
            <w:r>
              <w:fldChar w:fldCharType="separate"/>
            </w:r>
            <w:r>
              <w:rPr>
                <w:noProof/>
              </w:rPr>
              <w:t>«signature2»</w:t>
            </w:r>
            <w:r>
              <w:rPr>
                <w:noProof/>
              </w:rPr>
              <w:fldChar w:fldCharType="end"/>
            </w:r>
          </w:p>
          <w:p w14:paraId="639570CE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0BFE7F48" w14:textId="77777777" w:rsidR="00A274AD" w:rsidRDefault="00A274AD" w:rsidP="00FE1873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287C7E36" w14:textId="77777777" w:rsidR="00FE1873" w:rsidRPr="005E48E3" w:rsidRDefault="00FE1873" w:rsidP="00FE1873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FE1873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6865" w14:textId="77777777" w:rsidR="00FE1873" w:rsidRDefault="00FE1873" w:rsidP="00C44009">
      <w:pPr>
        <w:spacing w:after="0" w:line="240" w:lineRule="auto"/>
      </w:pPr>
      <w:r>
        <w:separator/>
      </w:r>
    </w:p>
  </w:endnote>
  <w:endnote w:type="continuationSeparator" w:id="0">
    <w:p w14:paraId="07C0A66B" w14:textId="77777777" w:rsidR="00FE1873" w:rsidRDefault="00FE1873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F845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1FD1B8AB" w14:textId="700F6BD7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FE1873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2310-1976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FE1873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FE1873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2C43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9FBC" w14:textId="77777777" w:rsidR="00FE1873" w:rsidRDefault="00FE1873" w:rsidP="00C44009">
      <w:pPr>
        <w:spacing w:after="0" w:line="240" w:lineRule="auto"/>
      </w:pPr>
      <w:r>
        <w:separator/>
      </w:r>
    </w:p>
  </w:footnote>
  <w:footnote w:type="continuationSeparator" w:id="0">
    <w:p w14:paraId="69C84F61" w14:textId="77777777" w:rsidR="00FE1873" w:rsidRDefault="00FE1873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F7A3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422" w14:textId="77777777" w:rsidR="00D13C36" w:rsidRDefault="00166183" w:rsidP="00BF1762">
    <w:pPr>
      <w:pStyle w:val="a5"/>
      <w:bidi/>
      <w:rPr>
        <w:noProof/>
        <w:rtl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069D61E" wp14:editId="67480E1E">
          <wp:simplePos x="0" y="0"/>
          <wp:positionH relativeFrom="column">
            <wp:posOffset>-32919</wp:posOffset>
          </wp:positionH>
          <wp:positionV relativeFrom="paragraph">
            <wp:posOffset>63450</wp:posOffset>
          </wp:positionV>
          <wp:extent cx="1356360" cy="960120"/>
          <wp:effectExtent l="0" t="0" r="0" b="0"/>
          <wp:wrapSquare wrapText="bothSides"/>
          <wp:docPr id="749672547" name="תמונה 2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672547" name="תמונה 2" descr="תמונה שמכילה טקסט, גופן, לוגו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899" w:rsidRPr="007C6899">
      <w:rPr>
        <w:rFonts w:cs="Arial"/>
        <w:noProof/>
        <w:rtl/>
      </w:rPr>
      <w:drawing>
        <wp:anchor distT="0" distB="0" distL="114300" distR="114300" simplePos="0" relativeHeight="251656704" behindDoc="1" locked="0" layoutInCell="1" allowOverlap="1" wp14:anchorId="52529134" wp14:editId="44995ED8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0AAB06C2" w14:textId="77777777" w:rsidR="00D13C36" w:rsidRDefault="00D13C36" w:rsidP="00C44009">
    <w:pPr>
      <w:pStyle w:val="a5"/>
      <w:rPr>
        <w:noProof/>
      </w:rPr>
    </w:pPr>
  </w:p>
  <w:p w14:paraId="5E2F021D" w14:textId="77777777" w:rsidR="00BF1762" w:rsidRDefault="00166183" w:rsidP="00166183">
    <w:pPr>
      <w:pStyle w:val="a5"/>
      <w:tabs>
        <w:tab w:val="clear" w:pos="9360"/>
        <w:tab w:val="left" w:pos="12223"/>
      </w:tabs>
    </w:pPr>
    <w:r>
      <w:tab/>
    </w:r>
    <w:r>
      <w:tab/>
    </w:r>
  </w:p>
  <w:p w14:paraId="4C70F0DF" w14:textId="77777777" w:rsidR="00BF1762" w:rsidRDefault="00BF1762" w:rsidP="00D13C36">
    <w:pPr>
      <w:pStyle w:val="a5"/>
    </w:pPr>
  </w:p>
  <w:p w14:paraId="23D568CA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4D21D5B0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260FA5A5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FE1873">
      <w:rPr>
        <w:noProof/>
        <w:rtl/>
      </w:rPr>
      <w:t>‏18/10/2023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AC13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7388">
    <w:abstractNumId w:val="1"/>
  </w:num>
  <w:num w:numId="2" w16cid:durableId="2055305401">
    <w:abstractNumId w:val="2"/>
  </w:num>
  <w:num w:numId="3" w16cid:durableId="1550141042">
    <w:abstractNumId w:val="0"/>
  </w:num>
  <w:num w:numId="4" w16cid:durableId="144796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873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6618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28D7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1873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42A90"/>
  <w15:docId w15:val="{D01A8CA2-C38C-47E5-996D-A3214D91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281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1</cp:revision>
  <dcterms:created xsi:type="dcterms:W3CDTF">2023-10-18T14:25:00Z</dcterms:created>
  <dcterms:modified xsi:type="dcterms:W3CDTF">2023-10-18T14:25:00Z</dcterms:modified>
</cp:coreProperties>
</file>