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0FCC" w14:textId="3F127902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614016">
        <w:rPr>
          <w:b/>
          <w:bCs/>
          <w:sz w:val="28"/>
          <w:szCs w:val="28"/>
        </w:rPr>
        <w:t xml:space="preserve">2312-2514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56F0AFC0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5A8C0B9B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49A614F2" w14:textId="1799DC68" w:rsidR="00AD698A" w:rsidRDefault="0061401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שטראוס נסיון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037E6760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2350911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64DAD035" w14:textId="0A7520F5" w:rsidR="00AD698A" w:rsidRDefault="0061401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0509932331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39726B94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7595DCF0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1149CAAB" w14:textId="63114C05" w:rsidR="00AD698A" w:rsidRDefault="0061401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04/12/2023  </w:t>
            </w:r>
          </w:p>
        </w:tc>
      </w:tr>
      <w:tr w:rsidR="00AD698A" w14:paraId="38756E2C" w14:textId="77777777" w:rsidTr="00AD698A">
        <w:tc>
          <w:tcPr>
            <w:tcW w:w="435" w:type="pct"/>
            <w:hideMark/>
          </w:tcPr>
          <w:p w14:paraId="6A934A57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2F97D388" w14:textId="04A944D9" w:rsidR="00AD698A" w:rsidRDefault="0061401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נטליה פטרוב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6E9ADFC5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468780D4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57660D05" w14:textId="4A7E0024" w:rsidR="00AD698A" w:rsidRDefault="0061401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ashim@one1.co.il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010E6804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20B903D9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74D55D9E" w14:textId="2757818A" w:rsidR="00AD698A" w:rsidRDefault="0061401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04/12/2023</w:t>
            </w:r>
          </w:p>
        </w:tc>
      </w:tr>
      <w:tr w:rsidR="00AD698A" w14:paraId="3EDCEDFE" w14:textId="77777777" w:rsidTr="00AD698A">
        <w:tc>
          <w:tcPr>
            <w:tcW w:w="435" w:type="pct"/>
            <w:hideMark/>
          </w:tcPr>
          <w:p w14:paraId="0C106248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6B9724E4" w14:textId="6CC2DBBF" w:rsidR="00AD698A" w:rsidRDefault="0061401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שמעון התרסי 49/1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206F3CA3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6675EBCA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54E39586" w14:textId="5ED83433" w:rsidR="00AD698A" w:rsidRDefault="0061401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Mike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39EC1A2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31B460A0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6FEBA9C5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3CA2F3D4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3059"/>
        <w:gridCol w:w="3067"/>
        <w:gridCol w:w="3355"/>
        <w:gridCol w:w="3067"/>
        <w:gridCol w:w="3067"/>
      </w:tblGrid>
      <w:tr w:rsidR="00614016" w:rsidRPr="00115EEF" w14:paraId="199EE51A" w14:textId="7D74C343" w:rsidTr="00614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3" w:type="dxa"/>
            <w:shd w:val="clear" w:color="auto" w:fill="auto"/>
          </w:tcPr>
          <w:p w14:paraId="2BE209CE" w14:textId="0C562937" w:rsidR="00614016" w:rsidRPr="00614016" w:rsidRDefault="00614016" w:rsidP="0061401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614016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6F2F3138" w14:textId="6077CFC9" w:rsidR="00614016" w:rsidRPr="00614016" w:rsidRDefault="00614016" w:rsidP="0061401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614016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0CA10E76" w14:textId="6F6B43AF" w:rsidR="00614016" w:rsidRPr="00614016" w:rsidRDefault="00614016" w:rsidP="0061401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614016">
              <w:rPr>
                <w:b/>
                <w:sz w:val="16"/>
                <w:szCs w:val="16"/>
                <w:rtl/>
              </w:rPr>
              <w:t>.</w:t>
            </w:r>
            <w:r w:rsidRPr="00614016">
              <w:rPr>
                <w:b/>
                <w:sz w:val="16"/>
                <w:szCs w:val="16"/>
              </w:rPr>
              <w:t>Salmonella</w:t>
            </w:r>
          </w:p>
        </w:tc>
        <w:tc>
          <w:tcPr>
            <w:tcW w:w="1406" w:type="dxa"/>
            <w:shd w:val="clear" w:color="auto" w:fill="auto"/>
          </w:tcPr>
          <w:p w14:paraId="60451707" w14:textId="01107F79" w:rsidR="00614016" w:rsidRPr="00614016" w:rsidRDefault="00614016" w:rsidP="0061401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614016">
              <w:rPr>
                <w:b/>
                <w:sz w:val="16"/>
                <w:szCs w:val="16"/>
              </w:rPr>
              <w:t>Staphylococcus aureus count1</w:t>
            </w:r>
          </w:p>
        </w:tc>
        <w:tc>
          <w:tcPr>
            <w:tcW w:w="1406" w:type="dxa"/>
            <w:shd w:val="clear" w:color="auto" w:fill="auto"/>
          </w:tcPr>
          <w:p w14:paraId="0373CB98" w14:textId="70F6F1D6" w:rsidR="00614016" w:rsidRPr="00614016" w:rsidRDefault="00614016" w:rsidP="0061401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614016">
              <w:rPr>
                <w:b/>
                <w:sz w:val="16"/>
                <w:szCs w:val="16"/>
              </w:rPr>
              <w:t>Total count iso</w:t>
            </w:r>
          </w:p>
        </w:tc>
      </w:tr>
      <w:tr w:rsidR="00614016" w:rsidRPr="00614016" w14:paraId="062C1CEC" w14:textId="77777777" w:rsidTr="00614016">
        <w:trPr>
          <w:trHeight w:val="510"/>
          <w:jc w:val="center"/>
        </w:trPr>
        <w:tc>
          <w:tcPr>
            <w:tcW w:w="1403" w:type="dxa"/>
            <w:shd w:val="clear" w:color="auto" w:fill="auto"/>
          </w:tcPr>
          <w:p w14:paraId="6DA2D03F" w14:textId="655E3E68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2312-2514/001</w:t>
            </w:r>
          </w:p>
        </w:tc>
        <w:tc>
          <w:tcPr>
            <w:tcW w:w="1406" w:type="dxa"/>
            <w:shd w:val="clear" w:color="auto" w:fill="auto"/>
          </w:tcPr>
          <w:p w14:paraId="1A1BFE18" w14:textId="6B8D1038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בננה</w:t>
            </w:r>
          </w:p>
        </w:tc>
        <w:tc>
          <w:tcPr>
            <w:tcW w:w="1406" w:type="dxa"/>
            <w:shd w:val="clear" w:color="auto" w:fill="auto"/>
          </w:tcPr>
          <w:p w14:paraId="3EEFA647" w14:textId="1DB41886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06" w:type="dxa"/>
            <w:shd w:val="clear" w:color="auto" w:fill="auto"/>
          </w:tcPr>
          <w:p w14:paraId="0ACAB72E" w14:textId="211DA0FA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2333725</w:t>
            </w:r>
          </w:p>
        </w:tc>
        <w:tc>
          <w:tcPr>
            <w:tcW w:w="1406" w:type="dxa"/>
            <w:shd w:val="clear" w:color="auto" w:fill="auto"/>
          </w:tcPr>
          <w:p w14:paraId="1DE21AD5" w14:textId="08B55790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</w:t>
            </w:r>
          </w:p>
        </w:tc>
      </w:tr>
      <w:tr w:rsidR="00614016" w:rsidRPr="00614016" w14:paraId="0796ED7F" w14:textId="77777777" w:rsidTr="00614016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14B9E502" w14:textId="4421CE65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3A934908" w14:textId="77777777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3F658070" w14:textId="5FF7C770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VIDAS SPT (24)</w:t>
            </w:r>
          </w:p>
        </w:tc>
        <w:tc>
          <w:tcPr>
            <w:tcW w:w="1406" w:type="dxa"/>
            <w:shd w:val="clear" w:color="auto" w:fill="auto"/>
          </w:tcPr>
          <w:p w14:paraId="33FD1BEF" w14:textId="3FAB1038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885/6</w:t>
            </w:r>
          </w:p>
        </w:tc>
        <w:tc>
          <w:tcPr>
            <w:tcW w:w="1406" w:type="dxa"/>
            <w:shd w:val="clear" w:color="auto" w:fill="auto"/>
          </w:tcPr>
          <w:p w14:paraId="10257219" w14:textId="209A09D7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 4833-1</w:t>
            </w:r>
          </w:p>
        </w:tc>
      </w:tr>
      <w:tr w:rsidR="00614016" w:rsidRPr="00614016" w14:paraId="53E5438B" w14:textId="77777777" w:rsidTr="00614016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761EF1D2" w14:textId="1D5D12AD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1C2FF47C" w14:textId="77777777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76C301CD" w14:textId="16A22EE6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25g/Sponge/Swab</w:t>
            </w:r>
          </w:p>
        </w:tc>
        <w:tc>
          <w:tcPr>
            <w:tcW w:w="1406" w:type="dxa"/>
            <w:shd w:val="clear" w:color="auto" w:fill="auto"/>
          </w:tcPr>
          <w:p w14:paraId="3228FDA0" w14:textId="66EDDBEF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6996A92E" w14:textId="4E1B4A5F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</w:tr>
      <w:tr w:rsidR="00614016" w:rsidRPr="00614016" w14:paraId="6A76F474" w14:textId="77777777" w:rsidTr="00614016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0FBB3AA9" w14:textId="708CED9D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406" w:type="dxa"/>
            <w:shd w:val="clear" w:color="auto" w:fill="auto"/>
          </w:tcPr>
          <w:p w14:paraId="1CC62F68" w14:textId="77777777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7A1575C9" w14:textId="77777777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24549D9A" w14:textId="77777777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5D2EE0E7" w14:textId="77777777" w:rsidR="00614016" w:rsidRPr="00614016" w:rsidRDefault="00614016" w:rsidP="0061401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614016" w:rsidRPr="00614016" w14:paraId="7394472C" w14:textId="77777777" w:rsidTr="00614016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01B873DF" w14:textId="1A7B4C43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1C41F214" w14:textId="77777777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28F0A85C" w14:textId="072961C3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337799A7" w14:textId="59982AE3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0E4E7968" w14:textId="3DB23762" w:rsidR="00614016" w:rsidRPr="00614016" w:rsidRDefault="00614016" w:rsidP="0061401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14:paraId="7FC7D1EF" w14:textId="53C4EB71" w:rsidR="00802BB3" w:rsidRDefault="00614016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4940F2C7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2FCDC692" w14:textId="5B81965F" w:rsidR="001E0B72" w:rsidRPr="00684F7E" w:rsidRDefault="00614016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</w:p>
          <w:p w14:paraId="0447958D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3E2D6E8A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5BAE8ABE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520D7BAE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6A4EA830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66971B71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4E04AE5E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24A230B4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7D333A16" w14:textId="77777777" w:rsidR="004225E6" w:rsidRDefault="00614016" w:rsidP="004225E6">
            <w:pPr>
              <w:bidi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DrName  \* MERGEFORMAT </w:instrText>
            </w:r>
            <w:r>
              <w:fldChar w:fldCharType="separate"/>
            </w:r>
            <w:r>
              <w:rPr>
                <w:noProof/>
              </w:rPr>
              <w:t>«DrName»</w:t>
            </w:r>
            <w:r>
              <w:rPr>
                <w:noProof/>
              </w:rPr>
              <w:fldChar w:fldCharType="end"/>
            </w:r>
            <w:r w:rsidR="004225E6">
              <w:rPr>
                <w:noProof/>
              </w:rPr>
              <w:t xml:space="preserve"> 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rtl/>
              </w:rPr>
              <w:t xml:space="preserve">חתימה :  </w:t>
            </w:r>
            <w:r>
              <w:fldChar w:fldCharType="begin"/>
            </w:r>
            <w:r>
              <w:instrText xml:space="preserve"> MERGEFIELD  signature  \* MERGEFORMAT </w:instrText>
            </w:r>
            <w:r>
              <w:fldChar w:fldCharType="separate"/>
            </w:r>
            <w:r>
              <w:rPr>
                <w:noProof/>
              </w:rPr>
              <w:t>«signature»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                </w:t>
            </w:r>
            <w:r w:rsidR="004225E6">
              <w:rPr>
                <w:sz w:val="18"/>
                <w:szCs w:val="18"/>
                <w:rtl/>
              </w:rPr>
              <w:t xml:space="preserve"> </w:t>
            </w:r>
            <w:r>
              <w:fldChar w:fldCharType="begin"/>
            </w:r>
            <w:r>
              <w:instrText xml:space="preserve"> MERGEFIELD  lab2  \* MERGEFORMAT </w:instrText>
            </w:r>
            <w:r>
              <w:fldChar w:fldCharType="separate"/>
            </w:r>
            <w:r>
              <w:rPr>
                <w:noProof/>
              </w:rPr>
              <w:t>«lab2»</w:t>
            </w:r>
            <w:r>
              <w:fldChar w:fldCharType="end"/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noProof/>
              </w:rPr>
              <w:t xml:space="preserve"> </w:t>
            </w:r>
            <w:r w:rsidR="004225E6">
              <w:rPr>
                <w:noProof/>
              </w:rPr>
              <w:t xml:space="preserve">                                                                                               </w:t>
            </w:r>
            <w:r w:rsidR="004225E6">
              <w:rPr>
                <w:rtl/>
              </w:rPr>
              <w:t xml:space="preserve">    </w:t>
            </w:r>
            <w:r>
              <w:fldChar w:fldCharType="begin"/>
            </w:r>
            <w:r>
              <w:instrText xml:space="preserve"> MERGEFIELD  DrName2  \* MERGEFORMAT </w:instrText>
            </w:r>
            <w:r>
              <w:fldChar w:fldCharType="separate"/>
            </w:r>
            <w:r>
              <w:rPr>
                <w:noProof/>
              </w:rPr>
              <w:t>«DrName2»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חתימה :  </w:t>
            </w:r>
            <w:r w:rsidR="004225E6">
              <w:rPr>
                <w:rFonts w:hint="cs"/>
                <w:noProof/>
              </w:rPr>
              <w:t xml:space="preserve"> </w:t>
            </w:r>
            <w:r>
              <w:fldChar w:fldCharType="begin"/>
            </w:r>
            <w:r>
              <w:instrText xml:space="preserve"> MERGEFIELD  signature2  \* MERGEFORMAT </w:instrText>
            </w:r>
            <w:r>
              <w:fldChar w:fldCharType="separate"/>
            </w:r>
            <w:r>
              <w:rPr>
                <w:noProof/>
              </w:rPr>
              <w:t>«signature2»</w:t>
            </w:r>
            <w:r>
              <w:rPr>
                <w:noProof/>
              </w:rPr>
              <w:fldChar w:fldCharType="end"/>
            </w:r>
          </w:p>
          <w:p w14:paraId="31484FE2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6FF66B03" w14:textId="77777777" w:rsidR="00A274AD" w:rsidRDefault="00A274AD" w:rsidP="00614016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69A91BBC" w14:textId="77777777" w:rsidR="00614016" w:rsidRPr="005E48E3" w:rsidRDefault="00614016" w:rsidP="00614016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614016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95DB" w14:textId="77777777" w:rsidR="00614016" w:rsidRDefault="00614016" w:rsidP="00C44009">
      <w:pPr>
        <w:spacing w:after="0" w:line="240" w:lineRule="auto"/>
      </w:pPr>
      <w:r>
        <w:separator/>
      </w:r>
    </w:p>
  </w:endnote>
  <w:endnote w:type="continuationSeparator" w:id="0">
    <w:p w14:paraId="2C30BB54" w14:textId="77777777" w:rsidR="00614016" w:rsidRDefault="00614016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02ED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7C67F937" w14:textId="774727BF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614016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2312-2514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614016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614016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F03C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A41E" w14:textId="77777777" w:rsidR="00614016" w:rsidRDefault="00614016" w:rsidP="00C44009">
      <w:pPr>
        <w:spacing w:after="0" w:line="240" w:lineRule="auto"/>
      </w:pPr>
      <w:r>
        <w:separator/>
      </w:r>
    </w:p>
  </w:footnote>
  <w:footnote w:type="continuationSeparator" w:id="0">
    <w:p w14:paraId="2A31E785" w14:textId="77777777" w:rsidR="00614016" w:rsidRDefault="00614016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4035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20EA" w14:textId="77777777" w:rsidR="00D13C36" w:rsidRDefault="00166183" w:rsidP="00BF1762">
    <w:pPr>
      <w:pStyle w:val="a5"/>
      <w:bidi/>
      <w:rPr>
        <w:noProof/>
        <w:rtl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742DA3A8" wp14:editId="15EC50E8">
          <wp:simplePos x="0" y="0"/>
          <wp:positionH relativeFrom="column">
            <wp:posOffset>-32919</wp:posOffset>
          </wp:positionH>
          <wp:positionV relativeFrom="paragraph">
            <wp:posOffset>63450</wp:posOffset>
          </wp:positionV>
          <wp:extent cx="1356360" cy="960120"/>
          <wp:effectExtent l="0" t="0" r="0" b="0"/>
          <wp:wrapSquare wrapText="bothSides"/>
          <wp:docPr id="749672547" name="תמונה 2" descr="תמונה שמכילה טקסט, גופן, לוגו, גרפיקה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672547" name="תמונה 2" descr="תמונה שמכילה טקסט, גופן, לוגו, גרפיקה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6899" w:rsidRPr="007C6899">
      <w:rPr>
        <w:rFonts w:cs="Arial"/>
        <w:noProof/>
        <w:rtl/>
      </w:rPr>
      <w:drawing>
        <wp:anchor distT="0" distB="0" distL="114300" distR="114300" simplePos="0" relativeHeight="251656704" behindDoc="1" locked="0" layoutInCell="1" allowOverlap="1" wp14:anchorId="25E884E9" wp14:editId="643FB410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6EF7727E" w14:textId="77777777" w:rsidR="00D13C36" w:rsidRDefault="00D13C36" w:rsidP="00C44009">
    <w:pPr>
      <w:pStyle w:val="a5"/>
      <w:rPr>
        <w:noProof/>
      </w:rPr>
    </w:pPr>
  </w:p>
  <w:p w14:paraId="25F04289" w14:textId="77777777" w:rsidR="00BF1762" w:rsidRDefault="00166183" w:rsidP="00166183">
    <w:pPr>
      <w:pStyle w:val="a5"/>
      <w:tabs>
        <w:tab w:val="clear" w:pos="9360"/>
        <w:tab w:val="left" w:pos="12223"/>
      </w:tabs>
    </w:pPr>
    <w:r>
      <w:tab/>
    </w:r>
    <w:r>
      <w:tab/>
    </w:r>
  </w:p>
  <w:p w14:paraId="0D3557DE" w14:textId="77777777" w:rsidR="00BF1762" w:rsidRDefault="00BF1762" w:rsidP="00D13C36">
    <w:pPr>
      <w:pStyle w:val="a5"/>
    </w:pPr>
  </w:p>
  <w:p w14:paraId="527887CF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74FEF7D2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74763B81" w14:textId="77777777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614016">
      <w:rPr>
        <w:noProof/>
        <w:rtl/>
      </w:rPr>
      <w:t>‏04/12/2023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89E5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27388">
    <w:abstractNumId w:val="1"/>
  </w:num>
  <w:num w:numId="2" w16cid:durableId="2055305401">
    <w:abstractNumId w:val="2"/>
  </w:num>
  <w:num w:numId="3" w16cid:durableId="1550141042">
    <w:abstractNumId w:val="0"/>
  </w:num>
  <w:num w:numId="4" w16cid:durableId="1447968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4016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6618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4016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28D7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98AAF"/>
  <w15:docId w15:val="{995B5C86-A7E6-4AF6-B68E-E5EB26BC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0</TotalTime>
  <Pages>1</Pages>
  <Words>268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 Mark</dc:creator>
  <cp:lastModifiedBy>Ashi Mark</cp:lastModifiedBy>
  <cp:revision>1</cp:revision>
  <dcterms:created xsi:type="dcterms:W3CDTF">2023-12-04T14:00:00Z</dcterms:created>
  <dcterms:modified xsi:type="dcterms:W3CDTF">2023-12-04T14:00:00Z</dcterms:modified>
</cp:coreProperties>
</file>