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ED6F6" w14:textId="593F8D2F" w:rsidR="00AA78B9" w:rsidRPr="009B2D8D" w:rsidRDefault="00FE2D66" w:rsidP="007B174C">
      <w:pPr>
        <w:tabs>
          <w:tab w:val="left" w:pos="4005"/>
          <w:tab w:val="center" w:pos="8419"/>
        </w:tabs>
        <w:spacing w:line="240" w:lineRule="auto"/>
        <w:ind w:left="-142" w:firstLine="720"/>
        <w:jc w:val="center"/>
        <w:rPr>
          <w:b/>
          <w:bCs/>
          <w:sz w:val="28"/>
          <w:szCs w:val="28"/>
        </w:rPr>
      </w:pPr>
      <w:r>
        <w:rPr>
          <w:b/>
          <w:bCs/>
          <w:sz w:val="28"/>
          <w:szCs w:val="28"/>
        </w:rPr>
        <w:t xml:space="preserve">2402-2833 </w:t>
      </w:r>
      <w:r w:rsidR="000650B9" w:rsidRPr="009B2D8D">
        <w:rPr>
          <w:rFonts w:hint="cs"/>
          <w:b/>
          <w:bCs/>
          <w:sz w:val="28"/>
          <w:szCs w:val="28"/>
          <w:rtl/>
        </w:rPr>
        <w:t xml:space="preserve">   </w:t>
      </w:r>
      <w:r w:rsidR="00275B2D">
        <w:rPr>
          <w:rFonts w:hint="cs"/>
          <w:b/>
          <w:bCs/>
          <w:sz w:val="28"/>
          <w:szCs w:val="28"/>
          <w:rtl/>
        </w:rPr>
        <w:t xml:space="preserve">                     </w:t>
      </w:r>
      <w:r w:rsidR="00BF5592">
        <w:rPr>
          <w:rFonts w:hint="cs"/>
          <w:b/>
          <w:bCs/>
          <w:sz w:val="28"/>
          <w:szCs w:val="28"/>
          <w:rtl/>
        </w:rPr>
        <w:t xml:space="preserve">תוצאות בדיקות </w:t>
      </w:r>
      <w:r w:rsidR="007B174C">
        <w:rPr>
          <w:rFonts w:hint="cs"/>
          <w:b/>
          <w:bCs/>
          <w:sz w:val="28"/>
          <w:szCs w:val="28"/>
          <w:rtl/>
        </w:rPr>
        <w:t xml:space="preserve">מיקרוביולוגיות </w:t>
      </w:r>
      <w:r w:rsidR="00BF5592">
        <w:rPr>
          <w:rFonts w:hint="cs"/>
          <w:b/>
          <w:bCs/>
          <w:sz w:val="28"/>
          <w:szCs w:val="28"/>
          <w:rtl/>
        </w:rPr>
        <w:t xml:space="preserve">- </w:t>
      </w:r>
      <w:r w:rsidR="000650B9" w:rsidRPr="009B2D8D">
        <w:rPr>
          <w:rFonts w:hint="cs"/>
          <w:b/>
          <w:bCs/>
          <w:sz w:val="28"/>
          <w:szCs w:val="28"/>
          <w:rtl/>
        </w:rPr>
        <w:t>תעודת בדיקה מספר</w:t>
      </w:r>
      <w:r w:rsidR="00162370">
        <w:rPr>
          <w:rFonts w:hint="cs"/>
          <w:b/>
          <w:bCs/>
          <w:sz w:val="28"/>
          <w:szCs w:val="28"/>
          <w:rtl/>
        </w:rPr>
        <w:t xml:space="preserve"> </w:t>
      </w:r>
    </w:p>
    <w:tbl>
      <w:tblPr>
        <w:tblStyle w:val="a9"/>
        <w:bidiVisual/>
        <w:tblW w:w="5000" w:type="pct"/>
        <w:tblLook w:val="04A0" w:firstRow="1" w:lastRow="0" w:firstColumn="1" w:lastColumn="0" w:noHBand="0" w:noVBand="1"/>
      </w:tblPr>
      <w:tblGrid>
        <w:gridCol w:w="1358"/>
        <w:gridCol w:w="3198"/>
        <w:gridCol w:w="278"/>
        <w:gridCol w:w="1964"/>
        <w:gridCol w:w="3573"/>
        <w:gridCol w:w="319"/>
        <w:gridCol w:w="2942"/>
        <w:gridCol w:w="1983"/>
      </w:tblGrid>
      <w:tr w:rsidR="008302B9" w14:paraId="103233C5" w14:textId="77777777" w:rsidTr="00CA1EF0">
        <w:trPr>
          <w:cnfStyle w:val="100000000000" w:firstRow="1" w:lastRow="0" w:firstColumn="0" w:lastColumn="0" w:oddVBand="0" w:evenVBand="0" w:oddHBand="0" w:evenHBand="0" w:firstRowFirstColumn="0" w:firstRowLastColumn="0" w:lastRowFirstColumn="0" w:lastRowLastColumn="0"/>
        </w:trPr>
        <w:tc>
          <w:tcPr>
            <w:tcW w:w="435" w:type="pct"/>
            <w:hideMark/>
          </w:tcPr>
          <w:p w14:paraId="7D3985E9" w14:textId="77777777" w:rsidR="008302B9" w:rsidRDefault="00DB3BC6" w:rsidP="0020694A">
            <w:pPr>
              <w:bidi/>
              <w:ind w:right="131"/>
              <w:rPr>
                <w:sz w:val="16"/>
                <w:szCs w:val="16"/>
              </w:rPr>
            </w:pPr>
            <w:r w:rsidRPr="00DB3BC6">
              <w:rPr>
                <w:rFonts w:cs="Arial" w:hint="cs"/>
                <w:sz w:val="16"/>
                <w:szCs w:val="16"/>
                <w:rtl/>
              </w:rPr>
              <w:t>לקוח</w:t>
            </w:r>
          </w:p>
        </w:tc>
        <w:tc>
          <w:tcPr>
            <w:tcW w:w="1024" w:type="pct"/>
          </w:tcPr>
          <w:p w14:paraId="22D3473D" w14:textId="5D65CAF0" w:rsidR="008302B9" w:rsidRDefault="00FE2D66" w:rsidP="0020694A">
            <w:pPr>
              <w:bidi/>
              <w:ind w:right="131"/>
              <w:rPr>
                <w:sz w:val="16"/>
                <w:szCs w:val="16"/>
              </w:rPr>
            </w:pPr>
            <w:r>
              <w:rPr>
                <w:sz w:val="16"/>
                <w:szCs w:val="16"/>
                <w:rtl/>
              </w:rPr>
              <w:t>שטראוס שדרות</w:t>
            </w:r>
          </w:p>
        </w:tc>
        <w:tc>
          <w:tcPr>
            <w:tcW w:w="89" w:type="pct"/>
            <w:tcBorders>
              <w:top w:val="nil"/>
              <w:bottom w:val="nil"/>
            </w:tcBorders>
          </w:tcPr>
          <w:p w14:paraId="1E60B1EC" w14:textId="77777777" w:rsidR="008302B9" w:rsidRDefault="008302B9" w:rsidP="0020694A">
            <w:pPr>
              <w:bidi/>
              <w:ind w:right="131"/>
              <w:rPr>
                <w:sz w:val="16"/>
                <w:szCs w:val="16"/>
              </w:rPr>
            </w:pPr>
          </w:p>
        </w:tc>
        <w:tc>
          <w:tcPr>
            <w:tcW w:w="629" w:type="pct"/>
            <w:hideMark/>
          </w:tcPr>
          <w:p w14:paraId="7E967E80" w14:textId="77777777" w:rsidR="008302B9" w:rsidRDefault="00DB3BC6" w:rsidP="0020694A">
            <w:pPr>
              <w:bidi/>
              <w:ind w:right="131"/>
              <w:rPr>
                <w:sz w:val="16"/>
                <w:szCs w:val="16"/>
              </w:rPr>
            </w:pPr>
            <w:r w:rsidRPr="00DB3BC6">
              <w:rPr>
                <w:rFonts w:cs="Arial" w:hint="cs"/>
                <w:sz w:val="16"/>
                <w:szCs w:val="16"/>
                <w:rtl/>
              </w:rPr>
              <w:t>טלפון</w:t>
            </w:r>
          </w:p>
        </w:tc>
        <w:tc>
          <w:tcPr>
            <w:tcW w:w="1144" w:type="pct"/>
          </w:tcPr>
          <w:p w14:paraId="6E7FF78C" w14:textId="077E0CF6" w:rsidR="008302B9" w:rsidRDefault="00FE2D66" w:rsidP="0020694A">
            <w:pPr>
              <w:bidi/>
              <w:ind w:right="131"/>
              <w:rPr>
                <w:sz w:val="16"/>
                <w:szCs w:val="16"/>
              </w:rPr>
            </w:pPr>
            <w:r>
              <w:rPr>
                <w:sz w:val="16"/>
                <w:szCs w:val="16"/>
                <w:rtl/>
              </w:rPr>
              <w:t>088632120</w:t>
            </w:r>
          </w:p>
        </w:tc>
        <w:tc>
          <w:tcPr>
            <w:tcW w:w="102" w:type="pct"/>
            <w:tcBorders>
              <w:top w:val="nil"/>
              <w:bottom w:val="nil"/>
            </w:tcBorders>
          </w:tcPr>
          <w:p w14:paraId="3E48AA39" w14:textId="77777777" w:rsidR="008302B9" w:rsidRDefault="008302B9" w:rsidP="0020694A">
            <w:pPr>
              <w:bidi/>
              <w:ind w:right="131"/>
              <w:rPr>
                <w:sz w:val="16"/>
                <w:szCs w:val="16"/>
              </w:rPr>
            </w:pPr>
          </w:p>
        </w:tc>
        <w:tc>
          <w:tcPr>
            <w:tcW w:w="942" w:type="pct"/>
            <w:hideMark/>
          </w:tcPr>
          <w:p w14:paraId="04B729FF" w14:textId="77777777" w:rsidR="008302B9" w:rsidRDefault="008302B9" w:rsidP="0020694A">
            <w:pPr>
              <w:bidi/>
              <w:ind w:right="131"/>
              <w:rPr>
                <w:sz w:val="16"/>
                <w:szCs w:val="16"/>
              </w:rPr>
            </w:pPr>
            <w:r>
              <w:rPr>
                <w:sz w:val="16"/>
                <w:szCs w:val="16"/>
                <w:rtl/>
              </w:rPr>
              <w:t>תאריך וטמפ' קבלה</w:t>
            </w:r>
          </w:p>
        </w:tc>
        <w:tc>
          <w:tcPr>
            <w:tcW w:w="635" w:type="pct"/>
          </w:tcPr>
          <w:p w14:paraId="01D2D496" w14:textId="18263DE3" w:rsidR="008302B9" w:rsidRDefault="00FE2D66" w:rsidP="0020694A">
            <w:pPr>
              <w:bidi/>
              <w:ind w:right="131"/>
              <w:rPr>
                <w:sz w:val="16"/>
                <w:szCs w:val="16"/>
              </w:rPr>
            </w:pPr>
            <w:r>
              <w:rPr>
                <w:sz w:val="16"/>
                <w:szCs w:val="16"/>
                <w:rtl/>
              </w:rPr>
              <w:t>05/02/2024  קפוא</w:t>
            </w:r>
          </w:p>
        </w:tc>
      </w:tr>
      <w:tr w:rsidR="008302B9" w14:paraId="1597AC82" w14:textId="77777777" w:rsidTr="00CA1EF0">
        <w:tc>
          <w:tcPr>
            <w:tcW w:w="435" w:type="pct"/>
            <w:hideMark/>
          </w:tcPr>
          <w:p w14:paraId="70F8C5A9" w14:textId="77777777" w:rsidR="008302B9" w:rsidRDefault="00DB3BC6" w:rsidP="0020694A">
            <w:pPr>
              <w:bidi/>
              <w:ind w:right="131"/>
              <w:rPr>
                <w:sz w:val="16"/>
                <w:szCs w:val="16"/>
              </w:rPr>
            </w:pPr>
            <w:r w:rsidRPr="00DB3BC6">
              <w:rPr>
                <w:rFonts w:cs="Arial" w:hint="cs"/>
                <w:sz w:val="16"/>
                <w:szCs w:val="16"/>
                <w:rtl/>
              </w:rPr>
              <w:t>איש</w:t>
            </w:r>
            <w:r w:rsidRPr="00DB3BC6">
              <w:rPr>
                <w:rFonts w:cs="Arial"/>
                <w:sz w:val="16"/>
                <w:szCs w:val="16"/>
                <w:rtl/>
              </w:rPr>
              <w:t xml:space="preserve"> </w:t>
            </w:r>
            <w:r w:rsidRPr="00DB3BC6">
              <w:rPr>
                <w:rFonts w:cs="Arial" w:hint="cs"/>
                <w:sz w:val="16"/>
                <w:szCs w:val="16"/>
                <w:rtl/>
              </w:rPr>
              <w:t>קשר</w:t>
            </w:r>
          </w:p>
        </w:tc>
        <w:tc>
          <w:tcPr>
            <w:tcW w:w="1024" w:type="pct"/>
          </w:tcPr>
          <w:p w14:paraId="12C3E4F9" w14:textId="2527472F" w:rsidR="008302B9" w:rsidRDefault="00FE2D66" w:rsidP="0020694A">
            <w:pPr>
              <w:bidi/>
              <w:ind w:right="131"/>
              <w:rPr>
                <w:sz w:val="16"/>
                <w:szCs w:val="16"/>
              </w:rPr>
            </w:pPr>
            <w:r>
              <w:rPr>
                <w:sz w:val="16"/>
                <w:szCs w:val="16"/>
                <w:rtl/>
              </w:rPr>
              <w:t>דנה מרום,,</w:t>
            </w:r>
          </w:p>
        </w:tc>
        <w:tc>
          <w:tcPr>
            <w:tcW w:w="89" w:type="pct"/>
            <w:tcBorders>
              <w:top w:val="nil"/>
              <w:bottom w:val="nil"/>
            </w:tcBorders>
          </w:tcPr>
          <w:p w14:paraId="0033F29D" w14:textId="77777777" w:rsidR="008302B9" w:rsidRDefault="008302B9" w:rsidP="0020694A">
            <w:pPr>
              <w:bidi/>
              <w:ind w:right="131"/>
              <w:rPr>
                <w:sz w:val="16"/>
                <w:szCs w:val="16"/>
              </w:rPr>
            </w:pPr>
          </w:p>
        </w:tc>
        <w:tc>
          <w:tcPr>
            <w:tcW w:w="629" w:type="pct"/>
            <w:hideMark/>
          </w:tcPr>
          <w:p w14:paraId="63EF0F74" w14:textId="77777777" w:rsidR="008302B9" w:rsidRDefault="008302B9" w:rsidP="0020694A">
            <w:pPr>
              <w:bidi/>
              <w:ind w:right="131"/>
              <w:rPr>
                <w:sz w:val="16"/>
                <w:szCs w:val="16"/>
                <w:highlight w:val="yellow"/>
              </w:rPr>
            </w:pPr>
            <w:r>
              <w:rPr>
                <w:sz w:val="16"/>
                <w:szCs w:val="16"/>
                <w:rtl/>
              </w:rPr>
              <w:t>מייל</w:t>
            </w:r>
          </w:p>
        </w:tc>
        <w:tc>
          <w:tcPr>
            <w:tcW w:w="1144" w:type="pct"/>
          </w:tcPr>
          <w:p w14:paraId="6530CB9A" w14:textId="09C3F96F" w:rsidR="008302B9" w:rsidRDefault="00FE2D66" w:rsidP="0020694A">
            <w:pPr>
              <w:bidi/>
              <w:ind w:right="131"/>
              <w:rPr>
                <w:sz w:val="16"/>
                <w:szCs w:val="16"/>
              </w:rPr>
            </w:pPr>
            <w:r>
              <w:rPr>
                <w:sz w:val="16"/>
                <w:szCs w:val="16"/>
              </w:rPr>
              <w:t>ashim@one1.co.il</w:t>
            </w:r>
          </w:p>
        </w:tc>
        <w:tc>
          <w:tcPr>
            <w:tcW w:w="102" w:type="pct"/>
            <w:tcBorders>
              <w:top w:val="nil"/>
              <w:bottom w:val="nil"/>
            </w:tcBorders>
          </w:tcPr>
          <w:p w14:paraId="1BFFC1D7" w14:textId="77777777" w:rsidR="008302B9" w:rsidRDefault="008302B9" w:rsidP="0020694A">
            <w:pPr>
              <w:bidi/>
              <w:ind w:right="131"/>
              <w:rPr>
                <w:sz w:val="16"/>
                <w:szCs w:val="16"/>
              </w:rPr>
            </w:pPr>
          </w:p>
        </w:tc>
        <w:tc>
          <w:tcPr>
            <w:tcW w:w="942" w:type="pct"/>
            <w:hideMark/>
          </w:tcPr>
          <w:p w14:paraId="3DBC285A" w14:textId="77777777" w:rsidR="008302B9" w:rsidRDefault="008302B9" w:rsidP="0020694A">
            <w:pPr>
              <w:bidi/>
              <w:ind w:right="131"/>
              <w:rPr>
                <w:sz w:val="16"/>
                <w:szCs w:val="16"/>
              </w:rPr>
            </w:pPr>
            <w:r>
              <w:rPr>
                <w:sz w:val="16"/>
                <w:szCs w:val="16"/>
                <w:rtl/>
              </w:rPr>
              <w:t>תאריך בדיקה</w:t>
            </w:r>
          </w:p>
        </w:tc>
        <w:tc>
          <w:tcPr>
            <w:tcW w:w="635" w:type="pct"/>
          </w:tcPr>
          <w:p w14:paraId="7664D6F7" w14:textId="71E27819" w:rsidR="008302B9" w:rsidRDefault="00FE2D66" w:rsidP="0020694A">
            <w:pPr>
              <w:bidi/>
              <w:ind w:right="131"/>
              <w:rPr>
                <w:sz w:val="16"/>
                <w:szCs w:val="16"/>
              </w:rPr>
            </w:pPr>
            <w:r>
              <w:rPr>
                <w:sz w:val="16"/>
                <w:szCs w:val="16"/>
                <w:rtl/>
              </w:rPr>
              <w:t>05/02/2024</w:t>
            </w:r>
          </w:p>
        </w:tc>
      </w:tr>
      <w:tr w:rsidR="008302B9" w14:paraId="1360F0E0" w14:textId="77777777" w:rsidTr="00CA1EF0">
        <w:tc>
          <w:tcPr>
            <w:tcW w:w="435" w:type="pct"/>
            <w:hideMark/>
          </w:tcPr>
          <w:p w14:paraId="76C1A48E" w14:textId="77777777" w:rsidR="008302B9" w:rsidRDefault="00DB3BC6" w:rsidP="0020694A">
            <w:pPr>
              <w:bidi/>
              <w:ind w:right="131"/>
              <w:rPr>
                <w:sz w:val="16"/>
                <w:szCs w:val="16"/>
              </w:rPr>
            </w:pPr>
            <w:r w:rsidRPr="00DB3BC6">
              <w:rPr>
                <w:rFonts w:cs="Arial" w:hint="cs"/>
                <w:sz w:val="16"/>
                <w:szCs w:val="16"/>
                <w:rtl/>
              </w:rPr>
              <w:t>כתובת</w:t>
            </w:r>
          </w:p>
        </w:tc>
        <w:tc>
          <w:tcPr>
            <w:tcW w:w="1024" w:type="pct"/>
          </w:tcPr>
          <w:p w14:paraId="7DD2D7AA" w14:textId="6EE2A26C" w:rsidR="008302B9" w:rsidRDefault="00FE2D66" w:rsidP="0020694A">
            <w:pPr>
              <w:bidi/>
              <w:ind w:right="131"/>
              <w:rPr>
                <w:sz w:val="16"/>
                <w:szCs w:val="16"/>
              </w:rPr>
            </w:pPr>
            <w:r>
              <w:rPr>
                <w:sz w:val="16"/>
                <w:szCs w:val="16"/>
                <w:rtl/>
              </w:rPr>
              <w:t>ההדרים 2 אשדוד ת.ד 2230 77121</w:t>
            </w:r>
          </w:p>
        </w:tc>
        <w:tc>
          <w:tcPr>
            <w:tcW w:w="89" w:type="pct"/>
            <w:tcBorders>
              <w:top w:val="nil"/>
              <w:bottom w:val="nil"/>
            </w:tcBorders>
          </w:tcPr>
          <w:p w14:paraId="1CA88D2C" w14:textId="77777777" w:rsidR="008302B9" w:rsidRDefault="008302B9" w:rsidP="0020694A">
            <w:pPr>
              <w:bidi/>
              <w:ind w:right="131"/>
              <w:rPr>
                <w:sz w:val="16"/>
                <w:szCs w:val="16"/>
              </w:rPr>
            </w:pPr>
          </w:p>
        </w:tc>
        <w:tc>
          <w:tcPr>
            <w:tcW w:w="629" w:type="pct"/>
            <w:hideMark/>
          </w:tcPr>
          <w:p w14:paraId="093C8091" w14:textId="77777777" w:rsidR="008302B9" w:rsidRDefault="00DB3BC6" w:rsidP="0020694A">
            <w:pPr>
              <w:bidi/>
              <w:ind w:right="131"/>
              <w:rPr>
                <w:sz w:val="16"/>
                <w:szCs w:val="16"/>
              </w:rPr>
            </w:pPr>
            <w:r w:rsidRPr="00DB3BC6">
              <w:rPr>
                <w:rFonts w:cs="Arial" w:hint="cs"/>
                <w:sz w:val="16"/>
                <w:szCs w:val="16"/>
                <w:rtl/>
              </w:rPr>
              <w:t>נדגם</w:t>
            </w:r>
            <w:r w:rsidRPr="00DB3BC6">
              <w:rPr>
                <w:rFonts w:cs="Arial"/>
                <w:sz w:val="16"/>
                <w:szCs w:val="16"/>
                <w:rtl/>
              </w:rPr>
              <w:t xml:space="preserve"> </w:t>
            </w:r>
            <w:r w:rsidRPr="00DB3BC6">
              <w:rPr>
                <w:rFonts w:cs="Arial" w:hint="cs"/>
                <w:sz w:val="16"/>
                <w:szCs w:val="16"/>
                <w:rtl/>
              </w:rPr>
              <w:t>ע</w:t>
            </w:r>
            <w:r w:rsidRPr="00DB3BC6">
              <w:rPr>
                <w:rFonts w:cs="Arial"/>
                <w:sz w:val="16"/>
                <w:szCs w:val="16"/>
                <w:rtl/>
              </w:rPr>
              <w:t>"</w:t>
            </w:r>
            <w:r w:rsidRPr="00DB3BC6">
              <w:rPr>
                <w:rFonts w:cs="Arial" w:hint="cs"/>
                <w:sz w:val="16"/>
                <w:szCs w:val="16"/>
                <w:rtl/>
              </w:rPr>
              <w:t>י</w:t>
            </w:r>
          </w:p>
        </w:tc>
        <w:tc>
          <w:tcPr>
            <w:tcW w:w="1144" w:type="pct"/>
          </w:tcPr>
          <w:p w14:paraId="711CFB43" w14:textId="3E44D66A" w:rsidR="008302B9" w:rsidRDefault="00FE2D66" w:rsidP="0020694A">
            <w:pPr>
              <w:bidi/>
              <w:ind w:right="131"/>
              <w:rPr>
                <w:sz w:val="16"/>
                <w:szCs w:val="16"/>
              </w:rPr>
            </w:pPr>
            <w:r>
              <w:rPr>
                <w:sz w:val="16"/>
                <w:szCs w:val="16"/>
                <w:rtl/>
              </w:rPr>
              <w:t>הלקוח</w:t>
            </w:r>
          </w:p>
        </w:tc>
        <w:tc>
          <w:tcPr>
            <w:tcW w:w="102" w:type="pct"/>
            <w:tcBorders>
              <w:top w:val="nil"/>
              <w:bottom w:val="nil"/>
            </w:tcBorders>
          </w:tcPr>
          <w:p w14:paraId="7FE02934" w14:textId="77777777" w:rsidR="008302B9" w:rsidRDefault="008302B9" w:rsidP="0020694A">
            <w:pPr>
              <w:bidi/>
              <w:ind w:right="131"/>
              <w:rPr>
                <w:sz w:val="16"/>
                <w:szCs w:val="16"/>
              </w:rPr>
            </w:pPr>
          </w:p>
        </w:tc>
        <w:tc>
          <w:tcPr>
            <w:tcW w:w="942" w:type="pct"/>
            <w:hideMark/>
          </w:tcPr>
          <w:p w14:paraId="5599B76F" w14:textId="77777777" w:rsidR="008302B9" w:rsidRDefault="008302B9" w:rsidP="0020694A">
            <w:pPr>
              <w:bidi/>
              <w:ind w:right="131"/>
              <w:rPr>
                <w:sz w:val="16"/>
                <w:szCs w:val="16"/>
              </w:rPr>
            </w:pPr>
            <w:r>
              <w:rPr>
                <w:sz w:val="16"/>
                <w:szCs w:val="16"/>
                <w:rtl/>
              </w:rPr>
              <w:t>מס הזמנה</w:t>
            </w:r>
          </w:p>
        </w:tc>
        <w:tc>
          <w:tcPr>
            <w:tcW w:w="635" w:type="pct"/>
          </w:tcPr>
          <w:p w14:paraId="051F0DCC" w14:textId="0E20E909" w:rsidR="008302B9" w:rsidRDefault="00FE2D66" w:rsidP="0020694A">
            <w:pPr>
              <w:bidi/>
              <w:ind w:right="131"/>
              <w:rPr>
                <w:sz w:val="16"/>
                <w:szCs w:val="16"/>
              </w:rPr>
            </w:pPr>
            <w:r>
              <w:rPr>
                <w:sz w:val="16"/>
                <w:szCs w:val="16"/>
                <w:rtl/>
              </w:rPr>
              <w:t>404581</w:t>
            </w:r>
          </w:p>
        </w:tc>
      </w:tr>
    </w:tbl>
    <w:p w14:paraId="090589D6" w14:textId="77777777" w:rsidR="009F67E5" w:rsidRDefault="00470FA0" w:rsidP="0020694A">
      <w:pPr>
        <w:bidi/>
        <w:spacing w:after="0" w:line="240" w:lineRule="auto"/>
        <w:rPr>
          <w:sz w:val="18"/>
          <w:szCs w:val="18"/>
          <w:rtl/>
        </w:rPr>
      </w:pPr>
      <w:r>
        <w:rPr>
          <w:rFonts w:hint="cs"/>
          <w:sz w:val="18"/>
          <w:szCs w:val="18"/>
          <w:rtl/>
        </w:rPr>
        <w:t xml:space="preserve">              </w:t>
      </w:r>
    </w:p>
    <w:tbl>
      <w:tblPr>
        <w:tblStyle w:val="a9"/>
        <w:bidiVisual/>
        <w:tblW w:w="5000" w:type="pct"/>
        <w:jc w:val="center"/>
        <w:tblLook w:val="06A0" w:firstRow="1" w:lastRow="0" w:firstColumn="1" w:lastColumn="0" w:noHBand="1" w:noVBand="1"/>
      </w:tblPr>
      <w:tblGrid>
        <w:gridCol w:w="7805"/>
        <w:gridCol w:w="7810"/>
      </w:tblGrid>
      <w:tr w:rsidR="00FE2D66" w:rsidRPr="00D67D0F" w14:paraId="67F7F9FE" w14:textId="19C2E077" w:rsidTr="00FE2D66">
        <w:trPr>
          <w:cnfStyle w:val="100000000000" w:firstRow="1" w:lastRow="0" w:firstColumn="0" w:lastColumn="0" w:oddVBand="0" w:evenVBand="0" w:oddHBand="0" w:evenHBand="0" w:firstRowFirstColumn="0" w:firstRowLastColumn="0" w:lastRowFirstColumn="0" w:lastRowLastColumn="0"/>
          <w:trHeight w:val="510"/>
          <w:jc w:val="center"/>
        </w:trPr>
        <w:tc>
          <w:tcPr>
            <w:tcW w:w="1405" w:type="dxa"/>
            <w:shd w:val="clear" w:color="auto" w:fill="auto"/>
          </w:tcPr>
          <w:p w14:paraId="69B88CA1" w14:textId="387D8628" w:rsidR="00FE2D66" w:rsidRPr="00FE2D66" w:rsidRDefault="00FE2D66" w:rsidP="00FE2D66">
            <w:pPr>
              <w:ind w:right="131"/>
              <w:jc w:val="center"/>
              <w:rPr>
                <w:b/>
                <w:sz w:val="16"/>
                <w:szCs w:val="16"/>
                <w:rtl/>
              </w:rPr>
            </w:pPr>
            <w:r w:rsidRPr="00FE2D66">
              <w:rPr>
                <w:b/>
                <w:sz w:val="16"/>
                <w:szCs w:val="16"/>
                <w:rtl/>
              </w:rPr>
              <w:t>מספר מעבדה</w:t>
            </w:r>
          </w:p>
        </w:tc>
        <w:tc>
          <w:tcPr>
            <w:tcW w:w="1406" w:type="dxa"/>
            <w:shd w:val="clear" w:color="auto" w:fill="auto"/>
          </w:tcPr>
          <w:p w14:paraId="6429F3DE" w14:textId="429085B2" w:rsidR="00FE2D66" w:rsidRPr="00FE2D66" w:rsidRDefault="00FE2D66" w:rsidP="00FE2D66">
            <w:pPr>
              <w:ind w:right="131"/>
              <w:jc w:val="center"/>
              <w:rPr>
                <w:b/>
                <w:sz w:val="16"/>
                <w:szCs w:val="16"/>
                <w:rtl/>
              </w:rPr>
            </w:pPr>
            <w:r w:rsidRPr="00FE2D66">
              <w:rPr>
                <w:b/>
                <w:sz w:val="16"/>
                <w:szCs w:val="16"/>
                <w:rtl/>
              </w:rPr>
              <w:t>תיאור הדוגמא</w:t>
            </w:r>
          </w:p>
        </w:tc>
      </w:tr>
      <w:tr w:rsidR="00FE2D66" w:rsidRPr="00FE2D66" w14:paraId="07CFC4CD" w14:textId="77777777" w:rsidTr="00FE2D66">
        <w:trPr>
          <w:trHeight w:val="510"/>
          <w:jc w:val="center"/>
        </w:trPr>
        <w:tc>
          <w:tcPr>
            <w:tcW w:w="1405" w:type="dxa"/>
            <w:shd w:val="clear" w:color="auto" w:fill="auto"/>
          </w:tcPr>
          <w:p w14:paraId="229841A2" w14:textId="48BD9622" w:rsidR="00FE2D66" w:rsidRPr="00FE2D66" w:rsidRDefault="00FE2D66" w:rsidP="00FE2D66">
            <w:pPr>
              <w:ind w:right="131"/>
              <w:jc w:val="center"/>
              <w:rPr>
                <w:sz w:val="16"/>
                <w:szCs w:val="16"/>
                <w:rtl/>
              </w:rPr>
            </w:pPr>
            <w:r>
              <w:rPr>
                <w:sz w:val="16"/>
                <w:szCs w:val="16"/>
              </w:rPr>
              <w:t>2402-2833/001</w:t>
            </w:r>
          </w:p>
        </w:tc>
        <w:tc>
          <w:tcPr>
            <w:tcW w:w="1406" w:type="dxa"/>
            <w:shd w:val="clear" w:color="auto" w:fill="auto"/>
          </w:tcPr>
          <w:p w14:paraId="461AA8EF" w14:textId="77777777" w:rsidR="00FE2D66" w:rsidRPr="00FE2D66" w:rsidRDefault="00FE2D66" w:rsidP="00FE2D66">
            <w:pPr>
              <w:ind w:right="131"/>
              <w:jc w:val="center"/>
              <w:rPr>
                <w:sz w:val="16"/>
                <w:szCs w:val="16"/>
                <w:rtl/>
              </w:rPr>
            </w:pPr>
          </w:p>
        </w:tc>
      </w:tr>
      <w:tr w:rsidR="00FE2D66" w:rsidRPr="00FE2D66" w14:paraId="5435403A" w14:textId="77777777" w:rsidTr="00FE2D66">
        <w:trPr>
          <w:trHeight w:val="240"/>
          <w:jc w:val="center"/>
        </w:trPr>
        <w:tc>
          <w:tcPr>
            <w:tcW w:w="1405" w:type="dxa"/>
            <w:shd w:val="clear" w:color="auto" w:fill="auto"/>
          </w:tcPr>
          <w:p w14:paraId="701328C8" w14:textId="19EDC2BF" w:rsidR="00FE2D66" w:rsidRPr="00FE2D66" w:rsidRDefault="00FE2D66" w:rsidP="00FE2D66">
            <w:pPr>
              <w:keepNext/>
              <w:ind w:right="131"/>
              <w:jc w:val="center"/>
              <w:rPr>
                <w:sz w:val="16"/>
                <w:szCs w:val="16"/>
              </w:rPr>
            </w:pPr>
            <w:r>
              <w:rPr>
                <w:sz w:val="16"/>
                <w:szCs w:val="16"/>
                <w:rtl/>
              </w:rPr>
              <w:t>שיטה/תקן</w:t>
            </w:r>
          </w:p>
        </w:tc>
        <w:tc>
          <w:tcPr>
            <w:tcW w:w="1406" w:type="dxa"/>
            <w:shd w:val="clear" w:color="auto" w:fill="auto"/>
          </w:tcPr>
          <w:p w14:paraId="2A1073BF" w14:textId="77777777" w:rsidR="00FE2D66" w:rsidRPr="00FE2D66" w:rsidRDefault="00FE2D66" w:rsidP="00FE2D66">
            <w:pPr>
              <w:keepNext/>
              <w:ind w:right="131"/>
              <w:jc w:val="center"/>
              <w:rPr>
                <w:sz w:val="16"/>
                <w:szCs w:val="16"/>
                <w:rtl/>
              </w:rPr>
            </w:pPr>
          </w:p>
        </w:tc>
      </w:tr>
      <w:tr w:rsidR="00FE2D66" w:rsidRPr="00FE2D66" w14:paraId="3F576DE9" w14:textId="77777777" w:rsidTr="00FE2D66">
        <w:trPr>
          <w:trHeight w:val="240"/>
          <w:jc w:val="center"/>
        </w:trPr>
        <w:tc>
          <w:tcPr>
            <w:tcW w:w="1405" w:type="dxa"/>
            <w:shd w:val="clear" w:color="auto" w:fill="auto"/>
          </w:tcPr>
          <w:p w14:paraId="60E5140C" w14:textId="1820582B" w:rsidR="00FE2D66" w:rsidRPr="00FE2D66" w:rsidRDefault="00FE2D66" w:rsidP="00FE2D66">
            <w:pPr>
              <w:keepNext/>
              <w:ind w:right="131"/>
              <w:jc w:val="center"/>
              <w:rPr>
                <w:sz w:val="16"/>
                <w:szCs w:val="16"/>
                <w:rtl/>
              </w:rPr>
            </w:pPr>
            <w:r>
              <w:rPr>
                <w:sz w:val="16"/>
                <w:szCs w:val="16"/>
                <w:rtl/>
              </w:rPr>
              <w:t>יחידת מידה</w:t>
            </w:r>
          </w:p>
        </w:tc>
        <w:tc>
          <w:tcPr>
            <w:tcW w:w="1406" w:type="dxa"/>
            <w:shd w:val="clear" w:color="auto" w:fill="auto"/>
          </w:tcPr>
          <w:p w14:paraId="4F3F02B3" w14:textId="77777777" w:rsidR="00FE2D66" w:rsidRPr="00FE2D66" w:rsidRDefault="00FE2D66" w:rsidP="00FE2D66">
            <w:pPr>
              <w:keepNext/>
              <w:ind w:right="131"/>
              <w:jc w:val="center"/>
              <w:rPr>
                <w:sz w:val="16"/>
                <w:szCs w:val="16"/>
                <w:rtl/>
              </w:rPr>
            </w:pPr>
          </w:p>
        </w:tc>
      </w:tr>
      <w:tr w:rsidR="00FE2D66" w:rsidRPr="00FE2D66" w14:paraId="69E50271" w14:textId="77777777" w:rsidTr="00FE2D66">
        <w:trPr>
          <w:trHeight w:val="240"/>
          <w:jc w:val="center"/>
        </w:trPr>
        <w:tc>
          <w:tcPr>
            <w:tcW w:w="1405" w:type="dxa"/>
            <w:shd w:val="clear" w:color="auto" w:fill="auto"/>
          </w:tcPr>
          <w:p w14:paraId="0AE1B0A1" w14:textId="119B9E64" w:rsidR="00FE2D66" w:rsidRPr="00FE2D66" w:rsidRDefault="00FE2D66" w:rsidP="00FE2D66">
            <w:pPr>
              <w:keepNext/>
              <w:ind w:right="131"/>
              <w:jc w:val="center"/>
              <w:rPr>
                <w:sz w:val="16"/>
                <w:szCs w:val="16"/>
                <w:rtl/>
              </w:rPr>
            </w:pPr>
            <w:r>
              <w:rPr>
                <w:sz w:val="16"/>
                <w:szCs w:val="16"/>
              </w:rPr>
              <w:t>.</w:t>
            </w:r>
          </w:p>
        </w:tc>
        <w:tc>
          <w:tcPr>
            <w:tcW w:w="1406" w:type="dxa"/>
            <w:shd w:val="clear" w:color="auto" w:fill="auto"/>
          </w:tcPr>
          <w:p w14:paraId="0F41C9BD" w14:textId="77777777" w:rsidR="00FE2D66" w:rsidRPr="00FE2D66" w:rsidRDefault="00FE2D66" w:rsidP="00FE2D66">
            <w:pPr>
              <w:keepNext/>
              <w:ind w:right="131"/>
              <w:jc w:val="center"/>
              <w:rPr>
                <w:sz w:val="16"/>
                <w:szCs w:val="16"/>
                <w:rtl/>
              </w:rPr>
            </w:pPr>
          </w:p>
        </w:tc>
      </w:tr>
      <w:tr w:rsidR="00FE2D66" w:rsidRPr="00FE2D66" w14:paraId="04057CE6" w14:textId="77777777" w:rsidTr="00FE2D66">
        <w:trPr>
          <w:trHeight w:val="240"/>
          <w:jc w:val="center"/>
        </w:trPr>
        <w:tc>
          <w:tcPr>
            <w:tcW w:w="1405" w:type="dxa"/>
            <w:shd w:val="clear" w:color="auto" w:fill="auto"/>
          </w:tcPr>
          <w:p w14:paraId="78CBE477" w14:textId="619548F0" w:rsidR="00FE2D66" w:rsidRPr="00FE2D66" w:rsidRDefault="00FE2D66" w:rsidP="00FE2D66">
            <w:pPr>
              <w:ind w:right="131"/>
              <w:jc w:val="center"/>
              <w:rPr>
                <w:sz w:val="16"/>
                <w:szCs w:val="16"/>
              </w:rPr>
            </w:pPr>
            <w:r>
              <w:rPr>
                <w:sz w:val="16"/>
                <w:szCs w:val="16"/>
                <w:rtl/>
              </w:rPr>
              <w:t>הסמכה/הכרה</w:t>
            </w:r>
          </w:p>
        </w:tc>
        <w:tc>
          <w:tcPr>
            <w:tcW w:w="1406" w:type="dxa"/>
            <w:shd w:val="clear" w:color="auto" w:fill="auto"/>
          </w:tcPr>
          <w:p w14:paraId="4108A743" w14:textId="77777777" w:rsidR="00FE2D66" w:rsidRPr="00FE2D66" w:rsidRDefault="00FE2D66" w:rsidP="00FE2D66">
            <w:pPr>
              <w:ind w:right="131"/>
              <w:jc w:val="center"/>
              <w:rPr>
                <w:sz w:val="16"/>
                <w:szCs w:val="16"/>
                <w:rtl/>
              </w:rPr>
            </w:pPr>
          </w:p>
        </w:tc>
      </w:tr>
    </w:tbl>
    <w:p w14:paraId="2F3E7644" w14:textId="192BCA0F" w:rsidR="00730D47" w:rsidRDefault="00FE2D66" w:rsidP="0020694A">
      <w:pPr>
        <w:bidi/>
        <w:spacing w:after="0" w:line="240" w:lineRule="auto"/>
        <w:rPr>
          <w:rFonts w:asciiTheme="minorBidi" w:hAnsiTheme="minorBidi"/>
          <w:b/>
          <w:bCs/>
          <w:i/>
          <w:iCs/>
          <w:sz w:val="16"/>
          <w:szCs w:val="16"/>
          <w:rtl/>
        </w:rPr>
      </w:pPr>
      <w:r>
        <w:rPr>
          <w:rFonts w:asciiTheme="minorBidi" w:hAnsiTheme="minorBidi"/>
          <w:b/>
          <w:bCs/>
          <w:i/>
          <w:iCs/>
          <w:sz w:val="16"/>
          <w:szCs w:val="16"/>
          <w:rtl/>
        </w:rPr>
        <w:t xml:space="preserve"> </w:t>
      </w:r>
    </w:p>
    <w:tbl>
      <w:tblPr>
        <w:tblStyle w:val="a9"/>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15615"/>
      </w:tblGrid>
      <w:tr w:rsidR="006B5F41" w14:paraId="38B78DD2" w14:textId="77777777" w:rsidTr="00C24F4B">
        <w:trPr>
          <w:cnfStyle w:val="100000000000" w:firstRow="1" w:lastRow="0" w:firstColumn="0" w:lastColumn="0" w:oddVBand="0" w:evenVBand="0" w:oddHBand="0" w:evenHBand="0" w:firstRowFirstColumn="0" w:firstRowLastColumn="0" w:lastRowFirstColumn="0" w:lastRowLastColumn="0"/>
          <w:trHeight w:val="531"/>
        </w:trPr>
        <w:tc>
          <w:tcPr>
            <w:tcW w:w="14249" w:type="dxa"/>
          </w:tcPr>
          <w:p w14:paraId="0A4BE540" w14:textId="7569D5A1" w:rsidR="006B5F41" w:rsidRDefault="00FE2D66" w:rsidP="0020694A">
            <w:pPr>
              <w:bidi/>
              <w:rPr>
                <w:rFonts w:asciiTheme="minorBidi" w:hAnsiTheme="minorBidi"/>
                <w:sz w:val="16"/>
                <w:szCs w:val="16"/>
                <w:rtl/>
              </w:rPr>
            </w:pPr>
            <w:r>
              <w:rPr>
                <w:rFonts w:asciiTheme="minorBidi" w:hAnsiTheme="minorBidi"/>
                <w:sz w:val="16"/>
                <w:szCs w:val="16"/>
                <w:rtl/>
              </w:rPr>
              <w:t xml:space="preserve"> </w:t>
            </w:r>
          </w:p>
          <w:p w14:paraId="1CA673DC" w14:textId="77777777" w:rsidR="006B5F41" w:rsidRDefault="006B5F41" w:rsidP="0020694A">
            <w:pPr>
              <w:bidi/>
              <w:ind w:right="131"/>
              <w:rPr>
                <w:sz w:val="16"/>
                <w:szCs w:val="16"/>
              </w:rPr>
            </w:pPr>
          </w:p>
        </w:tc>
      </w:tr>
    </w:tbl>
    <w:tbl>
      <w:tblPr>
        <w:tblStyle w:val="a9"/>
        <w:tblpPr w:leftFromText="180" w:rightFromText="180" w:vertAnchor="text" w:horzAnchor="margin" w:tblpY="315"/>
        <w:tblOverlap w:val="never"/>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15"/>
      </w:tblGrid>
      <w:tr w:rsidR="00C24F4B" w:rsidRPr="00374CB2" w14:paraId="77D5B694" w14:textId="77777777" w:rsidTr="00C24F4B">
        <w:trPr>
          <w:cnfStyle w:val="100000000000" w:firstRow="1" w:lastRow="0" w:firstColumn="0" w:lastColumn="0" w:oddVBand="0" w:evenVBand="0" w:oddHBand="0" w:evenHBand="0" w:firstRowFirstColumn="0" w:firstRowLastColumn="0" w:lastRowFirstColumn="0" w:lastRowLastColumn="0"/>
          <w:trHeight w:val="2122"/>
        </w:trPr>
        <w:tc>
          <w:tcPr>
            <w:tcW w:w="5000" w:type="pct"/>
            <w:hideMark/>
          </w:tcPr>
          <w:p w14:paraId="74C89564" w14:textId="77777777" w:rsidR="00C24F4B" w:rsidRPr="00374CB2" w:rsidRDefault="00C24F4B" w:rsidP="00C24F4B">
            <w:pPr>
              <w:bidi/>
              <w:rPr>
                <w:sz w:val="16"/>
                <w:szCs w:val="16"/>
                <w:rtl/>
              </w:rPr>
            </w:pPr>
            <w:r w:rsidRPr="00374CB2">
              <w:rPr>
                <w:sz w:val="16"/>
                <w:szCs w:val="16"/>
                <w:rtl/>
              </w:rPr>
              <w:t xml:space="preserve">הסמכות </w:t>
            </w:r>
            <w:r w:rsidRPr="00374CB2">
              <w:rPr>
                <w:sz w:val="16"/>
                <w:szCs w:val="16"/>
              </w:rPr>
              <w:t>/</w:t>
            </w:r>
            <w:r w:rsidRPr="00374CB2">
              <w:rPr>
                <w:sz w:val="16"/>
                <w:szCs w:val="16"/>
                <w:rtl/>
              </w:rPr>
              <w:t xml:space="preserve"> הכרות :</w:t>
            </w:r>
          </w:p>
          <w:p w14:paraId="4E1810F1" w14:textId="77777777" w:rsidR="00C24F4B" w:rsidRPr="00374CB2" w:rsidRDefault="00C24F4B" w:rsidP="00C24F4B">
            <w:pPr>
              <w:bidi/>
              <w:rPr>
                <w:sz w:val="16"/>
                <w:szCs w:val="16"/>
                <w:rtl/>
              </w:rPr>
            </w:pPr>
            <w:r w:rsidRPr="00374CB2">
              <w:rPr>
                <w:sz w:val="16"/>
                <w:szCs w:val="16"/>
                <w:rtl/>
              </w:rPr>
              <w:t xml:space="preserve">למעבדה מערכת איכות מוסמכת לפי 17025 </w:t>
            </w:r>
            <w:r w:rsidRPr="00374CB2">
              <w:rPr>
                <w:sz w:val="16"/>
                <w:szCs w:val="16"/>
              </w:rPr>
              <w:t>ISO/IEC</w:t>
            </w:r>
            <w:r w:rsidRPr="00374CB2">
              <w:rPr>
                <w:sz w:val="16"/>
                <w:szCs w:val="16"/>
                <w:rtl/>
              </w:rPr>
              <w:t xml:space="preserve"> והיא פועלת בהתאם לנוהלי עבודה מסודרים</w:t>
            </w:r>
          </w:p>
          <w:p w14:paraId="0C4ED1E2" w14:textId="77777777" w:rsidR="00C24F4B" w:rsidRPr="00374CB2" w:rsidRDefault="00C24F4B" w:rsidP="00C24F4B">
            <w:pPr>
              <w:pStyle w:val="aa"/>
              <w:numPr>
                <w:ilvl w:val="0"/>
                <w:numId w:val="5"/>
              </w:numPr>
              <w:bidi/>
              <w:rPr>
                <w:sz w:val="16"/>
                <w:szCs w:val="16"/>
                <w:rtl/>
              </w:rPr>
            </w:pPr>
            <w:r w:rsidRPr="00374CB2">
              <w:rPr>
                <w:sz w:val="16"/>
                <w:szCs w:val="16"/>
                <w:rtl/>
              </w:rPr>
              <w:t xml:space="preserve">המעבדה מוסמכת לביצוע הבדיקה לפי 17025 </w:t>
            </w:r>
            <w:r w:rsidRPr="00374CB2">
              <w:rPr>
                <w:sz w:val="16"/>
                <w:szCs w:val="16"/>
              </w:rPr>
              <w:t xml:space="preserve">ISO/IEC </w:t>
            </w:r>
            <w:r w:rsidRPr="00374CB2">
              <w:rPr>
                <w:sz w:val="16"/>
                <w:szCs w:val="16"/>
                <w:rtl/>
              </w:rPr>
              <w:t xml:space="preserve">                                      ג.     הבדיקה מוכרת ע"י משרד הבריאות בהתאם לדרישות תנאי ייצור נאותים (</w:t>
            </w:r>
            <w:r w:rsidRPr="00374CB2">
              <w:rPr>
                <w:sz w:val="16"/>
                <w:szCs w:val="16"/>
              </w:rPr>
              <w:t>GMP</w:t>
            </w:r>
            <w:r w:rsidRPr="00374CB2">
              <w:rPr>
                <w:sz w:val="16"/>
                <w:szCs w:val="16"/>
                <w:rtl/>
              </w:rPr>
              <w:t>)</w:t>
            </w:r>
          </w:p>
          <w:p w14:paraId="46D686E5" w14:textId="77777777" w:rsidR="00C24F4B" w:rsidRPr="00374CB2" w:rsidRDefault="00C24F4B" w:rsidP="00C24F4B">
            <w:pPr>
              <w:pStyle w:val="aa"/>
              <w:numPr>
                <w:ilvl w:val="0"/>
                <w:numId w:val="5"/>
              </w:numPr>
              <w:bidi/>
              <w:rPr>
                <w:sz w:val="16"/>
                <w:szCs w:val="16"/>
              </w:rPr>
            </w:pPr>
            <w:r w:rsidRPr="00374CB2">
              <w:rPr>
                <w:sz w:val="16"/>
                <w:szCs w:val="16"/>
                <w:rtl/>
              </w:rPr>
              <w:t>המעבדה מוכרת לביצוע הבדיקה ע"י משרד הבריאות.                                        (-)     אין הסמכה ואין הכרה</w:t>
            </w:r>
          </w:p>
          <w:p w14:paraId="2F01D715" w14:textId="77777777" w:rsidR="00C24F4B" w:rsidRPr="00374CB2" w:rsidRDefault="00C24F4B" w:rsidP="00C24F4B">
            <w:pPr>
              <w:bidi/>
              <w:rPr>
                <w:sz w:val="16"/>
                <w:szCs w:val="16"/>
                <w:rtl/>
                <w:lang w:val="he-IL"/>
              </w:rPr>
            </w:pPr>
            <w:r w:rsidRPr="00374CB2">
              <w:rPr>
                <w:sz w:val="16"/>
                <w:szCs w:val="16"/>
                <w:rtl/>
                <w:lang w:val="he-IL"/>
              </w:rPr>
              <w:t>יש להתי</w:t>
            </w:r>
            <w:r w:rsidRPr="00374CB2">
              <w:rPr>
                <w:sz w:val="16"/>
                <w:szCs w:val="16"/>
                <w:rtl/>
              </w:rPr>
              <w:t xml:space="preserve">יחס לתעודה במלואה ואין להעתיק ממנה למסמכים אחרים. התוצאות מתייחסות לפריט שנבדק בלבד. </w:t>
            </w:r>
            <w:r w:rsidRPr="00374CB2">
              <w:rPr>
                <w:sz w:val="16"/>
                <w:szCs w:val="16"/>
                <w:rtl/>
                <w:lang w:val="he-IL"/>
              </w:rPr>
              <w:t>הרשות הלאומית להסמכת מעבדות אינה אחראית לתוצאות הבדיקה שערכה המעבדה ואין ההסמכה מהווה אישור לפריט שנבדק. אבות המידה של המעבדה עקיבים לאבות מידה לאומיים. הריני לאשר בזאת כי תעודה בדיקה אלקטרונית הנ"ל הינה אותנטית.</w:t>
            </w:r>
          </w:p>
          <w:p w14:paraId="74A51CF0" w14:textId="77777777" w:rsidR="00C24F4B" w:rsidRPr="00374CB2" w:rsidRDefault="00C24F4B" w:rsidP="00C24F4B">
            <w:pPr>
              <w:tabs>
                <w:tab w:val="left" w:pos="1523"/>
              </w:tabs>
              <w:bidi/>
              <w:rPr>
                <w:rtl/>
              </w:rPr>
            </w:pPr>
            <w:r w:rsidRPr="00374CB2">
              <w:rPr>
                <w:rtl/>
              </w:rPr>
              <w:tab/>
            </w:r>
          </w:p>
          <w:p w14:paraId="7D541AFF" w14:textId="77777777" w:rsidR="00AD0F89" w:rsidRDefault="00AD0F89" w:rsidP="00AD0F89">
            <w:pPr>
              <w:bidi/>
              <w:rPr>
                <w:sz w:val="18"/>
                <w:szCs w:val="18"/>
              </w:rPr>
            </w:pPr>
            <w:fldSimple w:instr=" MERGEFIELD  DrName  \* MERGEFORMAT ">
              <w:r w:rsidR="00FE2D66">
                <w:rPr>
                  <w:noProof/>
                </w:rPr>
                <w:t>«DrName»</w:t>
              </w:r>
            </w:fldSimple>
            <w:r>
              <w:rPr>
                <w:noProof/>
              </w:rPr>
              <w:t xml:space="preserve"> </w:t>
            </w:r>
            <w:r>
              <w:rPr>
                <w:rtl/>
              </w:rPr>
              <w:t xml:space="preserve">  </w:t>
            </w:r>
            <w:r>
              <w:rPr>
                <w:rFonts w:hint="cs"/>
                <w:rtl/>
              </w:rPr>
              <w:t xml:space="preserve">חתימה :  </w:t>
            </w:r>
            <w:fldSimple w:instr=" MERGEFIELD  signature  \* MERGEFORMAT ">
              <w:r w:rsidR="00FE2D66">
                <w:rPr>
                  <w:noProof/>
                </w:rPr>
                <w:t>«signature»</w:t>
              </w:r>
            </w:fldSimple>
            <w:r>
              <w:rPr>
                <w:rtl/>
              </w:rPr>
              <w:t xml:space="preserve">                     </w:t>
            </w:r>
            <w:r>
              <w:rPr>
                <w:sz w:val="18"/>
                <w:szCs w:val="18"/>
                <w:rtl/>
              </w:rPr>
              <w:t xml:space="preserve"> </w:t>
            </w:r>
            <w:fldSimple w:instr=" MERGEFIELD  lab2  \* MERGEFORMAT ">
              <w:r w:rsidR="00FE2D66">
                <w:rPr>
                  <w:noProof/>
                </w:rPr>
                <w:t>«lab2»</w:t>
              </w:r>
            </w:fldSimple>
            <w:r>
              <w:rPr>
                <w:rtl/>
              </w:rPr>
              <w:t xml:space="preserve">  </w:t>
            </w:r>
            <w:r>
              <w:rPr>
                <w:rFonts w:hint="cs"/>
                <w:noProof/>
              </w:rPr>
              <w:t xml:space="preserve"> </w:t>
            </w:r>
            <w:r>
              <w:rPr>
                <w:noProof/>
              </w:rPr>
              <w:t xml:space="preserve">                                                                                               </w:t>
            </w:r>
            <w:r>
              <w:rPr>
                <w:rtl/>
              </w:rPr>
              <w:t xml:space="preserve">    </w:t>
            </w:r>
            <w:fldSimple w:instr=" MERGEFIELD  DrName2  \* MERGEFORMAT ">
              <w:r w:rsidR="00FE2D66">
                <w:rPr>
                  <w:noProof/>
                </w:rPr>
                <w:t>«DrName2»</w:t>
              </w:r>
            </w:fldSimple>
            <w:r>
              <w:rPr>
                <w:rtl/>
              </w:rPr>
              <w:t xml:space="preserve">     חתימה :  </w:t>
            </w:r>
            <w:r>
              <w:rPr>
                <w:rFonts w:hint="cs"/>
                <w:noProof/>
              </w:rPr>
              <w:t xml:space="preserve"> </w:t>
            </w:r>
            <w:fldSimple w:instr=" MERGEFIELD  signature2  \* MERGEFORMAT ">
              <w:r w:rsidR="00FE2D66">
                <w:rPr>
                  <w:noProof/>
                </w:rPr>
                <w:t>«signature2»</w:t>
              </w:r>
            </w:fldSimple>
          </w:p>
          <w:p w14:paraId="1E9C9390" w14:textId="77777777" w:rsidR="00C24F4B" w:rsidRPr="00374CB2" w:rsidRDefault="00C24F4B" w:rsidP="00C24F4B">
            <w:pPr>
              <w:bidi/>
              <w:jc w:val="center"/>
              <w:rPr>
                <w:sz w:val="16"/>
                <w:szCs w:val="16"/>
              </w:rPr>
            </w:pPr>
            <w:r w:rsidRPr="00374CB2">
              <w:rPr>
                <w:rtl/>
              </w:rPr>
              <w:t>*** סוף תעודת בדיקה ***</w:t>
            </w:r>
          </w:p>
        </w:tc>
      </w:tr>
    </w:tbl>
    <w:p w14:paraId="5CCA3F9A" w14:textId="77777777" w:rsidR="0041589A" w:rsidRDefault="0041589A" w:rsidP="00FE2D66">
      <w:pPr>
        <w:spacing w:after="0" w:line="240" w:lineRule="auto"/>
        <w:rPr>
          <w:rtl/>
        </w:rPr>
      </w:pPr>
    </w:p>
    <w:p w14:paraId="352812CB" w14:textId="77777777" w:rsidR="00FE2D66" w:rsidRPr="005C6742" w:rsidRDefault="00FE2D66" w:rsidP="00FE2D66">
      <w:pPr>
        <w:bidi/>
        <w:spacing w:after="0" w:line="240" w:lineRule="auto"/>
        <w:rPr>
          <w:rtl/>
        </w:rPr>
      </w:pPr>
    </w:p>
    <w:sectPr w:rsidR="00FE2D66" w:rsidRPr="005C6742" w:rsidSect="00FE2D66">
      <w:headerReference w:type="even" r:id="rId8"/>
      <w:headerReference w:type="default" r:id="rId9"/>
      <w:footerReference w:type="even" r:id="rId10"/>
      <w:footerReference w:type="default" r:id="rId11"/>
      <w:headerReference w:type="first" r:id="rId12"/>
      <w:footerReference w:type="first" r:id="rId13"/>
      <w:pgSz w:w="16839" w:h="11907" w:orient="landscape" w:code="9"/>
      <w:pgMar w:top="720" w:right="720" w:bottom="720" w:left="720" w:header="142"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909AE" w14:textId="77777777" w:rsidR="00FE2D66" w:rsidRDefault="00FE2D66" w:rsidP="00C44009">
      <w:pPr>
        <w:spacing w:after="0" w:line="240" w:lineRule="auto"/>
      </w:pPr>
      <w:r>
        <w:separator/>
      </w:r>
    </w:p>
  </w:endnote>
  <w:endnote w:type="continuationSeparator" w:id="0">
    <w:p w14:paraId="5375DFF7" w14:textId="77777777" w:rsidR="00FE2D66" w:rsidRDefault="00FE2D66" w:rsidP="00C44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0000000000000000000"/>
    <w:charset w:val="B1"/>
    <w:family w:val="swiss"/>
    <w:notTrueType/>
    <w:pitch w:val="variable"/>
    <w:sig w:usb0="00000801" w:usb1="00000000" w:usb2="00000000" w:usb3="00000000" w:csb0="0000002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B11BF" w14:textId="77777777" w:rsidR="00FE2D66" w:rsidRDefault="00FE2D66">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Bidi" w:hAnsiTheme="minorBidi"/>
        <w:sz w:val="20"/>
        <w:szCs w:val="20"/>
        <w:rtl/>
        <w:lang w:val="he-IL"/>
      </w:rPr>
      <w:id w:val="-127398146"/>
      <w:docPartObj>
        <w:docPartGallery w:val="Page Numbers (Bottom of Page)"/>
        <w:docPartUnique/>
      </w:docPartObj>
    </w:sdtPr>
    <w:sdtEndPr/>
    <w:sdtContent>
      <w:sdt>
        <w:sdtPr>
          <w:rPr>
            <w:rFonts w:asciiTheme="minorBidi" w:hAnsiTheme="minorBidi"/>
            <w:sz w:val="20"/>
            <w:szCs w:val="20"/>
            <w:rtl/>
            <w:lang w:val="he-IL"/>
          </w:rPr>
          <w:id w:val="-344482129"/>
          <w:docPartObj>
            <w:docPartGallery w:val="Page Numbers (Top of Page)"/>
            <w:docPartUnique/>
          </w:docPartObj>
        </w:sdtPr>
        <w:sdtEndPr/>
        <w:sdtContent>
          <w:p w14:paraId="3AA2A87C" w14:textId="0FBCD136" w:rsidR="007F3094" w:rsidRDefault="00B53611" w:rsidP="00D1203A">
            <w:pPr>
              <w:pStyle w:val="a7"/>
              <w:bidi/>
              <w:rPr>
                <w:rFonts w:asciiTheme="minorBidi" w:hAnsiTheme="minorBidi"/>
                <w:sz w:val="20"/>
                <w:szCs w:val="20"/>
                <w:rtl/>
                <w:lang w:val="he-IL"/>
              </w:rPr>
            </w:pPr>
            <w:r w:rsidRPr="00B927DE">
              <w:rPr>
                <w:rFonts w:asciiTheme="minorBidi" w:hAnsiTheme="minorBidi"/>
                <w:sz w:val="20"/>
                <w:szCs w:val="20"/>
                <w:rtl/>
                <w:cs/>
                <w:lang w:val="he-IL"/>
              </w:rPr>
              <w:t xml:space="preserve">עמוד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PAGE</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sz w:val="20"/>
                <w:szCs w:val="20"/>
                <w:rtl/>
                <w:cs/>
                <w:lang w:val="he-IL"/>
              </w:rPr>
              <w:t xml:space="preserve"> מתוך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NUMPAGES</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hint="cs"/>
                <w:sz w:val="20"/>
                <w:szCs w:val="20"/>
                <w:rtl/>
                <w:lang w:val="he-IL"/>
              </w:rPr>
              <w:t xml:space="preserve">   </w:t>
            </w:r>
            <w:r w:rsidR="00B927DE">
              <w:rPr>
                <w:rFonts w:asciiTheme="minorBidi" w:hAnsiTheme="minorBidi" w:hint="cs"/>
                <w:sz w:val="20"/>
                <w:szCs w:val="20"/>
                <w:rtl/>
                <w:cs/>
                <w:lang w:val="he-IL"/>
              </w:rPr>
              <w:t xml:space="preserve">          </w:t>
            </w:r>
            <w:r w:rsidR="00B927DE" w:rsidRPr="00B927DE">
              <w:rPr>
                <w:rFonts w:asciiTheme="minorBidi" w:hAnsiTheme="minorBidi"/>
                <w:sz w:val="20"/>
                <w:szCs w:val="20"/>
                <w:rtl/>
                <w:cs/>
                <w:lang w:val="he-IL"/>
              </w:rPr>
              <w:t xml:space="preserve"> </w:t>
            </w:r>
            <w:r w:rsidR="00B927DE" w:rsidRPr="00831F77">
              <w:rPr>
                <w:rFonts w:asciiTheme="minorBidi" w:hAnsiTheme="minorBidi"/>
                <w:b/>
                <w:bCs/>
                <w:noProof/>
                <w:sz w:val="20"/>
                <w:szCs w:val="20"/>
                <w:rtl/>
              </w:rPr>
              <w:t>תעודת בדיקה מספר</w:t>
            </w:r>
            <w:r w:rsidR="00FE2D66">
              <w:rPr>
                <w:rFonts w:asciiTheme="minorBidi" w:hAnsiTheme="minorBidi"/>
                <w:b/>
                <w:bCs/>
                <w:noProof/>
                <w:sz w:val="20"/>
                <w:szCs w:val="20"/>
              </w:rPr>
              <w:t xml:space="preserve">2402-2833 </w:t>
            </w:r>
            <w:r w:rsidR="008D3087">
              <w:rPr>
                <w:rFonts w:asciiTheme="minorBidi" w:hAnsiTheme="minorBidi" w:hint="cs"/>
                <w:b/>
                <w:bCs/>
                <w:noProof/>
                <w:sz w:val="20"/>
                <w:szCs w:val="20"/>
                <w:rtl/>
              </w:rPr>
              <w:t xml:space="preserve">  </w:t>
            </w:r>
            <w:r w:rsidR="00B927DE" w:rsidRPr="00B927DE">
              <w:rPr>
                <w:rFonts w:asciiTheme="minorBidi" w:hAnsiTheme="minorBidi"/>
                <w:b/>
                <w:bCs/>
                <w:noProof/>
                <w:sz w:val="20"/>
                <w:szCs w:val="20"/>
              </w:rPr>
              <w:t xml:space="preserve"> </w:t>
            </w:r>
            <w:r w:rsidR="0031250D">
              <w:rPr>
                <w:rFonts w:asciiTheme="minorBidi" w:hAnsiTheme="minorBidi"/>
                <w:b/>
                <w:bCs/>
                <w:noProof/>
                <w:sz w:val="20"/>
                <w:szCs w:val="20"/>
              </w:rPr>
              <w:t xml:space="preserve">   </w:t>
            </w:r>
            <w:r w:rsidR="0031250D">
              <w:rPr>
                <w:rFonts w:asciiTheme="minorBidi" w:hAnsiTheme="minorBidi" w:hint="cs"/>
                <w:sz w:val="20"/>
                <w:szCs w:val="20"/>
                <w:rtl/>
                <w:cs/>
                <w:lang w:val="he-IL"/>
              </w:rPr>
              <w:t xml:space="preserve"> </w:t>
            </w:r>
            <w:r w:rsidR="00FE2D66">
              <w:rPr>
                <w:rFonts w:asciiTheme="minorBidi" w:hAnsiTheme="minorBidi"/>
                <w:sz w:val="20"/>
                <w:szCs w:val="20"/>
                <w:rtl/>
                <w:lang w:val="he-IL"/>
              </w:rPr>
              <w:t xml:space="preserve"> </w:t>
            </w:r>
            <w:r w:rsidR="00B927DE" w:rsidRPr="00B927DE">
              <w:rPr>
                <w:rFonts w:asciiTheme="minorBidi" w:hAnsiTheme="minorBidi"/>
                <w:b/>
                <w:bCs/>
                <w:noProof/>
                <w:sz w:val="20"/>
                <w:szCs w:val="20"/>
              </w:rPr>
              <w:t xml:space="preserve"> </w:t>
            </w:r>
            <w:r w:rsidR="00FE2D66">
              <w:rPr>
                <w:rFonts w:asciiTheme="minorBidi" w:hAnsiTheme="minorBidi"/>
                <w:b/>
                <w:bCs/>
                <w:noProof/>
                <w:sz w:val="20"/>
                <w:szCs w:val="20"/>
              </w:rPr>
              <w:t xml:space="preserve"> </w:t>
            </w:r>
            <w:r w:rsidR="00B927DE" w:rsidRPr="00B927DE">
              <w:rPr>
                <w:rFonts w:asciiTheme="minorBidi" w:hAnsiTheme="minorBidi"/>
                <w:b/>
                <w:bCs/>
                <w:noProof/>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6256D" w14:textId="77777777" w:rsidR="00FE2D66" w:rsidRDefault="00FE2D6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BCA5F" w14:textId="77777777" w:rsidR="00FE2D66" w:rsidRDefault="00FE2D66" w:rsidP="00C44009">
      <w:pPr>
        <w:spacing w:after="0" w:line="240" w:lineRule="auto"/>
      </w:pPr>
      <w:r>
        <w:separator/>
      </w:r>
    </w:p>
  </w:footnote>
  <w:footnote w:type="continuationSeparator" w:id="0">
    <w:p w14:paraId="41FAECC3" w14:textId="77777777" w:rsidR="00FE2D66" w:rsidRDefault="00FE2D66" w:rsidP="00C44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15B03" w14:textId="77777777" w:rsidR="00FE2D66" w:rsidRDefault="00FE2D66">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CD6A5" w14:textId="77777777" w:rsidR="00D13C36" w:rsidRDefault="007C6899" w:rsidP="00BF1762">
    <w:pPr>
      <w:pStyle w:val="a5"/>
      <w:bidi/>
      <w:rPr>
        <w:noProof/>
        <w:rtl/>
      </w:rPr>
    </w:pPr>
    <w:r w:rsidRPr="007C6899">
      <w:rPr>
        <w:rFonts w:cs="Arial"/>
        <w:noProof/>
        <w:rtl/>
      </w:rPr>
      <w:drawing>
        <wp:anchor distT="0" distB="0" distL="114300" distR="114300" simplePos="0" relativeHeight="251660288" behindDoc="1" locked="0" layoutInCell="1" allowOverlap="1" wp14:anchorId="67FFE848" wp14:editId="5F7EF715">
          <wp:simplePos x="0" y="0"/>
          <wp:positionH relativeFrom="column">
            <wp:posOffset>-409575</wp:posOffset>
          </wp:positionH>
          <wp:positionV relativeFrom="paragraph">
            <wp:posOffset>80010</wp:posOffset>
          </wp:positionV>
          <wp:extent cx="3034030" cy="714375"/>
          <wp:effectExtent l="0" t="0" r="0" b="9525"/>
          <wp:wrapThrough wrapText="bothSides">
            <wp:wrapPolygon edited="0">
              <wp:start x="0" y="0"/>
              <wp:lineTo x="0" y="21312"/>
              <wp:lineTo x="21428" y="21312"/>
              <wp:lineTo x="21428" y="0"/>
              <wp:lineTo x="0" y="0"/>
            </wp:wrapPolygon>
          </wp:wrapThrough>
          <wp:docPr id="9" name="תמונה 9" descr="en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_logo_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34030" cy="714375"/>
                  </a:xfrm>
                  <a:prstGeom prst="rect">
                    <a:avLst/>
                  </a:prstGeom>
                  <a:noFill/>
                </pic:spPr>
              </pic:pic>
            </a:graphicData>
          </a:graphic>
          <wp14:sizeRelH relativeFrom="page">
            <wp14:pctWidth>0</wp14:pctWidth>
          </wp14:sizeRelH>
          <wp14:sizeRelV relativeFrom="page">
            <wp14:pctHeight>0</wp14:pctHeight>
          </wp14:sizeRelV>
        </wp:anchor>
      </w:drawing>
    </w:r>
    <w:r w:rsidRPr="007C6899">
      <w:rPr>
        <w:rFonts w:cs="Arial"/>
        <w:noProof/>
        <w:rtl/>
      </w:rPr>
      <w:drawing>
        <wp:anchor distT="0" distB="0" distL="114300" distR="114300" simplePos="0" relativeHeight="251659264" behindDoc="1" locked="0" layoutInCell="1" allowOverlap="1" wp14:anchorId="24D9D42C" wp14:editId="53AD52E8">
          <wp:simplePos x="0" y="0"/>
          <wp:positionH relativeFrom="column">
            <wp:posOffset>6391275</wp:posOffset>
          </wp:positionH>
          <wp:positionV relativeFrom="paragraph">
            <wp:posOffset>80010</wp:posOffset>
          </wp:positionV>
          <wp:extent cx="2828925" cy="762000"/>
          <wp:effectExtent l="0" t="0" r="9525" b="0"/>
          <wp:wrapThrough wrapText="bothSides">
            <wp:wrapPolygon edited="0">
              <wp:start x="0" y="0"/>
              <wp:lineTo x="0" y="21060"/>
              <wp:lineTo x="21527" y="21060"/>
              <wp:lineTo x="21527" y="0"/>
              <wp:lineTo x="0" y="0"/>
            </wp:wrapPolygon>
          </wp:wrapThrough>
          <wp:docPr id="8" name="תמונה 8" descr="heb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b_logo_g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828925" cy="762000"/>
                  </a:xfrm>
                  <a:prstGeom prst="rect">
                    <a:avLst/>
                  </a:prstGeom>
                  <a:noFill/>
                </pic:spPr>
              </pic:pic>
            </a:graphicData>
          </a:graphic>
          <wp14:sizeRelH relativeFrom="page">
            <wp14:pctWidth>0</wp14:pctWidth>
          </wp14:sizeRelH>
          <wp14:sizeRelV relativeFrom="page">
            <wp14:pctHeight>0</wp14:pctHeight>
          </wp14:sizeRelV>
        </wp:anchor>
      </w:drawing>
    </w:r>
    <w:r w:rsidR="00D13C36">
      <w:rPr>
        <w:rFonts w:hint="cs"/>
        <w:noProof/>
        <w:rtl/>
      </w:rPr>
      <w:t xml:space="preserve">           </w:t>
    </w:r>
  </w:p>
  <w:p w14:paraId="28B36BDB" w14:textId="77777777" w:rsidR="00D13C36" w:rsidRDefault="00D13C36" w:rsidP="00C44009">
    <w:pPr>
      <w:pStyle w:val="a5"/>
      <w:rPr>
        <w:noProof/>
      </w:rPr>
    </w:pPr>
  </w:p>
  <w:p w14:paraId="063D8A54" w14:textId="77777777" w:rsidR="00BF1762" w:rsidRDefault="00BF1762" w:rsidP="00BF5592">
    <w:pPr>
      <w:pStyle w:val="a5"/>
      <w:jc w:val="center"/>
    </w:pPr>
  </w:p>
  <w:p w14:paraId="01F05CDC" w14:textId="77777777" w:rsidR="00BF1762" w:rsidRDefault="00BF1762" w:rsidP="00D615DD">
    <w:pPr>
      <w:pStyle w:val="a5"/>
      <w:jc w:val="center"/>
    </w:pPr>
  </w:p>
  <w:p w14:paraId="7D271B11" w14:textId="77777777" w:rsidR="00B927DE" w:rsidRDefault="00B927DE" w:rsidP="00B53611">
    <w:pPr>
      <w:pStyle w:val="a5"/>
      <w:tabs>
        <w:tab w:val="clear" w:pos="4680"/>
        <w:tab w:val="clear" w:pos="9360"/>
        <w:tab w:val="right" w:pos="15309"/>
      </w:tabs>
      <w:bidi/>
      <w:ind w:left="90"/>
      <w:jc w:val="right"/>
      <w:rPr>
        <w:rtl/>
      </w:rPr>
    </w:pPr>
  </w:p>
  <w:p w14:paraId="60464F64" w14:textId="77777777" w:rsidR="008C3524" w:rsidRDefault="008C3524" w:rsidP="00340372">
    <w:pPr>
      <w:pStyle w:val="a5"/>
      <w:tabs>
        <w:tab w:val="clear" w:pos="4680"/>
        <w:tab w:val="clear" w:pos="9360"/>
        <w:tab w:val="right" w:pos="15309"/>
      </w:tabs>
      <w:bidi/>
      <w:ind w:left="90"/>
      <w:rPr>
        <w:rtl/>
      </w:rPr>
    </w:pPr>
  </w:p>
  <w:p w14:paraId="0460959C" w14:textId="77777777" w:rsidR="00B53611" w:rsidRDefault="00B927DE" w:rsidP="00C24F4B">
    <w:pPr>
      <w:pStyle w:val="a5"/>
      <w:tabs>
        <w:tab w:val="clear" w:pos="4680"/>
        <w:tab w:val="clear" w:pos="9360"/>
        <w:tab w:val="left" w:pos="3683"/>
      </w:tabs>
      <w:bidi/>
      <w:ind w:left="-1"/>
    </w:pPr>
    <w:r>
      <w:rPr>
        <w:rFonts w:hint="cs"/>
        <w:rtl/>
      </w:rPr>
      <w:t>תאריך הפקת תעודה: ‏‏</w:t>
    </w:r>
    <w:r w:rsidR="00340372">
      <w:rPr>
        <w:rtl/>
      </w:rPr>
      <w:fldChar w:fldCharType="begin"/>
    </w:r>
    <w:r w:rsidR="00340372">
      <w:rPr>
        <w:rtl/>
      </w:rPr>
      <w:instrText xml:space="preserve"> </w:instrText>
    </w:r>
    <w:r w:rsidR="00340372">
      <w:rPr>
        <w:rFonts w:hint="cs"/>
      </w:rPr>
      <w:instrText>DATE   \* MERGEFORMAT</w:instrText>
    </w:r>
    <w:r w:rsidR="00340372">
      <w:rPr>
        <w:rtl/>
      </w:rPr>
      <w:instrText xml:space="preserve"> </w:instrText>
    </w:r>
    <w:r w:rsidR="00340372">
      <w:rPr>
        <w:rtl/>
      </w:rPr>
      <w:fldChar w:fldCharType="separate"/>
    </w:r>
    <w:r w:rsidR="00FE2D66">
      <w:rPr>
        <w:noProof/>
        <w:rtl/>
      </w:rPr>
      <w:t>‏05/02/2024</w:t>
    </w:r>
    <w:r w:rsidR="00340372">
      <w:rPr>
        <w:rtl/>
      </w:rPr>
      <w:fldChar w:fldCharType="end"/>
    </w:r>
    <w:r w:rsidR="00C24F4B">
      <w:rPr>
        <w:rtl/>
      </w:rPr>
      <w:tab/>
    </w:r>
    <w:r w:rsidR="00B53611">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8E88A" w14:textId="77777777" w:rsidR="00FE2D66" w:rsidRDefault="00FE2D66">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C7790"/>
    <w:multiLevelType w:val="hybridMultilevel"/>
    <w:tmpl w:val="85268436"/>
    <w:lvl w:ilvl="0" w:tplc="114AA58C">
      <w:numFmt w:val="bullet"/>
      <w:lvlText w:val=""/>
      <w:lvlJc w:val="left"/>
      <w:pPr>
        <w:ind w:left="6120" w:hanging="360"/>
      </w:pPr>
      <w:rPr>
        <w:rFonts w:ascii="Symbol" w:eastAsiaTheme="minorHAnsi" w:hAnsi="Symbol" w:cstheme="minorBidi"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 w15:restartNumberingAfterBreak="0">
    <w:nsid w:val="52F0089B"/>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D50449"/>
    <w:multiLevelType w:val="hybridMultilevel"/>
    <w:tmpl w:val="E5EAD9D0"/>
    <w:lvl w:ilvl="0" w:tplc="059C92B0">
      <w:start w:val="3"/>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9603AF"/>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8244608">
    <w:abstractNumId w:val="1"/>
  </w:num>
  <w:num w:numId="2" w16cid:durableId="1629972841">
    <w:abstractNumId w:val="2"/>
  </w:num>
  <w:num w:numId="3" w16cid:durableId="496191894">
    <w:abstractNumId w:val="0"/>
  </w:num>
  <w:num w:numId="4" w16cid:durableId="660893375">
    <w:abstractNumId w:val="3"/>
  </w:num>
  <w:num w:numId="5" w16cid:durableId="46231227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E2D66"/>
    <w:rsid w:val="00001E2C"/>
    <w:rsid w:val="00004629"/>
    <w:rsid w:val="000241E8"/>
    <w:rsid w:val="00032EDD"/>
    <w:rsid w:val="00033506"/>
    <w:rsid w:val="00042952"/>
    <w:rsid w:val="000602BC"/>
    <w:rsid w:val="00064F9A"/>
    <w:rsid w:val="000650B9"/>
    <w:rsid w:val="00093D54"/>
    <w:rsid w:val="0009508F"/>
    <w:rsid w:val="000A481E"/>
    <w:rsid w:val="000A79F3"/>
    <w:rsid w:val="000C3F99"/>
    <w:rsid w:val="000E67D1"/>
    <w:rsid w:val="000F6055"/>
    <w:rsid w:val="00112EBC"/>
    <w:rsid w:val="00131A45"/>
    <w:rsid w:val="00136F07"/>
    <w:rsid w:val="00143154"/>
    <w:rsid w:val="00144E23"/>
    <w:rsid w:val="00146437"/>
    <w:rsid w:val="00162370"/>
    <w:rsid w:val="00163613"/>
    <w:rsid w:val="001706CD"/>
    <w:rsid w:val="0018448F"/>
    <w:rsid w:val="00193C9C"/>
    <w:rsid w:val="001A153E"/>
    <w:rsid w:val="001A1E01"/>
    <w:rsid w:val="001A6E17"/>
    <w:rsid w:val="001C28DD"/>
    <w:rsid w:val="001C6B8E"/>
    <w:rsid w:val="001D7E3A"/>
    <w:rsid w:val="001F7206"/>
    <w:rsid w:val="0020694A"/>
    <w:rsid w:val="002113EC"/>
    <w:rsid w:val="002409A6"/>
    <w:rsid w:val="00243D76"/>
    <w:rsid w:val="00245A75"/>
    <w:rsid w:val="00255B37"/>
    <w:rsid w:val="00275B2D"/>
    <w:rsid w:val="00282A7A"/>
    <w:rsid w:val="00295900"/>
    <w:rsid w:val="00295E23"/>
    <w:rsid w:val="002B41BD"/>
    <w:rsid w:val="002D0D35"/>
    <w:rsid w:val="002D0FE4"/>
    <w:rsid w:val="002E2488"/>
    <w:rsid w:val="002F00D7"/>
    <w:rsid w:val="00304180"/>
    <w:rsid w:val="0031250D"/>
    <w:rsid w:val="003219AF"/>
    <w:rsid w:val="00321ED2"/>
    <w:rsid w:val="00327254"/>
    <w:rsid w:val="00340372"/>
    <w:rsid w:val="00341876"/>
    <w:rsid w:val="00357E82"/>
    <w:rsid w:val="00363479"/>
    <w:rsid w:val="0036404F"/>
    <w:rsid w:val="00374CB2"/>
    <w:rsid w:val="003A0D26"/>
    <w:rsid w:val="003B08CB"/>
    <w:rsid w:val="003B6D85"/>
    <w:rsid w:val="003D08B1"/>
    <w:rsid w:val="003D0E16"/>
    <w:rsid w:val="003D27A6"/>
    <w:rsid w:val="003D6688"/>
    <w:rsid w:val="003E3BD7"/>
    <w:rsid w:val="00414E0D"/>
    <w:rsid w:val="0041589A"/>
    <w:rsid w:val="00425AA4"/>
    <w:rsid w:val="004321BC"/>
    <w:rsid w:val="00433A7A"/>
    <w:rsid w:val="00435495"/>
    <w:rsid w:val="00464E74"/>
    <w:rsid w:val="00467664"/>
    <w:rsid w:val="00470FA0"/>
    <w:rsid w:val="004746ED"/>
    <w:rsid w:val="004839EB"/>
    <w:rsid w:val="004A2AA1"/>
    <w:rsid w:val="004B0B83"/>
    <w:rsid w:val="004B7204"/>
    <w:rsid w:val="004C47F3"/>
    <w:rsid w:val="004D00D5"/>
    <w:rsid w:val="004D1C4D"/>
    <w:rsid w:val="004E590A"/>
    <w:rsid w:val="004F0673"/>
    <w:rsid w:val="004F1643"/>
    <w:rsid w:val="00511414"/>
    <w:rsid w:val="00522D4C"/>
    <w:rsid w:val="00524423"/>
    <w:rsid w:val="00533004"/>
    <w:rsid w:val="00550CF4"/>
    <w:rsid w:val="005767EA"/>
    <w:rsid w:val="00585D71"/>
    <w:rsid w:val="005A6229"/>
    <w:rsid w:val="005A631D"/>
    <w:rsid w:val="005B0827"/>
    <w:rsid w:val="005B6C59"/>
    <w:rsid w:val="005C6742"/>
    <w:rsid w:val="005E08EF"/>
    <w:rsid w:val="005E0F21"/>
    <w:rsid w:val="005F45FD"/>
    <w:rsid w:val="005F6565"/>
    <w:rsid w:val="00611240"/>
    <w:rsid w:val="006132FC"/>
    <w:rsid w:val="0061682E"/>
    <w:rsid w:val="0062605A"/>
    <w:rsid w:val="00677FC6"/>
    <w:rsid w:val="006845BB"/>
    <w:rsid w:val="006A199D"/>
    <w:rsid w:val="006B28F9"/>
    <w:rsid w:val="006B5F41"/>
    <w:rsid w:val="006B786A"/>
    <w:rsid w:val="006C4F14"/>
    <w:rsid w:val="006E4365"/>
    <w:rsid w:val="00700E9E"/>
    <w:rsid w:val="00701971"/>
    <w:rsid w:val="007019BF"/>
    <w:rsid w:val="00703743"/>
    <w:rsid w:val="00703AB9"/>
    <w:rsid w:val="00706CFE"/>
    <w:rsid w:val="00717C8B"/>
    <w:rsid w:val="00730D47"/>
    <w:rsid w:val="007459E3"/>
    <w:rsid w:val="00754211"/>
    <w:rsid w:val="00760A65"/>
    <w:rsid w:val="0076110F"/>
    <w:rsid w:val="00766527"/>
    <w:rsid w:val="0077217C"/>
    <w:rsid w:val="0077494A"/>
    <w:rsid w:val="00775CE4"/>
    <w:rsid w:val="00782275"/>
    <w:rsid w:val="00783565"/>
    <w:rsid w:val="00786596"/>
    <w:rsid w:val="00791BB3"/>
    <w:rsid w:val="007A09AA"/>
    <w:rsid w:val="007A5CC3"/>
    <w:rsid w:val="007A7F19"/>
    <w:rsid w:val="007B174C"/>
    <w:rsid w:val="007B6B5A"/>
    <w:rsid w:val="007B6EC2"/>
    <w:rsid w:val="007C6899"/>
    <w:rsid w:val="007D15F5"/>
    <w:rsid w:val="007F21B5"/>
    <w:rsid w:val="007F2565"/>
    <w:rsid w:val="007F3094"/>
    <w:rsid w:val="0081162E"/>
    <w:rsid w:val="008121CD"/>
    <w:rsid w:val="00812CCF"/>
    <w:rsid w:val="00826E4F"/>
    <w:rsid w:val="008302B9"/>
    <w:rsid w:val="008571F4"/>
    <w:rsid w:val="00870EF4"/>
    <w:rsid w:val="00883548"/>
    <w:rsid w:val="008C3524"/>
    <w:rsid w:val="008D3087"/>
    <w:rsid w:val="008F04D5"/>
    <w:rsid w:val="008F18A9"/>
    <w:rsid w:val="0090671C"/>
    <w:rsid w:val="0090698B"/>
    <w:rsid w:val="00922171"/>
    <w:rsid w:val="00923EB9"/>
    <w:rsid w:val="0092459C"/>
    <w:rsid w:val="00945944"/>
    <w:rsid w:val="009532B0"/>
    <w:rsid w:val="00963B8B"/>
    <w:rsid w:val="009960CC"/>
    <w:rsid w:val="009B0926"/>
    <w:rsid w:val="009B2D8D"/>
    <w:rsid w:val="009C75E2"/>
    <w:rsid w:val="009D1673"/>
    <w:rsid w:val="009D1D1C"/>
    <w:rsid w:val="009D2521"/>
    <w:rsid w:val="009E5BEE"/>
    <w:rsid w:val="009F67E5"/>
    <w:rsid w:val="00A17A0A"/>
    <w:rsid w:val="00A2696E"/>
    <w:rsid w:val="00A33C3B"/>
    <w:rsid w:val="00A36360"/>
    <w:rsid w:val="00A37246"/>
    <w:rsid w:val="00A4287C"/>
    <w:rsid w:val="00A50F28"/>
    <w:rsid w:val="00A539F9"/>
    <w:rsid w:val="00A66833"/>
    <w:rsid w:val="00A745B9"/>
    <w:rsid w:val="00A81FF9"/>
    <w:rsid w:val="00A86C95"/>
    <w:rsid w:val="00AA2577"/>
    <w:rsid w:val="00AA78B9"/>
    <w:rsid w:val="00AC3F70"/>
    <w:rsid w:val="00AD0F89"/>
    <w:rsid w:val="00AD5D07"/>
    <w:rsid w:val="00AE0741"/>
    <w:rsid w:val="00AE1010"/>
    <w:rsid w:val="00B244F5"/>
    <w:rsid w:val="00B52DD5"/>
    <w:rsid w:val="00B53611"/>
    <w:rsid w:val="00B551DA"/>
    <w:rsid w:val="00B71F0F"/>
    <w:rsid w:val="00B724D1"/>
    <w:rsid w:val="00B74AE9"/>
    <w:rsid w:val="00B90FE3"/>
    <w:rsid w:val="00B927DE"/>
    <w:rsid w:val="00B92E09"/>
    <w:rsid w:val="00B948C5"/>
    <w:rsid w:val="00B9655B"/>
    <w:rsid w:val="00BB25B1"/>
    <w:rsid w:val="00BD55BA"/>
    <w:rsid w:val="00BF0544"/>
    <w:rsid w:val="00BF1762"/>
    <w:rsid w:val="00BF1F0E"/>
    <w:rsid w:val="00BF5592"/>
    <w:rsid w:val="00C00AD8"/>
    <w:rsid w:val="00C22505"/>
    <w:rsid w:val="00C24F4B"/>
    <w:rsid w:val="00C31A65"/>
    <w:rsid w:val="00C44009"/>
    <w:rsid w:val="00C55D52"/>
    <w:rsid w:val="00C67792"/>
    <w:rsid w:val="00C741ED"/>
    <w:rsid w:val="00C81768"/>
    <w:rsid w:val="00C91C3F"/>
    <w:rsid w:val="00C92057"/>
    <w:rsid w:val="00CA0AA1"/>
    <w:rsid w:val="00CA1EF0"/>
    <w:rsid w:val="00CA3236"/>
    <w:rsid w:val="00CA6B0F"/>
    <w:rsid w:val="00CB7018"/>
    <w:rsid w:val="00CD1C52"/>
    <w:rsid w:val="00CD221C"/>
    <w:rsid w:val="00CD488C"/>
    <w:rsid w:val="00CF1C27"/>
    <w:rsid w:val="00D05FDB"/>
    <w:rsid w:val="00D1203A"/>
    <w:rsid w:val="00D120F5"/>
    <w:rsid w:val="00D13C36"/>
    <w:rsid w:val="00D2256D"/>
    <w:rsid w:val="00D24EBA"/>
    <w:rsid w:val="00D615DD"/>
    <w:rsid w:val="00D62CAC"/>
    <w:rsid w:val="00D67D0F"/>
    <w:rsid w:val="00D74059"/>
    <w:rsid w:val="00D74AE9"/>
    <w:rsid w:val="00D86D67"/>
    <w:rsid w:val="00D93DAD"/>
    <w:rsid w:val="00D94C13"/>
    <w:rsid w:val="00DA1A83"/>
    <w:rsid w:val="00DB3BC6"/>
    <w:rsid w:val="00DB5099"/>
    <w:rsid w:val="00DB545C"/>
    <w:rsid w:val="00DD08AF"/>
    <w:rsid w:val="00DD15BC"/>
    <w:rsid w:val="00DD1EF2"/>
    <w:rsid w:val="00DE1746"/>
    <w:rsid w:val="00DF1130"/>
    <w:rsid w:val="00DF1A04"/>
    <w:rsid w:val="00DF6DF8"/>
    <w:rsid w:val="00E0188A"/>
    <w:rsid w:val="00E02C85"/>
    <w:rsid w:val="00E166F5"/>
    <w:rsid w:val="00E30FDF"/>
    <w:rsid w:val="00E43932"/>
    <w:rsid w:val="00E57786"/>
    <w:rsid w:val="00E611D7"/>
    <w:rsid w:val="00ED3B36"/>
    <w:rsid w:val="00EE7668"/>
    <w:rsid w:val="00EF4613"/>
    <w:rsid w:val="00EF5D6A"/>
    <w:rsid w:val="00F10B8F"/>
    <w:rsid w:val="00F24161"/>
    <w:rsid w:val="00F348A8"/>
    <w:rsid w:val="00F47808"/>
    <w:rsid w:val="00F53BD0"/>
    <w:rsid w:val="00F6233A"/>
    <w:rsid w:val="00F84B11"/>
    <w:rsid w:val="00F9233D"/>
    <w:rsid w:val="00F960A1"/>
    <w:rsid w:val="00F96786"/>
    <w:rsid w:val="00FA2F2F"/>
    <w:rsid w:val="00FB3FC7"/>
    <w:rsid w:val="00FD0858"/>
    <w:rsid w:val="00FE1100"/>
    <w:rsid w:val="00FE2D66"/>
    <w:rsid w:val="00FE72B7"/>
    <w:rsid w:val="00FE7FB9"/>
    <w:rsid w:val="00FF54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43157E"/>
  <w15:docId w15:val="{A81359C1-90D8-4CD2-AD36-9D8DB4F64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7E8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A0AA1"/>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CA0AA1"/>
    <w:rPr>
      <w:rFonts w:ascii="Tahoma" w:hAnsi="Tahoma" w:cs="Tahoma"/>
      <w:sz w:val="16"/>
      <w:szCs w:val="16"/>
    </w:rPr>
  </w:style>
  <w:style w:type="paragraph" w:styleId="a5">
    <w:name w:val="header"/>
    <w:basedOn w:val="a"/>
    <w:link w:val="a6"/>
    <w:uiPriority w:val="99"/>
    <w:unhideWhenUsed/>
    <w:rsid w:val="00C44009"/>
    <w:pPr>
      <w:tabs>
        <w:tab w:val="center" w:pos="4680"/>
        <w:tab w:val="right" w:pos="9360"/>
      </w:tabs>
      <w:spacing w:after="0" w:line="240" w:lineRule="auto"/>
    </w:pPr>
  </w:style>
  <w:style w:type="character" w:customStyle="1" w:styleId="a6">
    <w:name w:val="כותרת עליונה תו"/>
    <w:basedOn w:val="a0"/>
    <w:link w:val="a5"/>
    <w:uiPriority w:val="99"/>
    <w:rsid w:val="00C44009"/>
  </w:style>
  <w:style w:type="paragraph" w:styleId="a7">
    <w:name w:val="footer"/>
    <w:basedOn w:val="a"/>
    <w:link w:val="a8"/>
    <w:uiPriority w:val="99"/>
    <w:unhideWhenUsed/>
    <w:rsid w:val="00C44009"/>
    <w:pPr>
      <w:tabs>
        <w:tab w:val="center" w:pos="4680"/>
        <w:tab w:val="right" w:pos="9360"/>
      </w:tabs>
      <w:spacing w:after="0" w:line="240" w:lineRule="auto"/>
    </w:pPr>
  </w:style>
  <w:style w:type="character" w:customStyle="1" w:styleId="a8">
    <w:name w:val="כותרת תחתונה תו"/>
    <w:basedOn w:val="a0"/>
    <w:link w:val="a7"/>
    <w:uiPriority w:val="99"/>
    <w:rsid w:val="00C44009"/>
  </w:style>
  <w:style w:type="table" w:styleId="a9">
    <w:name w:val="Table Grid"/>
    <w:basedOn w:val="a1"/>
    <w:uiPriority w:val="59"/>
    <w:rsid w:val="00B71F0F"/>
    <w:pPr>
      <w:spacing w:after="0" w:line="240" w:lineRule="auto"/>
      <w:textboxTightWrap w:val="firstAndLast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tblPr/>
      <w:trPr>
        <w:tblHeader/>
      </w:trPr>
    </w:tblStylePr>
  </w:style>
  <w:style w:type="paragraph" w:styleId="aa">
    <w:name w:val="List Paragraph"/>
    <w:basedOn w:val="a"/>
    <w:uiPriority w:val="34"/>
    <w:qFormat/>
    <w:rsid w:val="00F960A1"/>
    <w:pPr>
      <w:ind w:left="720"/>
      <w:contextualSpacing/>
    </w:pPr>
  </w:style>
  <w:style w:type="table" w:styleId="ab">
    <w:name w:val="Light Shading"/>
    <w:basedOn w:val="a1"/>
    <w:uiPriority w:val="60"/>
    <w:rsid w:val="006E436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6E436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ScrollTableNormal">
    <w:name w:val="Scroll Table Normal"/>
    <w:basedOn w:val="a1"/>
    <w:uiPriority w:val="99"/>
    <w:rsid w:val="006E4365"/>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5311">
      <w:bodyDiv w:val="1"/>
      <w:marLeft w:val="0"/>
      <w:marRight w:val="0"/>
      <w:marTop w:val="0"/>
      <w:marBottom w:val="0"/>
      <w:divBdr>
        <w:top w:val="none" w:sz="0" w:space="0" w:color="auto"/>
        <w:left w:val="none" w:sz="0" w:space="0" w:color="auto"/>
        <w:bottom w:val="none" w:sz="0" w:space="0" w:color="auto"/>
        <w:right w:val="none" w:sz="0" w:space="0" w:color="auto"/>
      </w:divBdr>
    </w:div>
    <w:div w:id="1169249872">
      <w:bodyDiv w:val="1"/>
      <w:marLeft w:val="0"/>
      <w:marRight w:val="0"/>
      <w:marTop w:val="0"/>
      <w:marBottom w:val="0"/>
      <w:divBdr>
        <w:top w:val="none" w:sz="0" w:space="0" w:color="auto"/>
        <w:left w:val="none" w:sz="0" w:space="0" w:color="auto"/>
        <w:bottom w:val="none" w:sz="0" w:space="0" w:color="auto"/>
        <w:right w:val="none" w:sz="0" w:space="0" w:color="auto"/>
      </w:divBdr>
    </w:div>
    <w:div w:id="1460147856">
      <w:bodyDiv w:val="1"/>
      <w:marLeft w:val="0"/>
      <w:marRight w:val="0"/>
      <w:marTop w:val="0"/>
      <w:marBottom w:val="0"/>
      <w:divBdr>
        <w:top w:val="none" w:sz="0" w:space="0" w:color="auto"/>
        <w:left w:val="none" w:sz="0" w:space="0" w:color="auto"/>
        <w:bottom w:val="none" w:sz="0" w:space="0" w:color="auto"/>
        <w:right w:val="none" w:sz="0" w:space="0" w:color="auto"/>
      </w:divBdr>
    </w:div>
    <w:div w:id="1686786361">
      <w:bodyDiv w:val="1"/>
      <w:marLeft w:val="0"/>
      <w:marRight w:val="0"/>
      <w:marTop w:val="0"/>
      <w:marBottom w:val="0"/>
      <w:divBdr>
        <w:top w:val="none" w:sz="0" w:space="0" w:color="auto"/>
        <w:left w:val="none" w:sz="0" w:space="0" w:color="auto"/>
        <w:bottom w:val="none" w:sz="0" w:space="0" w:color="auto"/>
        <w:right w:val="none" w:sz="0" w:space="0" w:color="auto"/>
      </w:divBdr>
    </w:div>
    <w:div w:id="177651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NesherProj\COA-Templates\FOOD\noMedicalNoAoutorize.dotx"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432AD6-10D1-4E5D-83E8-7A3164EC3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noMedicalNoAoutorize.dotx</Template>
  <TotalTime>0</TotalTime>
  <Pages>1</Pages>
  <Words>223</Words>
  <Characters>1274</Characters>
  <Application>Microsoft Office Word</Application>
  <DocSecurity>0</DocSecurity>
  <Lines>10</Lines>
  <Paragraphs>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one1</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Avigail Ehrlich</dc:creator>
  <cp:lastModifiedBy>Avigail Ehrlich</cp:lastModifiedBy>
  <cp:revision>1</cp:revision>
  <dcterms:created xsi:type="dcterms:W3CDTF">2024-02-05T14:17:00Z</dcterms:created>
  <dcterms:modified xsi:type="dcterms:W3CDTF">2024-02-05T14:17:00Z</dcterms:modified>
</cp:coreProperties>
</file>