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4C0E" w14:textId="5B915AB3" w:rsidR="00AA78B9" w:rsidRPr="009B2D8D" w:rsidRDefault="00BF5592" w:rsidP="00F03E27">
      <w:pPr>
        <w:tabs>
          <w:tab w:val="left" w:pos="4005"/>
          <w:tab w:val="center" w:pos="8419"/>
        </w:tabs>
        <w:bidi/>
        <w:spacing w:line="240" w:lineRule="auto"/>
        <w:ind w:left="-142" w:firstLine="720"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תוצאות בדיקות </w:t>
      </w:r>
      <w:r w:rsidR="00172E69">
        <w:rPr>
          <w:rFonts w:hint="cs"/>
          <w:b/>
          <w:bCs/>
          <w:sz w:val="28"/>
          <w:szCs w:val="28"/>
          <w:rtl/>
        </w:rPr>
        <w:t xml:space="preserve">מיקרוביולוגיות </w:t>
      </w:r>
      <w:r>
        <w:rPr>
          <w:rFonts w:hint="cs"/>
          <w:b/>
          <w:bCs/>
          <w:sz w:val="28"/>
          <w:szCs w:val="28"/>
          <w:rtl/>
        </w:rPr>
        <w:t xml:space="preserve">- </w:t>
      </w:r>
      <w:r w:rsidR="000650B9" w:rsidRPr="009B2D8D">
        <w:rPr>
          <w:rFonts w:hint="cs"/>
          <w:b/>
          <w:bCs/>
          <w:sz w:val="28"/>
          <w:szCs w:val="28"/>
          <w:rtl/>
        </w:rPr>
        <w:t>תעודת בדיקה מספר</w:t>
      </w:r>
      <w:r w:rsidR="00162370">
        <w:rPr>
          <w:rFonts w:hint="cs"/>
          <w:b/>
          <w:bCs/>
          <w:sz w:val="28"/>
          <w:szCs w:val="28"/>
          <w:rtl/>
        </w:rPr>
        <w:t xml:space="preserve"> </w:t>
      </w:r>
      <w:r w:rsidR="009F3886">
        <w:rPr>
          <w:b/>
          <w:bCs/>
          <w:sz w:val="28"/>
          <w:szCs w:val="28"/>
        </w:rPr>
        <w:t xml:space="preserve">2310-1977 </w:t>
      </w:r>
    </w:p>
    <w:tbl>
      <w:tblPr>
        <w:tblStyle w:val="a9"/>
        <w:bidiVisual/>
        <w:tblW w:w="5000" w:type="pct"/>
        <w:tblLook w:val="04A0" w:firstRow="1" w:lastRow="0" w:firstColumn="1" w:lastColumn="0" w:noHBand="0" w:noVBand="1"/>
      </w:tblPr>
      <w:tblGrid>
        <w:gridCol w:w="1358"/>
        <w:gridCol w:w="3198"/>
        <w:gridCol w:w="278"/>
        <w:gridCol w:w="1964"/>
        <w:gridCol w:w="3573"/>
        <w:gridCol w:w="319"/>
        <w:gridCol w:w="2942"/>
        <w:gridCol w:w="1983"/>
      </w:tblGrid>
      <w:tr w:rsidR="00AD698A" w14:paraId="739786AD" w14:textId="77777777" w:rsidTr="00AD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" w:type="pct"/>
            <w:hideMark/>
          </w:tcPr>
          <w:p w14:paraId="1AAA73BB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לקוח</w:t>
            </w:r>
          </w:p>
        </w:tc>
        <w:tc>
          <w:tcPr>
            <w:tcW w:w="1024" w:type="pct"/>
          </w:tcPr>
          <w:p w14:paraId="18267AB8" w14:textId="0827E755" w:rsidR="00AD698A" w:rsidRDefault="009F388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טעמן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173E97A6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574C74A0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טלפון</w:t>
            </w:r>
          </w:p>
        </w:tc>
        <w:tc>
          <w:tcPr>
            <w:tcW w:w="1144" w:type="pct"/>
          </w:tcPr>
          <w:p w14:paraId="2B22F63E" w14:textId="2606C203" w:rsidR="00AD698A" w:rsidRDefault="009F388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09-8630521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774D7360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71501552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וטמפ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'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קבלה</w:t>
            </w:r>
          </w:p>
        </w:tc>
        <w:tc>
          <w:tcPr>
            <w:tcW w:w="635" w:type="pct"/>
          </w:tcPr>
          <w:p w14:paraId="284ED6EA" w14:textId="120F5A75" w:rsidR="00AD698A" w:rsidRDefault="009F388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18/10/2023  1</w:t>
            </w:r>
          </w:p>
        </w:tc>
      </w:tr>
      <w:tr w:rsidR="00AD698A" w14:paraId="171ABFB2" w14:textId="77777777" w:rsidTr="00AD698A">
        <w:tc>
          <w:tcPr>
            <w:tcW w:w="435" w:type="pct"/>
            <w:hideMark/>
          </w:tcPr>
          <w:p w14:paraId="1716997B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איש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קשר</w:t>
            </w:r>
          </w:p>
        </w:tc>
        <w:tc>
          <w:tcPr>
            <w:tcW w:w="1024" w:type="pct"/>
          </w:tcPr>
          <w:p w14:paraId="590AB642" w14:textId="7DE26278" w:rsidR="00AD698A" w:rsidRDefault="009F388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אבישי שפירא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0AFEF31F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71C1AA60" w14:textId="77777777" w:rsidR="00AD698A" w:rsidRDefault="00AD698A" w:rsidP="00F03E27">
            <w:pPr>
              <w:bidi/>
              <w:ind w:right="131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rtl/>
              </w:rPr>
              <w:t>מייל</w:t>
            </w:r>
          </w:p>
        </w:tc>
        <w:tc>
          <w:tcPr>
            <w:tcW w:w="1144" w:type="pct"/>
          </w:tcPr>
          <w:p w14:paraId="2DB214F8" w14:textId="6C4DBF95" w:rsidR="00AD698A" w:rsidRDefault="009F388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avishais@tempo.co.il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23DB3DBF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2CDC7F16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תאריך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בדיקה</w:t>
            </w:r>
          </w:p>
        </w:tc>
        <w:tc>
          <w:tcPr>
            <w:tcW w:w="635" w:type="pct"/>
          </w:tcPr>
          <w:p w14:paraId="22043966" w14:textId="2560EA75" w:rsidR="00AD698A" w:rsidRDefault="009F388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18/10/2023</w:t>
            </w:r>
          </w:p>
        </w:tc>
      </w:tr>
      <w:tr w:rsidR="00AD698A" w14:paraId="4DD73A65" w14:textId="77777777" w:rsidTr="00AD698A">
        <w:tc>
          <w:tcPr>
            <w:tcW w:w="435" w:type="pct"/>
            <w:hideMark/>
          </w:tcPr>
          <w:p w14:paraId="7838C7A2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כתובת</w:t>
            </w:r>
          </w:p>
        </w:tc>
        <w:tc>
          <w:tcPr>
            <w:tcW w:w="1024" w:type="pct"/>
          </w:tcPr>
          <w:p w14:paraId="354F85FE" w14:textId="70E89771" w:rsidR="00AD698A" w:rsidRDefault="009F388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גיבורי ישראל 2 נתניה ת.ד. 127</w:t>
            </w:r>
          </w:p>
        </w:tc>
        <w:tc>
          <w:tcPr>
            <w:tcW w:w="89" w:type="pct"/>
            <w:tcBorders>
              <w:top w:val="nil"/>
              <w:bottom w:val="nil"/>
            </w:tcBorders>
          </w:tcPr>
          <w:p w14:paraId="46D429BB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629" w:type="pct"/>
            <w:hideMark/>
          </w:tcPr>
          <w:p w14:paraId="5451B736" w14:textId="77777777" w:rsidR="00AD698A" w:rsidRDefault="00CE485B" w:rsidP="00F03E27">
            <w:pPr>
              <w:bidi/>
              <w:ind w:right="131"/>
              <w:rPr>
                <w:sz w:val="16"/>
                <w:szCs w:val="16"/>
              </w:rPr>
            </w:pPr>
            <w:r w:rsidRPr="00CE485B">
              <w:rPr>
                <w:rFonts w:cs="Arial" w:hint="cs"/>
                <w:sz w:val="16"/>
                <w:szCs w:val="16"/>
                <w:rtl/>
              </w:rPr>
              <w:t>נדגם</w:t>
            </w:r>
            <w:r w:rsidRPr="00CE485B">
              <w:rPr>
                <w:rFonts w:cs="Arial"/>
                <w:sz w:val="16"/>
                <w:szCs w:val="16"/>
                <w:rtl/>
              </w:rPr>
              <w:t xml:space="preserve"> 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ע</w:t>
            </w:r>
            <w:r w:rsidRPr="00CE485B">
              <w:rPr>
                <w:rFonts w:cs="Arial"/>
                <w:sz w:val="16"/>
                <w:szCs w:val="16"/>
                <w:rtl/>
              </w:rPr>
              <w:t>"</w:t>
            </w:r>
            <w:r w:rsidRPr="00CE485B">
              <w:rPr>
                <w:rFonts w:cs="Arial" w:hint="cs"/>
                <w:sz w:val="16"/>
                <w:szCs w:val="16"/>
                <w:rtl/>
              </w:rPr>
              <w:t>י</w:t>
            </w:r>
          </w:p>
        </w:tc>
        <w:tc>
          <w:tcPr>
            <w:tcW w:w="1144" w:type="pct"/>
          </w:tcPr>
          <w:p w14:paraId="5DEE6902" w14:textId="7DBBB6CE" w:rsidR="00AD698A" w:rsidRDefault="009F3886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Owen</w:t>
            </w:r>
          </w:p>
        </w:tc>
        <w:tc>
          <w:tcPr>
            <w:tcW w:w="102" w:type="pct"/>
            <w:tcBorders>
              <w:top w:val="nil"/>
              <w:bottom w:val="nil"/>
            </w:tcBorders>
          </w:tcPr>
          <w:p w14:paraId="1E3F5C21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  <w:tc>
          <w:tcPr>
            <w:tcW w:w="942" w:type="pct"/>
            <w:hideMark/>
          </w:tcPr>
          <w:p w14:paraId="7FBE0EC3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 הזמנה</w:t>
            </w:r>
          </w:p>
        </w:tc>
        <w:tc>
          <w:tcPr>
            <w:tcW w:w="635" w:type="pct"/>
          </w:tcPr>
          <w:p w14:paraId="3949588F" w14:textId="77777777" w:rsidR="00AD698A" w:rsidRDefault="00AD698A" w:rsidP="00F03E27">
            <w:pPr>
              <w:bidi/>
              <w:ind w:right="131"/>
              <w:rPr>
                <w:sz w:val="16"/>
                <w:szCs w:val="16"/>
              </w:rPr>
            </w:pPr>
          </w:p>
        </w:tc>
      </w:tr>
    </w:tbl>
    <w:p w14:paraId="54E8035D" w14:textId="77777777" w:rsidR="009F67E5" w:rsidRDefault="00470FA0" w:rsidP="00F03E27">
      <w:pPr>
        <w:bidi/>
        <w:spacing w:after="0" w:line="240" w:lineRule="auto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          </w:t>
      </w:r>
    </w:p>
    <w:tbl>
      <w:tblPr>
        <w:tblStyle w:val="a9"/>
        <w:bidiVisual/>
        <w:tblW w:w="5000" w:type="pct"/>
        <w:jc w:val="center"/>
        <w:tblLook w:val="06A0" w:firstRow="1" w:lastRow="0" w:firstColumn="1" w:lastColumn="0" w:noHBand="1" w:noVBand="1"/>
      </w:tblPr>
      <w:tblGrid>
        <w:gridCol w:w="2116"/>
        <w:gridCol w:w="2124"/>
        <w:gridCol w:w="2124"/>
        <w:gridCol w:w="2325"/>
        <w:gridCol w:w="2478"/>
        <w:gridCol w:w="2324"/>
        <w:gridCol w:w="2124"/>
      </w:tblGrid>
      <w:tr w:rsidR="009F3886" w:rsidRPr="00115EEF" w14:paraId="490389C0" w14:textId="51AA4CE5" w:rsidTr="009F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1401" w:type="dxa"/>
            <w:shd w:val="clear" w:color="auto" w:fill="auto"/>
          </w:tcPr>
          <w:p w14:paraId="38BD160C" w14:textId="07D775EB" w:rsidR="009F3886" w:rsidRPr="009F3886" w:rsidRDefault="009F3886" w:rsidP="009F388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3886">
              <w:rPr>
                <w:b/>
                <w:sz w:val="16"/>
                <w:szCs w:val="16"/>
                <w:rtl/>
              </w:rPr>
              <w:t>מספר מעבדה</w:t>
            </w:r>
          </w:p>
        </w:tc>
        <w:tc>
          <w:tcPr>
            <w:tcW w:w="1406" w:type="dxa"/>
            <w:shd w:val="clear" w:color="auto" w:fill="auto"/>
          </w:tcPr>
          <w:p w14:paraId="3F2C90A7" w14:textId="6FD37583" w:rsidR="009F3886" w:rsidRPr="009F3886" w:rsidRDefault="009F3886" w:rsidP="009F388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3886">
              <w:rPr>
                <w:b/>
                <w:sz w:val="16"/>
                <w:szCs w:val="16"/>
                <w:rtl/>
              </w:rPr>
              <w:t>תיאור הדוגמא</w:t>
            </w:r>
          </w:p>
        </w:tc>
        <w:tc>
          <w:tcPr>
            <w:tcW w:w="1406" w:type="dxa"/>
            <w:shd w:val="clear" w:color="auto" w:fill="auto"/>
          </w:tcPr>
          <w:p w14:paraId="13B5E668" w14:textId="1E5004D3" w:rsidR="009F3886" w:rsidRPr="009F3886" w:rsidRDefault="009F3886" w:rsidP="009F388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3886">
              <w:rPr>
                <w:b/>
                <w:sz w:val="16"/>
                <w:szCs w:val="16"/>
              </w:rPr>
              <w:t>TAMC by Swab</w:t>
            </w:r>
          </w:p>
        </w:tc>
        <w:tc>
          <w:tcPr>
            <w:tcW w:w="1406" w:type="dxa"/>
            <w:shd w:val="clear" w:color="auto" w:fill="auto"/>
          </w:tcPr>
          <w:p w14:paraId="7A5F6C09" w14:textId="7ED5CB38" w:rsidR="009F3886" w:rsidRPr="009F3886" w:rsidRDefault="009F3886" w:rsidP="009F388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3886">
              <w:rPr>
                <w:b/>
                <w:sz w:val="16"/>
                <w:szCs w:val="16"/>
              </w:rPr>
              <w:t>Bacillus cereus count (Presumptive)</w:t>
            </w:r>
          </w:p>
        </w:tc>
        <w:tc>
          <w:tcPr>
            <w:tcW w:w="1406" w:type="dxa"/>
            <w:shd w:val="clear" w:color="auto" w:fill="auto"/>
          </w:tcPr>
          <w:p w14:paraId="2F0F9E8F" w14:textId="6AE228DD" w:rsidR="009F3886" w:rsidRPr="009F3886" w:rsidRDefault="009F3886" w:rsidP="009F388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3886">
              <w:rPr>
                <w:b/>
                <w:sz w:val="16"/>
                <w:szCs w:val="16"/>
              </w:rPr>
              <w:t>Enterobacteriaceae count</w:t>
            </w:r>
          </w:p>
        </w:tc>
        <w:tc>
          <w:tcPr>
            <w:tcW w:w="1406" w:type="dxa"/>
            <w:shd w:val="clear" w:color="auto" w:fill="auto"/>
          </w:tcPr>
          <w:p w14:paraId="6B3E1DC6" w14:textId="01469A81" w:rsidR="009F3886" w:rsidRPr="009F3886" w:rsidRDefault="009F3886" w:rsidP="009F388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3886">
              <w:rPr>
                <w:b/>
                <w:sz w:val="16"/>
                <w:szCs w:val="16"/>
                <w:rtl/>
              </w:rPr>
              <w:t>.</w:t>
            </w:r>
            <w:r w:rsidRPr="009F3886">
              <w:rPr>
                <w:b/>
                <w:sz w:val="16"/>
                <w:szCs w:val="16"/>
              </w:rPr>
              <w:t>Listeria monocytogenes</w:t>
            </w:r>
          </w:p>
        </w:tc>
        <w:tc>
          <w:tcPr>
            <w:tcW w:w="1406" w:type="dxa"/>
            <w:shd w:val="clear" w:color="auto" w:fill="auto"/>
          </w:tcPr>
          <w:p w14:paraId="0D54C35D" w14:textId="0CA1EFDA" w:rsidR="009F3886" w:rsidRPr="009F3886" w:rsidRDefault="009F3886" w:rsidP="009F3886">
            <w:pPr>
              <w:ind w:right="131"/>
              <w:jc w:val="center"/>
              <w:rPr>
                <w:b/>
                <w:sz w:val="16"/>
                <w:szCs w:val="16"/>
                <w:rtl/>
              </w:rPr>
            </w:pPr>
            <w:r w:rsidRPr="009F3886">
              <w:rPr>
                <w:b/>
                <w:sz w:val="16"/>
                <w:szCs w:val="16"/>
              </w:rPr>
              <w:t>as tc</w:t>
            </w:r>
          </w:p>
        </w:tc>
      </w:tr>
      <w:tr w:rsidR="009F3886" w:rsidRPr="009F3886" w14:paraId="063BEF4F" w14:textId="77777777" w:rsidTr="009F3886">
        <w:trPr>
          <w:trHeight w:val="510"/>
          <w:jc w:val="center"/>
        </w:trPr>
        <w:tc>
          <w:tcPr>
            <w:tcW w:w="1401" w:type="dxa"/>
            <w:shd w:val="clear" w:color="auto" w:fill="auto"/>
          </w:tcPr>
          <w:p w14:paraId="2F3C78DB" w14:textId="445863B2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2310-1977/001</w:t>
            </w:r>
          </w:p>
        </w:tc>
        <w:tc>
          <w:tcPr>
            <w:tcW w:w="1406" w:type="dxa"/>
            <w:shd w:val="clear" w:color="auto" w:fill="auto"/>
          </w:tcPr>
          <w:p w14:paraId="3DF53CA8" w14:textId="0DF56DC6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CC</w:t>
            </w:r>
          </w:p>
        </w:tc>
        <w:tc>
          <w:tcPr>
            <w:tcW w:w="1406" w:type="dxa"/>
            <w:shd w:val="clear" w:color="auto" w:fill="auto"/>
          </w:tcPr>
          <w:p w14:paraId="0424BD5F" w14:textId="1B80EAB2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06" w:type="dxa"/>
            <w:shd w:val="clear" w:color="auto" w:fill="auto"/>
          </w:tcPr>
          <w:p w14:paraId="10818BCE" w14:textId="3BB8771F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</w:t>
            </w:r>
          </w:p>
        </w:tc>
        <w:tc>
          <w:tcPr>
            <w:tcW w:w="1406" w:type="dxa"/>
            <w:shd w:val="clear" w:color="auto" w:fill="auto"/>
          </w:tcPr>
          <w:p w14:paraId="54DD0A58" w14:textId="2EBEAC8A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&lt;10</w:t>
            </w:r>
          </w:p>
        </w:tc>
        <w:tc>
          <w:tcPr>
            <w:tcW w:w="1406" w:type="dxa"/>
            <w:shd w:val="clear" w:color="auto" w:fill="auto"/>
          </w:tcPr>
          <w:p w14:paraId="3EE2A7C3" w14:textId="63EE0086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06" w:type="dxa"/>
            <w:shd w:val="clear" w:color="auto" w:fill="auto"/>
          </w:tcPr>
          <w:p w14:paraId="184ABCDB" w14:textId="77777777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9F3886" w:rsidRPr="009F3886" w14:paraId="53D16DC4" w14:textId="77777777" w:rsidTr="009F3886">
        <w:trPr>
          <w:trHeight w:val="510"/>
          <w:jc w:val="center"/>
        </w:trPr>
        <w:tc>
          <w:tcPr>
            <w:tcW w:w="1401" w:type="dxa"/>
            <w:shd w:val="clear" w:color="auto" w:fill="auto"/>
          </w:tcPr>
          <w:p w14:paraId="41F51152" w14:textId="246CCE5F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2310-1977/002</w:t>
            </w:r>
          </w:p>
        </w:tc>
        <w:tc>
          <w:tcPr>
            <w:tcW w:w="1406" w:type="dxa"/>
            <w:shd w:val="clear" w:color="auto" w:fill="auto"/>
          </w:tcPr>
          <w:p w14:paraId="71A65F63" w14:textId="7D35E800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HH</w:t>
            </w:r>
          </w:p>
        </w:tc>
        <w:tc>
          <w:tcPr>
            <w:tcW w:w="1406" w:type="dxa"/>
            <w:shd w:val="clear" w:color="auto" w:fill="auto"/>
          </w:tcPr>
          <w:p w14:paraId="16A648B0" w14:textId="77777777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043F34D3" w14:textId="181251DF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850</w:t>
            </w:r>
          </w:p>
        </w:tc>
        <w:tc>
          <w:tcPr>
            <w:tcW w:w="1406" w:type="dxa"/>
            <w:shd w:val="clear" w:color="auto" w:fill="auto"/>
          </w:tcPr>
          <w:p w14:paraId="07DA2E90" w14:textId="11DB93E2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&lt;10</w:t>
            </w:r>
          </w:p>
        </w:tc>
        <w:tc>
          <w:tcPr>
            <w:tcW w:w="1406" w:type="dxa"/>
            <w:shd w:val="clear" w:color="auto" w:fill="auto"/>
          </w:tcPr>
          <w:p w14:paraId="58390EB9" w14:textId="2FC4FD99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6" w:type="dxa"/>
            <w:shd w:val="clear" w:color="auto" w:fill="auto"/>
          </w:tcPr>
          <w:p w14:paraId="1FF6A2D4" w14:textId="3341AEC6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9F3886" w:rsidRPr="009F3886" w14:paraId="79EB2C06" w14:textId="77777777" w:rsidTr="009F3886">
        <w:trPr>
          <w:trHeight w:val="510"/>
          <w:jc w:val="center"/>
        </w:trPr>
        <w:tc>
          <w:tcPr>
            <w:tcW w:w="1401" w:type="dxa"/>
            <w:shd w:val="clear" w:color="auto" w:fill="auto"/>
          </w:tcPr>
          <w:p w14:paraId="312C5BB4" w14:textId="4E04CB3B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שיטה/תקן</w:t>
            </w:r>
          </w:p>
        </w:tc>
        <w:tc>
          <w:tcPr>
            <w:tcW w:w="1406" w:type="dxa"/>
            <w:shd w:val="clear" w:color="auto" w:fill="auto"/>
          </w:tcPr>
          <w:p w14:paraId="0DC6C71C" w14:textId="77777777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1DD131EC" w14:textId="28F56363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USP &lt;1116&gt;</w:t>
            </w:r>
          </w:p>
        </w:tc>
        <w:tc>
          <w:tcPr>
            <w:tcW w:w="1406" w:type="dxa"/>
            <w:shd w:val="clear" w:color="auto" w:fill="auto"/>
          </w:tcPr>
          <w:p w14:paraId="7D74FFC6" w14:textId="68F29558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ISO 7932(Presumptive B.cereus)</w:t>
            </w:r>
          </w:p>
        </w:tc>
        <w:tc>
          <w:tcPr>
            <w:tcW w:w="1406" w:type="dxa"/>
            <w:shd w:val="clear" w:color="auto" w:fill="auto"/>
          </w:tcPr>
          <w:p w14:paraId="0C85555B" w14:textId="3D583CA4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InHouse based on,ISO 21528-2 </w:t>
            </w:r>
          </w:p>
        </w:tc>
        <w:tc>
          <w:tcPr>
            <w:tcW w:w="1406" w:type="dxa"/>
            <w:shd w:val="clear" w:color="auto" w:fill="auto"/>
          </w:tcPr>
          <w:p w14:paraId="72283270" w14:textId="7D1B3A17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VIDAS LMX (24)</w:t>
            </w:r>
          </w:p>
        </w:tc>
        <w:tc>
          <w:tcPr>
            <w:tcW w:w="1406" w:type="dxa"/>
            <w:shd w:val="clear" w:color="auto" w:fill="auto"/>
          </w:tcPr>
          <w:p w14:paraId="0B23DD3D" w14:textId="18906E62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USP &lt;1116&gt;</w:t>
            </w:r>
          </w:p>
        </w:tc>
      </w:tr>
      <w:tr w:rsidR="009F3886" w:rsidRPr="009F3886" w14:paraId="52C8ABDE" w14:textId="77777777" w:rsidTr="009F3886">
        <w:trPr>
          <w:trHeight w:val="240"/>
          <w:jc w:val="center"/>
        </w:trPr>
        <w:tc>
          <w:tcPr>
            <w:tcW w:w="1401" w:type="dxa"/>
            <w:shd w:val="clear" w:color="auto" w:fill="auto"/>
          </w:tcPr>
          <w:p w14:paraId="3D190BBE" w14:textId="7776371E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יחידת מידה</w:t>
            </w:r>
          </w:p>
        </w:tc>
        <w:tc>
          <w:tcPr>
            <w:tcW w:w="1406" w:type="dxa"/>
            <w:shd w:val="clear" w:color="auto" w:fill="auto"/>
          </w:tcPr>
          <w:p w14:paraId="04E447C0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44A14E6B" w14:textId="0D2D6114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CFU/swab</w:t>
            </w:r>
          </w:p>
        </w:tc>
        <w:tc>
          <w:tcPr>
            <w:tcW w:w="1406" w:type="dxa"/>
            <w:shd w:val="clear" w:color="auto" w:fill="auto"/>
          </w:tcPr>
          <w:p w14:paraId="7B4A2527" w14:textId="20F1F464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  <w:tc>
          <w:tcPr>
            <w:tcW w:w="1406" w:type="dxa"/>
            <w:shd w:val="clear" w:color="auto" w:fill="auto"/>
          </w:tcPr>
          <w:p w14:paraId="6680318B" w14:textId="7D3955AC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CFU/g</w:t>
            </w:r>
          </w:p>
        </w:tc>
        <w:tc>
          <w:tcPr>
            <w:tcW w:w="1406" w:type="dxa"/>
            <w:shd w:val="clear" w:color="auto" w:fill="auto"/>
          </w:tcPr>
          <w:p w14:paraId="5EF97C62" w14:textId="1B98B44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25g/Sponge/Swab</w:t>
            </w:r>
          </w:p>
        </w:tc>
        <w:tc>
          <w:tcPr>
            <w:tcW w:w="1406" w:type="dxa"/>
            <w:shd w:val="clear" w:color="auto" w:fill="auto"/>
          </w:tcPr>
          <w:p w14:paraId="2425A21B" w14:textId="4C48C6F5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CFU/swab</w:t>
            </w:r>
          </w:p>
        </w:tc>
      </w:tr>
      <w:tr w:rsidR="009F3886" w:rsidRPr="009F3886" w14:paraId="515ECBAB" w14:textId="77777777" w:rsidTr="009F3886">
        <w:trPr>
          <w:trHeight w:val="240"/>
          <w:jc w:val="center"/>
        </w:trPr>
        <w:tc>
          <w:tcPr>
            <w:tcW w:w="1401" w:type="dxa"/>
            <w:shd w:val="clear" w:color="auto" w:fill="auto"/>
          </w:tcPr>
          <w:p w14:paraId="1463CB48" w14:textId="3CB85103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</w:rPr>
              <w:t>Clothes</w:t>
            </w:r>
          </w:p>
        </w:tc>
        <w:tc>
          <w:tcPr>
            <w:tcW w:w="1406" w:type="dxa"/>
            <w:shd w:val="clear" w:color="auto" w:fill="auto"/>
          </w:tcPr>
          <w:p w14:paraId="537A579B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177FB5F8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1974AAB6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2BC5C3C3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5CF3D9CB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11F7254E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9F3886" w:rsidRPr="009F3886" w14:paraId="771AAAF9" w14:textId="77777777" w:rsidTr="009F3886">
        <w:trPr>
          <w:trHeight w:val="240"/>
          <w:jc w:val="center"/>
        </w:trPr>
        <w:tc>
          <w:tcPr>
            <w:tcW w:w="1401" w:type="dxa"/>
            <w:shd w:val="clear" w:color="auto" w:fill="auto"/>
          </w:tcPr>
          <w:p w14:paraId="31F84C3D" w14:textId="551DF97C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Hands</w:t>
            </w:r>
          </w:p>
        </w:tc>
        <w:tc>
          <w:tcPr>
            <w:tcW w:w="1406" w:type="dxa"/>
            <w:shd w:val="clear" w:color="auto" w:fill="auto"/>
          </w:tcPr>
          <w:p w14:paraId="1D919967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75B6C4B4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7FA527BF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7DF2BC0D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64252DB1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0156B998" w14:textId="77777777" w:rsidR="009F3886" w:rsidRPr="009F3886" w:rsidRDefault="009F3886" w:rsidP="009F3886">
            <w:pPr>
              <w:keepNext/>
              <w:ind w:right="131"/>
              <w:jc w:val="center"/>
              <w:rPr>
                <w:sz w:val="16"/>
                <w:szCs w:val="16"/>
              </w:rPr>
            </w:pPr>
          </w:p>
        </w:tc>
      </w:tr>
      <w:tr w:rsidR="009F3886" w:rsidRPr="009F3886" w14:paraId="1D989A2E" w14:textId="77777777" w:rsidTr="009F3886">
        <w:trPr>
          <w:trHeight w:val="240"/>
          <w:jc w:val="center"/>
        </w:trPr>
        <w:tc>
          <w:tcPr>
            <w:tcW w:w="1401" w:type="dxa"/>
            <w:shd w:val="clear" w:color="auto" w:fill="auto"/>
          </w:tcPr>
          <w:p w14:paraId="42042FB8" w14:textId="025FA05F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הסמכה/הכרה</w:t>
            </w:r>
          </w:p>
        </w:tc>
        <w:tc>
          <w:tcPr>
            <w:tcW w:w="1406" w:type="dxa"/>
            <w:shd w:val="clear" w:color="auto" w:fill="auto"/>
          </w:tcPr>
          <w:p w14:paraId="35A78C1F" w14:textId="77777777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</w:p>
        </w:tc>
        <w:tc>
          <w:tcPr>
            <w:tcW w:w="1406" w:type="dxa"/>
            <w:shd w:val="clear" w:color="auto" w:fill="auto"/>
          </w:tcPr>
          <w:p w14:paraId="77B758C6" w14:textId="2997FED5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rtl/>
              </w:rPr>
              <w:t>ב</w:t>
            </w:r>
          </w:p>
        </w:tc>
        <w:tc>
          <w:tcPr>
            <w:tcW w:w="1406" w:type="dxa"/>
            <w:shd w:val="clear" w:color="auto" w:fill="auto"/>
          </w:tcPr>
          <w:p w14:paraId="4FD5AA20" w14:textId="4717EC33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52EC73C0" w14:textId="7BCD418E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54217CB1" w14:textId="0C58ED69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rtl/>
              </w:rPr>
              <w:t>א  ב</w:t>
            </w:r>
          </w:p>
        </w:tc>
        <w:tc>
          <w:tcPr>
            <w:tcW w:w="1406" w:type="dxa"/>
            <w:shd w:val="clear" w:color="auto" w:fill="auto"/>
          </w:tcPr>
          <w:p w14:paraId="23B97A61" w14:textId="4A987C55" w:rsidR="009F3886" w:rsidRPr="009F3886" w:rsidRDefault="009F3886" w:rsidP="009F3886">
            <w:pPr>
              <w:ind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  <w:rtl/>
              </w:rPr>
              <w:t>ב</w:t>
            </w:r>
          </w:p>
        </w:tc>
      </w:tr>
    </w:tbl>
    <w:p w14:paraId="27C857DA" w14:textId="3812CC6A" w:rsidR="00802BB3" w:rsidRDefault="009F3886" w:rsidP="00F03E27">
      <w:pPr>
        <w:bidi/>
        <w:spacing w:after="0" w:line="240" w:lineRule="auto"/>
        <w:rPr>
          <w:rFonts w:asciiTheme="minorBidi" w:hAnsiTheme="minorBidi"/>
          <w:b/>
          <w:bCs/>
          <w:i/>
          <w:iCs/>
          <w:sz w:val="16"/>
          <w:szCs w:val="16"/>
          <w:rtl/>
        </w:rPr>
      </w:pPr>
      <w:r>
        <w:rPr>
          <w:rFonts w:asciiTheme="minorBidi" w:hAnsiTheme="minorBidi"/>
          <w:b/>
          <w:bCs/>
          <w:i/>
          <w:iCs/>
          <w:sz w:val="16"/>
          <w:szCs w:val="16"/>
          <w:rtl/>
        </w:rPr>
        <w:t xml:space="preserve"> </w:t>
      </w:r>
    </w:p>
    <w:tbl>
      <w:tblPr>
        <w:tblStyle w:val="a9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5615"/>
      </w:tblGrid>
      <w:tr w:rsidR="001E0B72" w:rsidRPr="00115EEF" w14:paraId="7774E813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14249" w:type="dxa"/>
          </w:tcPr>
          <w:p w14:paraId="6A3BF837" w14:textId="77777777" w:rsidR="009F3886" w:rsidRDefault="009F3886" w:rsidP="00F03E27">
            <w:pPr>
              <w:bidi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 xml:space="preserve"> Clothes standards</w:t>
            </w:r>
          </w:p>
          <w:p w14:paraId="4BDF1C83" w14:textId="19AE463A" w:rsidR="001E0B72" w:rsidRPr="00684F7E" w:rsidRDefault="009F3886" w:rsidP="00F03E27">
            <w:pPr>
              <w:bidi/>
              <w:rPr>
                <w:rFonts w:asciiTheme="minorBidi" w:hAnsiTheme="minorBidi"/>
                <w:sz w:val="16"/>
                <w:szCs w:val="16"/>
                <w:rtl/>
              </w:rPr>
            </w:pPr>
            <w:r>
              <w:rPr>
                <w:rFonts w:asciiTheme="minorBidi" w:hAnsiTheme="minorBidi"/>
                <w:sz w:val="16"/>
                <w:szCs w:val="16"/>
              </w:rPr>
              <w:t>Hands Standards</w:t>
            </w:r>
          </w:p>
          <w:p w14:paraId="4955B105" w14:textId="77777777" w:rsidR="001E0B72" w:rsidRPr="00115EEF" w:rsidRDefault="001E0B72" w:rsidP="00F03E27">
            <w:pPr>
              <w:bidi/>
              <w:ind w:right="131"/>
              <w:rPr>
                <w:sz w:val="16"/>
                <w:szCs w:val="16"/>
                <w:rtl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227"/>
        <w:tblOverlap w:val="never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177BA5" w:rsidRPr="00A259EA" w14:paraId="2EBE8EAA" w14:textId="77777777" w:rsidTr="00177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22"/>
        </w:trPr>
        <w:tc>
          <w:tcPr>
            <w:tcW w:w="5000" w:type="pct"/>
          </w:tcPr>
          <w:p w14:paraId="5AF82A3F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הסמכות </w:t>
            </w:r>
            <w:r w:rsidRPr="00721AFB">
              <w:rPr>
                <w:sz w:val="16"/>
                <w:szCs w:val="16"/>
              </w:rPr>
              <w:t>/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הכרות :</w:t>
            </w:r>
          </w:p>
          <w:p w14:paraId="7D798AC6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למעבדה מערכת איכות מוסמכת לפי 17025 </w:t>
            </w:r>
            <w:r w:rsidRPr="00721AFB">
              <w:rPr>
                <w:rFonts w:hint="cs"/>
                <w:sz w:val="16"/>
                <w:szCs w:val="16"/>
              </w:rPr>
              <w:t>ISO</w:t>
            </w:r>
            <w:r w:rsidRPr="00721AFB">
              <w:rPr>
                <w:sz w:val="16"/>
                <w:szCs w:val="16"/>
              </w:rPr>
              <w:t>/IEC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והיא פועלת בהתאם לנוהלי עבודה מסודרים</w:t>
            </w:r>
          </w:p>
          <w:p w14:paraId="3ACDD09B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מוסמכת לביצוע הבדיקה לפי 17025 </w:t>
            </w:r>
            <w:r w:rsidRPr="00721AFB">
              <w:rPr>
                <w:sz w:val="16"/>
                <w:szCs w:val="16"/>
              </w:rPr>
              <w:t xml:space="preserve">ISO/IEC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                          ג.     הבדיקה מוכרת ע"י משרד הבריאות בהתאם לדרישות תנאי ייצור נאותים (</w:t>
            </w:r>
            <w:r w:rsidRPr="00721AFB">
              <w:rPr>
                <w:sz w:val="16"/>
                <w:szCs w:val="16"/>
              </w:rPr>
              <w:t>GMP</w:t>
            </w:r>
            <w:r w:rsidRPr="00721AFB">
              <w:rPr>
                <w:rFonts w:hint="cs"/>
                <w:sz w:val="16"/>
                <w:szCs w:val="16"/>
                <w:rtl/>
              </w:rPr>
              <w:t>)</w:t>
            </w:r>
          </w:p>
          <w:p w14:paraId="04C89BC2" w14:textId="77777777" w:rsidR="00177BA5" w:rsidRPr="00721AFB" w:rsidRDefault="00177BA5" w:rsidP="00F03E27">
            <w:pPr>
              <w:pStyle w:val="aa"/>
              <w:numPr>
                <w:ilvl w:val="0"/>
                <w:numId w:val="4"/>
              </w:numPr>
              <w:bidi/>
              <w:rPr>
                <w:sz w:val="16"/>
                <w:szCs w:val="16"/>
                <w:rtl/>
              </w:rPr>
            </w:pPr>
            <w:r w:rsidRPr="00721AFB">
              <w:rPr>
                <w:rFonts w:hint="cs"/>
                <w:sz w:val="16"/>
                <w:szCs w:val="16"/>
                <w:rtl/>
              </w:rPr>
              <w:t xml:space="preserve">המעבדה מוכרת לביצוע הבדיקה ע"י משרד הבריאות.                    </w:t>
            </w:r>
            <w:r>
              <w:rPr>
                <w:rFonts w:hint="cs"/>
                <w:sz w:val="16"/>
                <w:szCs w:val="16"/>
                <w:rtl/>
              </w:rPr>
              <w:t xml:space="preserve">        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            (-)   </w:t>
            </w:r>
            <w:r>
              <w:rPr>
                <w:rFonts w:hint="cs"/>
                <w:sz w:val="16"/>
                <w:szCs w:val="16"/>
                <w:rtl/>
              </w:rPr>
              <w:t xml:space="preserve">  </w:t>
            </w:r>
            <w:r w:rsidRPr="00721AFB">
              <w:rPr>
                <w:rFonts w:hint="cs"/>
                <w:sz w:val="16"/>
                <w:szCs w:val="16"/>
                <w:rtl/>
              </w:rPr>
              <w:t>אין הסמכה ואין הכרה</w:t>
            </w:r>
          </w:p>
          <w:p w14:paraId="1F0C25F7" w14:textId="77777777" w:rsidR="00177BA5" w:rsidRPr="00721AFB" w:rsidRDefault="00177BA5" w:rsidP="00F03E27">
            <w:pPr>
              <w:bidi/>
              <w:rPr>
                <w:sz w:val="16"/>
                <w:szCs w:val="16"/>
                <w:rtl/>
                <w:lang w:val="he-IL"/>
              </w:rPr>
            </w:pP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>יש להתי</w:t>
            </w:r>
            <w:r w:rsidRPr="00721AFB">
              <w:rPr>
                <w:rFonts w:hint="cs"/>
                <w:sz w:val="16"/>
                <w:szCs w:val="16"/>
                <w:rtl/>
              </w:rPr>
              <w:t xml:space="preserve">יחס לתעודה במלואה ואין להעתיק ממנה למסמכים אחרים. התוצאות מתייחסות לפריט שנבדק בלבד. </w:t>
            </w:r>
            <w:r w:rsidRPr="00721AFB">
              <w:rPr>
                <w:sz w:val="16"/>
                <w:szCs w:val="16"/>
                <w:rtl/>
                <w:lang w:val="he-IL"/>
              </w:rPr>
              <w:t xml:space="preserve">הרשות 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הלאומית </w:t>
            </w:r>
            <w:r w:rsidRPr="00721AFB">
              <w:rPr>
                <w:sz w:val="16"/>
                <w:szCs w:val="16"/>
                <w:rtl/>
                <w:lang w:val="he-IL"/>
              </w:rPr>
              <w:t>להסמכת מעבדות אינה אחראית לתוצאות הבדיקה שערכה המעבדה ואין ההסמכה מהווה אישור לפריט שנבדק.</w:t>
            </w:r>
            <w:r w:rsidRPr="00721AFB">
              <w:rPr>
                <w:rFonts w:hint="cs"/>
                <w:sz w:val="16"/>
                <w:szCs w:val="16"/>
                <w:rtl/>
                <w:lang w:val="he-IL"/>
              </w:rPr>
              <w:t xml:space="preserve"> </w:t>
            </w:r>
            <w:r w:rsidRPr="00721AFB">
              <w:rPr>
                <w:sz w:val="16"/>
                <w:szCs w:val="16"/>
                <w:rtl/>
                <w:lang w:val="he-IL"/>
              </w:rPr>
              <w:t>אבות המידה של המעבדה עקיבים לאבות מידה לאומיים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 xml:space="preserve">. </w:t>
            </w:r>
            <w:r w:rsidRPr="003B6D85">
              <w:rPr>
                <w:sz w:val="16"/>
                <w:szCs w:val="16"/>
                <w:rtl/>
                <w:lang w:val="he-IL"/>
              </w:rPr>
              <w:t>הריני לאשר בזאת כי תעודה בדיקה אלקטרונית הנ"ל הינה אותנטית</w:t>
            </w:r>
            <w:r>
              <w:rPr>
                <w:rFonts w:hint="cs"/>
                <w:sz w:val="16"/>
                <w:szCs w:val="16"/>
                <w:rtl/>
                <w:lang w:val="he-IL"/>
              </w:rPr>
              <w:t>.</w:t>
            </w:r>
          </w:p>
          <w:p w14:paraId="301928F5" w14:textId="77777777" w:rsidR="00177BA5" w:rsidRDefault="00177BA5" w:rsidP="00F03E27">
            <w:pPr>
              <w:tabs>
                <w:tab w:val="left" w:pos="1523"/>
              </w:tabs>
              <w:bidi/>
              <w:rPr>
                <w:rtl/>
              </w:rPr>
            </w:pPr>
            <w:r>
              <w:rPr>
                <w:rtl/>
              </w:rPr>
              <w:tab/>
            </w:r>
          </w:p>
          <w:p w14:paraId="504509A2" w14:textId="77777777" w:rsidR="004225E6" w:rsidRDefault="009F3886" w:rsidP="004225E6">
            <w:pPr>
              <w:bidi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DrName  \* MERGEFORMAT </w:instrText>
            </w:r>
            <w:r>
              <w:fldChar w:fldCharType="separate"/>
            </w:r>
            <w:r>
              <w:rPr>
                <w:noProof/>
              </w:rPr>
              <w:t>«DrName»</w:t>
            </w:r>
            <w:r>
              <w:rPr>
                <w:noProof/>
              </w:rPr>
              <w:fldChar w:fldCharType="end"/>
            </w:r>
            <w:r w:rsidR="004225E6">
              <w:rPr>
                <w:noProof/>
              </w:rPr>
              <w:t xml:space="preserve"> </w:t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rtl/>
              </w:rPr>
              <w:t xml:space="preserve">חתימה :  </w:t>
            </w:r>
            <w:r>
              <w:fldChar w:fldCharType="begin"/>
            </w:r>
            <w:r>
              <w:instrText xml:space="preserve"> MERGEFIELD  signature  \* MERGEFORMAT </w:instrText>
            </w:r>
            <w:r>
              <w:fldChar w:fldCharType="separate"/>
            </w:r>
            <w:r>
              <w:rPr>
                <w:noProof/>
              </w:rPr>
              <w:t>«signature»</w:t>
            </w:r>
            <w:r>
              <w:rPr>
                <w:noProof/>
              </w:rPr>
              <w:fldChar w:fldCharType="end"/>
            </w:r>
            <w:r w:rsidR="004225E6">
              <w:rPr>
                <w:rtl/>
              </w:rPr>
              <w:t xml:space="preserve">                     </w:t>
            </w:r>
            <w:r w:rsidR="004225E6">
              <w:rPr>
                <w:sz w:val="18"/>
                <w:szCs w:val="18"/>
                <w:rtl/>
              </w:rPr>
              <w:t xml:space="preserve"> </w:t>
            </w:r>
            <w:r>
              <w:fldChar w:fldCharType="begin"/>
            </w:r>
            <w:r>
              <w:instrText xml:space="preserve"> MERGEFIELD  lab2  \* MERGEFORMAT </w:instrText>
            </w:r>
            <w:r>
              <w:fldChar w:fldCharType="separate"/>
            </w:r>
            <w:r>
              <w:rPr>
                <w:noProof/>
              </w:rPr>
              <w:t>«lab2»</w:t>
            </w:r>
            <w:r>
              <w:fldChar w:fldCharType="end"/>
            </w:r>
            <w:r w:rsidR="004225E6">
              <w:rPr>
                <w:rtl/>
              </w:rPr>
              <w:t xml:space="preserve">  </w:t>
            </w:r>
            <w:r w:rsidR="004225E6">
              <w:rPr>
                <w:rFonts w:hint="cs"/>
                <w:noProof/>
              </w:rPr>
              <w:t xml:space="preserve"> </w:t>
            </w:r>
            <w:r w:rsidR="004225E6">
              <w:rPr>
                <w:noProof/>
              </w:rPr>
              <w:t xml:space="preserve">                                                                                               </w:t>
            </w:r>
            <w:r w:rsidR="004225E6">
              <w:rPr>
                <w:rtl/>
              </w:rPr>
              <w:t xml:space="preserve">    </w:t>
            </w:r>
            <w:r>
              <w:fldChar w:fldCharType="begin"/>
            </w:r>
            <w:r>
              <w:instrText xml:space="preserve"> MERGEFIELD  DrName2  \* MERGEFORMAT </w:instrText>
            </w:r>
            <w:r>
              <w:fldChar w:fldCharType="separate"/>
            </w:r>
            <w:r>
              <w:rPr>
                <w:noProof/>
              </w:rPr>
              <w:t>«DrName2»</w:t>
            </w:r>
            <w:r>
              <w:rPr>
                <w:noProof/>
              </w:rPr>
              <w:fldChar w:fldCharType="end"/>
            </w:r>
            <w:r w:rsidR="004225E6">
              <w:rPr>
                <w:rtl/>
              </w:rPr>
              <w:t xml:space="preserve">     חתימה :  </w:t>
            </w:r>
            <w:r w:rsidR="004225E6">
              <w:rPr>
                <w:rFonts w:hint="cs"/>
                <w:noProof/>
              </w:rPr>
              <w:t xml:space="preserve"> </w:t>
            </w:r>
            <w:r>
              <w:fldChar w:fldCharType="begin"/>
            </w:r>
            <w:r>
              <w:instrText xml:space="preserve"> MERGEFIELD  signature2  \* MERGEFORMAT </w:instrText>
            </w:r>
            <w:r>
              <w:fldChar w:fldCharType="separate"/>
            </w:r>
            <w:r>
              <w:rPr>
                <w:noProof/>
              </w:rPr>
              <w:t>«signature2»</w:t>
            </w:r>
            <w:r>
              <w:rPr>
                <w:noProof/>
              </w:rPr>
              <w:fldChar w:fldCharType="end"/>
            </w:r>
          </w:p>
          <w:p w14:paraId="038F6266" w14:textId="77777777" w:rsidR="00177BA5" w:rsidRPr="00721AFB" w:rsidRDefault="00177BA5" w:rsidP="00F03E27">
            <w:pPr>
              <w:bidi/>
              <w:jc w:val="center"/>
              <w:rPr>
                <w:sz w:val="16"/>
                <w:szCs w:val="16"/>
                <w:rtl/>
              </w:rPr>
            </w:pPr>
            <w:r>
              <w:rPr>
                <w:rFonts w:hint="cs"/>
                <w:rtl/>
              </w:rPr>
              <w:t>*** סוף תעודת בדיקה ***</w:t>
            </w:r>
          </w:p>
        </w:tc>
      </w:tr>
    </w:tbl>
    <w:p w14:paraId="5F73DEA8" w14:textId="77777777" w:rsidR="00A274AD" w:rsidRDefault="00A274AD" w:rsidP="009F3886">
      <w:pPr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p w14:paraId="2CD1D011" w14:textId="77777777" w:rsidR="009F3886" w:rsidRPr="005E48E3" w:rsidRDefault="009F3886" w:rsidP="009F3886">
      <w:pPr>
        <w:bidi/>
        <w:spacing w:after="0" w:line="240" w:lineRule="auto"/>
        <w:rPr>
          <w:b/>
          <w:bCs/>
          <w:i/>
          <w:iCs/>
          <w:sz w:val="16"/>
          <w:szCs w:val="16"/>
          <w:rtl/>
        </w:rPr>
      </w:pPr>
    </w:p>
    <w:sectPr w:rsidR="009F3886" w:rsidRPr="005E48E3" w:rsidSect="009A24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720" w:bottom="720" w:left="720" w:header="142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D534" w14:textId="77777777" w:rsidR="009F3886" w:rsidRDefault="009F3886" w:rsidP="00C44009">
      <w:pPr>
        <w:spacing w:after="0" w:line="240" w:lineRule="auto"/>
      </w:pPr>
      <w:r>
        <w:separator/>
      </w:r>
    </w:p>
  </w:endnote>
  <w:endnote w:type="continuationSeparator" w:id="0">
    <w:p w14:paraId="78B8C68D" w14:textId="77777777" w:rsidR="009F3886" w:rsidRDefault="009F3886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0B4B" w14:textId="77777777" w:rsidR="00006B7A" w:rsidRDefault="00006B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Bidi" w:hAnsiTheme="minorBidi"/>
        <w:sz w:val="20"/>
        <w:szCs w:val="20"/>
        <w:rtl/>
        <w:lang w:val="he-IL"/>
      </w:rPr>
      <w:id w:val="-12739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Bidi" w:hAnsiTheme="minorBidi"/>
            <w:sz w:val="20"/>
            <w:szCs w:val="20"/>
            <w:rtl/>
            <w:lang w:val="he-IL"/>
          </w:rPr>
          <w:id w:val="-344482129"/>
          <w:docPartObj>
            <w:docPartGallery w:val="Page Numbers (Top of Page)"/>
            <w:docPartUnique/>
          </w:docPartObj>
        </w:sdtPr>
        <w:sdtEndPr/>
        <w:sdtContent>
          <w:p w14:paraId="787BDC61" w14:textId="06727DD5" w:rsidR="007F3094" w:rsidRDefault="00B53611" w:rsidP="00D1203A">
            <w:pPr>
              <w:pStyle w:val="a7"/>
              <w:bidi/>
              <w:rPr>
                <w:rFonts w:asciiTheme="minorBidi" w:hAnsiTheme="minorBidi"/>
                <w:sz w:val="20"/>
                <w:szCs w:val="20"/>
                <w:rtl/>
                <w:lang w:val="he-IL"/>
              </w:rPr>
            </w:pP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עמוד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PAGE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מתוך 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begin"/>
            </w:r>
            <w:r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instrText>NUMPAGES</w:instrTex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separate"/>
            </w:r>
            <w:r w:rsidR="004225E6">
              <w:rPr>
                <w:rFonts w:asciiTheme="minorBidi" w:hAnsiTheme="minorBidi"/>
                <w:noProof/>
                <w:sz w:val="20"/>
                <w:szCs w:val="20"/>
                <w:rtl/>
                <w:lang w:val="he-IL"/>
              </w:rPr>
              <w:t>1</w:t>
            </w:r>
            <w:r w:rsidRPr="00B927DE">
              <w:rPr>
                <w:rFonts w:asciiTheme="minorBidi" w:hAnsiTheme="minorBidi"/>
                <w:sz w:val="20"/>
                <w:szCs w:val="20"/>
                <w:lang w:val="he-IL"/>
              </w:rPr>
              <w:fldChar w:fldCharType="end"/>
            </w:r>
            <w:r w:rsidRPr="00B927DE">
              <w:rPr>
                <w:rFonts w:asciiTheme="minorBidi" w:hAnsiTheme="minorBidi" w:hint="cs"/>
                <w:sz w:val="20"/>
                <w:szCs w:val="20"/>
                <w:rtl/>
                <w:lang w:val="he-IL"/>
              </w:rPr>
              <w:t xml:space="preserve">   </w:t>
            </w:r>
            <w:r w:rsidR="00B927DE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         </w:t>
            </w:r>
            <w:r w:rsidR="00B927DE" w:rsidRPr="00B927DE">
              <w:rPr>
                <w:rFonts w:asciiTheme="minorBidi" w:hAnsiTheme="minorBidi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B927DE" w:rsidRPr="00831F77">
              <w:rPr>
                <w:rFonts w:asciiTheme="minorBidi" w:hAnsiTheme="minorBidi"/>
                <w:b/>
                <w:bCs/>
                <w:noProof/>
                <w:sz w:val="20"/>
                <w:szCs w:val="20"/>
                <w:rtl/>
              </w:rPr>
              <w:t>תעודת בדיקה מספר</w:t>
            </w:r>
            <w:r w:rsidR="009F3886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2310-1977 </w:t>
            </w:r>
            <w:r w:rsidR="008D3087">
              <w:rPr>
                <w:rFonts w:asciiTheme="minorBidi" w:hAnsiTheme="minorBidi" w:hint="cs"/>
                <w:b/>
                <w:bCs/>
                <w:noProof/>
                <w:sz w:val="20"/>
                <w:szCs w:val="20"/>
                <w:rtl/>
              </w:rPr>
              <w:t xml:space="preserve"> 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31250D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</w:t>
            </w:r>
            <w:r w:rsidR="0031250D">
              <w:rPr>
                <w:rFonts w:asciiTheme="minorBidi" w:hAnsiTheme="minorBidi" w:hint="cs"/>
                <w:sz w:val="20"/>
                <w:szCs w:val="20"/>
                <w:rtl/>
                <w:cs/>
                <w:lang w:val="he-IL"/>
              </w:rPr>
              <w:t xml:space="preserve"> </w:t>
            </w:r>
            <w:r w:rsidR="009F3886">
              <w:rPr>
                <w:rFonts w:asciiTheme="minorBidi" w:hAnsiTheme="minorBidi"/>
                <w:sz w:val="20"/>
                <w:szCs w:val="20"/>
                <w:rtl/>
                <w:lang w:val="he-IL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9F3886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</w:t>
            </w:r>
            <w:r w:rsidR="00B927DE" w:rsidRPr="00B927DE">
              <w:rPr>
                <w:rFonts w:asciiTheme="minorBidi" w:hAnsiTheme="minorBidi"/>
                <w:b/>
                <w:bCs/>
                <w:noProof/>
                <w:sz w:val="20"/>
                <w:szCs w:val="20"/>
              </w:rPr>
              <w:t xml:space="preserve">    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700B" w14:textId="77777777" w:rsidR="00006B7A" w:rsidRDefault="00006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B722" w14:textId="77777777" w:rsidR="009F3886" w:rsidRDefault="009F3886" w:rsidP="00C44009">
      <w:pPr>
        <w:spacing w:after="0" w:line="240" w:lineRule="auto"/>
      </w:pPr>
      <w:r>
        <w:separator/>
      </w:r>
    </w:p>
  </w:footnote>
  <w:footnote w:type="continuationSeparator" w:id="0">
    <w:p w14:paraId="15859610" w14:textId="77777777" w:rsidR="009F3886" w:rsidRDefault="009F3886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5F46" w14:textId="77777777" w:rsidR="00006B7A" w:rsidRDefault="00006B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3AE0" w14:textId="77777777" w:rsidR="00D13C36" w:rsidRDefault="00166183" w:rsidP="00BF1762">
    <w:pPr>
      <w:pStyle w:val="a5"/>
      <w:bidi/>
      <w:rPr>
        <w:noProof/>
        <w:rtl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1DD51D69" wp14:editId="13D61924">
          <wp:simplePos x="0" y="0"/>
          <wp:positionH relativeFrom="column">
            <wp:posOffset>-32919</wp:posOffset>
          </wp:positionH>
          <wp:positionV relativeFrom="paragraph">
            <wp:posOffset>63450</wp:posOffset>
          </wp:positionV>
          <wp:extent cx="1356360" cy="960120"/>
          <wp:effectExtent l="0" t="0" r="0" b="0"/>
          <wp:wrapSquare wrapText="bothSides"/>
          <wp:docPr id="749672547" name="תמונה 2" descr="תמונה שמכילה טקסט, גופן, לוגו, גרפיקה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9672547" name="תמונה 2" descr="תמונה שמכילה טקסט, גופן, לוגו, גרפיקה&#10;&#10;התיאור נוצר באופן אוטומטי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0" cy="960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6899" w:rsidRPr="007C6899">
      <w:rPr>
        <w:rFonts w:cs="Arial"/>
        <w:noProof/>
        <w:rtl/>
      </w:rPr>
      <w:drawing>
        <wp:anchor distT="0" distB="0" distL="114300" distR="114300" simplePos="0" relativeHeight="251656704" behindDoc="1" locked="0" layoutInCell="1" allowOverlap="1" wp14:anchorId="178F454F" wp14:editId="6E62A942">
          <wp:simplePos x="0" y="0"/>
          <wp:positionH relativeFrom="column">
            <wp:posOffset>4029075</wp:posOffset>
          </wp:positionH>
          <wp:positionV relativeFrom="paragraph">
            <wp:posOffset>191770</wp:posOffset>
          </wp:positionV>
          <wp:extent cx="809625" cy="680085"/>
          <wp:effectExtent l="0" t="0" r="9525" b="5715"/>
          <wp:wrapThrough wrapText="bothSides">
            <wp:wrapPolygon edited="0">
              <wp:start x="0" y="0"/>
              <wp:lineTo x="0" y="21176"/>
              <wp:lineTo x="21346" y="21176"/>
              <wp:lineTo x="21346" y="0"/>
              <wp:lineTo x="0" y="0"/>
            </wp:wrapPolygon>
          </wp:wrapThrough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3C36">
      <w:rPr>
        <w:rFonts w:hint="cs"/>
        <w:noProof/>
        <w:rtl/>
      </w:rPr>
      <w:t xml:space="preserve">           </w:t>
    </w:r>
  </w:p>
  <w:p w14:paraId="4CCA5DAB" w14:textId="77777777" w:rsidR="00D13C36" w:rsidRDefault="00D13C36" w:rsidP="00C44009">
    <w:pPr>
      <w:pStyle w:val="a5"/>
      <w:rPr>
        <w:noProof/>
      </w:rPr>
    </w:pPr>
  </w:p>
  <w:p w14:paraId="0A784F1A" w14:textId="77777777" w:rsidR="00BF1762" w:rsidRDefault="00166183" w:rsidP="00166183">
    <w:pPr>
      <w:pStyle w:val="a5"/>
      <w:tabs>
        <w:tab w:val="clear" w:pos="9360"/>
        <w:tab w:val="left" w:pos="12223"/>
      </w:tabs>
    </w:pPr>
    <w:r>
      <w:tab/>
    </w:r>
    <w:r>
      <w:tab/>
    </w:r>
  </w:p>
  <w:p w14:paraId="447F5417" w14:textId="77777777" w:rsidR="00BF1762" w:rsidRDefault="00BF1762" w:rsidP="00D13C36">
    <w:pPr>
      <w:pStyle w:val="a5"/>
    </w:pPr>
  </w:p>
  <w:p w14:paraId="63C9C04F" w14:textId="77777777" w:rsidR="00B927DE" w:rsidRDefault="00B927DE" w:rsidP="00B53611">
    <w:pPr>
      <w:pStyle w:val="a5"/>
      <w:tabs>
        <w:tab w:val="clear" w:pos="4680"/>
        <w:tab w:val="clear" w:pos="9360"/>
        <w:tab w:val="right" w:pos="15309"/>
      </w:tabs>
      <w:bidi/>
      <w:ind w:left="90"/>
      <w:jc w:val="right"/>
      <w:rPr>
        <w:rtl/>
      </w:rPr>
    </w:pPr>
  </w:p>
  <w:p w14:paraId="4DE37B41" w14:textId="77777777" w:rsidR="008C3524" w:rsidRDefault="008C3524" w:rsidP="00340372">
    <w:pPr>
      <w:pStyle w:val="a5"/>
      <w:tabs>
        <w:tab w:val="clear" w:pos="4680"/>
        <w:tab w:val="clear" w:pos="9360"/>
        <w:tab w:val="right" w:pos="15309"/>
      </w:tabs>
      <w:bidi/>
      <w:ind w:left="90"/>
      <w:rPr>
        <w:rtl/>
      </w:rPr>
    </w:pPr>
  </w:p>
  <w:p w14:paraId="2AFC3D50" w14:textId="77777777" w:rsidR="00B53611" w:rsidRDefault="00B927DE" w:rsidP="00006B7A">
    <w:pPr>
      <w:pStyle w:val="a5"/>
      <w:tabs>
        <w:tab w:val="clear" w:pos="4680"/>
        <w:tab w:val="clear" w:pos="9360"/>
        <w:tab w:val="right" w:pos="15309"/>
      </w:tabs>
      <w:bidi/>
      <w:ind w:left="-1"/>
    </w:pPr>
    <w:r>
      <w:rPr>
        <w:rFonts w:hint="cs"/>
        <w:rtl/>
      </w:rPr>
      <w:t>תאריך הפקת תעודה: ‏‏</w:t>
    </w:r>
    <w:r w:rsidR="00340372">
      <w:rPr>
        <w:rtl/>
      </w:rPr>
      <w:fldChar w:fldCharType="begin"/>
    </w:r>
    <w:r w:rsidR="00340372">
      <w:rPr>
        <w:rtl/>
      </w:rPr>
      <w:instrText xml:space="preserve"> </w:instrText>
    </w:r>
    <w:r w:rsidR="00340372">
      <w:rPr>
        <w:rFonts w:hint="cs"/>
      </w:rPr>
      <w:instrText>DATE   \* MERGEFORMAT</w:instrText>
    </w:r>
    <w:r w:rsidR="00340372">
      <w:rPr>
        <w:rtl/>
      </w:rPr>
      <w:instrText xml:space="preserve"> </w:instrText>
    </w:r>
    <w:r w:rsidR="00340372">
      <w:rPr>
        <w:rtl/>
      </w:rPr>
      <w:fldChar w:fldCharType="separate"/>
    </w:r>
    <w:r w:rsidR="009F3886">
      <w:rPr>
        <w:noProof/>
        <w:rtl/>
      </w:rPr>
      <w:t>‏18/10/2023</w:t>
    </w:r>
    <w:r w:rsidR="00340372">
      <w:rPr>
        <w:rtl/>
      </w:rPr>
      <w:fldChar w:fldCharType="end"/>
    </w:r>
    <w:r w:rsidR="00B5361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496BB" w14:textId="77777777" w:rsidR="00006B7A" w:rsidRDefault="00006B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7790"/>
    <w:multiLevelType w:val="hybridMultilevel"/>
    <w:tmpl w:val="85268436"/>
    <w:lvl w:ilvl="0" w:tplc="114AA58C"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" w15:restartNumberingAfterBreak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603AF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227388">
    <w:abstractNumId w:val="1"/>
  </w:num>
  <w:num w:numId="2" w16cid:durableId="2055305401">
    <w:abstractNumId w:val="2"/>
  </w:num>
  <w:num w:numId="3" w16cid:durableId="1550141042">
    <w:abstractNumId w:val="0"/>
  </w:num>
  <w:num w:numId="4" w16cid:durableId="1447968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3886"/>
    <w:rsid w:val="00001E2C"/>
    <w:rsid w:val="00004629"/>
    <w:rsid w:val="00006B7A"/>
    <w:rsid w:val="000241E8"/>
    <w:rsid w:val="00033506"/>
    <w:rsid w:val="00037E58"/>
    <w:rsid w:val="00042952"/>
    <w:rsid w:val="000602BC"/>
    <w:rsid w:val="00064F9A"/>
    <w:rsid w:val="000650B9"/>
    <w:rsid w:val="00091E9C"/>
    <w:rsid w:val="00093D54"/>
    <w:rsid w:val="0009508F"/>
    <w:rsid w:val="000A79F3"/>
    <w:rsid w:val="000B2B7F"/>
    <w:rsid w:val="000C3F99"/>
    <w:rsid w:val="000E67D1"/>
    <w:rsid w:val="000F6055"/>
    <w:rsid w:val="00112EBC"/>
    <w:rsid w:val="00115EEF"/>
    <w:rsid w:val="00131A45"/>
    <w:rsid w:val="00136F07"/>
    <w:rsid w:val="00143154"/>
    <w:rsid w:val="00144E23"/>
    <w:rsid w:val="001455F0"/>
    <w:rsid w:val="00146437"/>
    <w:rsid w:val="00152D69"/>
    <w:rsid w:val="00162370"/>
    <w:rsid w:val="00163613"/>
    <w:rsid w:val="00166183"/>
    <w:rsid w:val="001706CD"/>
    <w:rsid w:val="00172E69"/>
    <w:rsid w:val="00177BA5"/>
    <w:rsid w:val="0018448F"/>
    <w:rsid w:val="00193C9C"/>
    <w:rsid w:val="001A153E"/>
    <w:rsid w:val="001A1E01"/>
    <w:rsid w:val="001A6E17"/>
    <w:rsid w:val="001C28DD"/>
    <w:rsid w:val="001C6B8E"/>
    <w:rsid w:val="001D7E3A"/>
    <w:rsid w:val="001E0B72"/>
    <w:rsid w:val="001F7206"/>
    <w:rsid w:val="00204869"/>
    <w:rsid w:val="002113EC"/>
    <w:rsid w:val="00216D17"/>
    <w:rsid w:val="00225E4C"/>
    <w:rsid w:val="002409A6"/>
    <w:rsid w:val="00243D76"/>
    <w:rsid w:val="00245A75"/>
    <w:rsid w:val="00255B37"/>
    <w:rsid w:val="00275B2D"/>
    <w:rsid w:val="00282A7A"/>
    <w:rsid w:val="00295900"/>
    <w:rsid w:val="00295E23"/>
    <w:rsid w:val="002B41BD"/>
    <w:rsid w:val="002D0D35"/>
    <w:rsid w:val="002D0FE4"/>
    <w:rsid w:val="002E2488"/>
    <w:rsid w:val="00304180"/>
    <w:rsid w:val="0031250D"/>
    <w:rsid w:val="003219AF"/>
    <w:rsid w:val="00321ED2"/>
    <w:rsid w:val="00340372"/>
    <w:rsid w:val="00341876"/>
    <w:rsid w:val="00345609"/>
    <w:rsid w:val="00357E82"/>
    <w:rsid w:val="00363479"/>
    <w:rsid w:val="0036404F"/>
    <w:rsid w:val="003B08CB"/>
    <w:rsid w:val="003B6D85"/>
    <w:rsid w:val="003D0E16"/>
    <w:rsid w:val="003D27A6"/>
    <w:rsid w:val="00414E0D"/>
    <w:rsid w:val="004225E6"/>
    <w:rsid w:val="00425AA4"/>
    <w:rsid w:val="004321BC"/>
    <w:rsid w:val="00433A7A"/>
    <w:rsid w:val="00435495"/>
    <w:rsid w:val="00464E74"/>
    <w:rsid w:val="00467664"/>
    <w:rsid w:val="00470FA0"/>
    <w:rsid w:val="0047402E"/>
    <w:rsid w:val="004746ED"/>
    <w:rsid w:val="00477995"/>
    <w:rsid w:val="00482A77"/>
    <w:rsid w:val="004839EB"/>
    <w:rsid w:val="004A2AA1"/>
    <w:rsid w:val="004B0B83"/>
    <w:rsid w:val="004B7204"/>
    <w:rsid w:val="004D00D5"/>
    <w:rsid w:val="004D1C4D"/>
    <w:rsid w:val="004E3746"/>
    <w:rsid w:val="004E590A"/>
    <w:rsid w:val="004F0673"/>
    <w:rsid w:val="004F1643"/>
    <w:rsid w:val="005030FB"/>
    <w:rsid w:val="00511414"/>
    <w:rsid w:val="00522D4C"/>
    <w:rsid w:val="00533004"/>
    <w:rsid w:val="00550CF4"/>
    <w:rsid w:val="005767EA"/>
    <w:rsid w:val="00585D71"/>
    <w:rsid w:val="005A6229"/>
    <w:rsid w:val="005A631D"/>
    <w:rsid w:val="005B0827"/>
    <w:rsid w:val="005B6C59"/>
    <w:rsid w:val="005D18A1"/>
    <w:rsid w:val="005E08EF"/>
    <w:rsid w:val="005E0F21"/>
    <w:rsid w:val="005E48E3"/>
    <w:rsid w:val="005E4C98"/>
    <w:rsid w:val="005F45FD"/>
    <w:rsid w:val="005F6565"/>
    <w:rsid w:val="00611240"/>
    <w:rsid w:val="006132FC"/>
    <w:rsid w:val="0061682E"/>
    <w:rsid w:val="0062605A"/>
    <w:rsid w:val="0063398C"/>
    <w:rsid w:val="00656E6F"/>
    <w:rsid w:val="00676A05"/>
    <w:rsid w:val="00677FC6"/>
    <w:rsid w:val="006845BB"/>
    <w:rsid w:val="00684F7E"/>
    <w:rsid w:val="006A199D"/>
    <w:rsid w:val="006B28F9"/>
    <w:rsid w:val="006B786A"/>
    <w:rsid w:val="006C4F14"/>
    <w:rsid w:val="006E28D7"/>
    <w:rsid w:val="006E4365"/>
    <w:rsid w:val="006E4A6E"/>
    <w:rsid w:val="006F1FE7"/>
    <w:rsid w:val="00700E9E"/>
    <w:rsid w:val="00701971"/>
    <w:rsid w:val="007019BF"/>
    <w:rsid w:val="00703743"/>
    <w:rsid w:val="00706CFE"/>
    <w:rsid w:val="00717C8B"/>
    <w:rsid w:val="007459E3"/>
    <w:rsid w:val="0076110F"/>
    <w:rsid w:val="00766527"/>
    <w:rsid w:val="0077217C"/>
    <w:rsid w:val="0077494A"/>
    <w:rsid w:val="00775CE4"/>
    <w:rsid w:val="00782275"/>
    <w:rsid w:val="00783565"/>
    <w:rsid w:val="00786596"/>
    <w:rsid w:val="00791BB3"/>
    <w:rsid w:val="007954D5"/>
    <w:rsid w:val="007A09AA"/>
    <w:rsid w:val="007A5CC3"/>
    <w:rsid w:val="007A7F19"/>
    <w:rsid w:val="007B6B5A"/>
    <w:rsid w:val="007B6EC2"/>
    <w:rsid w:val="007C1FB0"/>
    <w:rsid w:val="007C6899"/>
    <w:rsid w:val="007D15F5"/>
    <w:rsid w:val="007F21B5"/>
    <w:rsid w:val="007F2565"/>
    <w:rsid w:val="007F3094"/>
    <w:rsid w:val="00802BB3"/>
    <w:rsid w:val="0081162E"/>
    <w:rsid w:val="008121CD"/>
    <w:rsid w:val="00812D1A"/>
    <w:rsid w:val="00837667"/>
    <w:rsid w:val="008571F4"/>
    <w:rsid w:val="00870EF4"/>
    <w:rsid w:val="00883548"/>
    <w:rsid w:val="00893B4C"/>
    <w:rsid w:val="008C3524"/>
    <w:rsid w:val="008D3087"/>
    <w:rsid w:val="008D6FF0"/>
    <w:rsid w:val="008F04D5"/>
    <w:rsid w:val="008F18A9"/>
    <w:rsid w:val="0090671C"/>
    <w:rsid w:val="0090698B"/>
    <w:rsid w:val="00922171"/>
    <w:rsid w:val="00923EB9"/>
    <w:rsid w:val="0092459C"/>
    <w:rsid w:val="009532B0"/>
    <w:rsid w:val="00963B8B"/>
    <w:rsid w:val="009960CC"/>
    <w:rsid w:val="009A248A"/>
    <w:rsid w:val="009B0926"/>
    <w:rsid w:val="009B2D8D"/>
    <w:rsid w:val="009C75E2"/>
    <w:rsid w:val="009D1D1C"/>
    <w:rsid w:val="009D2521"/>
    <w:rsid w:val="009E5BEE"/>
    <w:rsid w:val="009F3886"/>
    <w:rsid w:val="009F67E5"/>
    <w:rsid w:val="00A01557"/>
    <w:rsid w:val="00A17A0A"/>
    <w:rsid w:val="00A274AD"/>
    <w:rsid w:val="00A33C3B"/>
    <w:rsid w:val="00A36360"/>
    <w:rsid w:val="00A4287C"/>
    <w:rsid w:val="00A50F28"/>
    <w:rsid w:val="00A539F9"/>
    <w:rsid w:val="00A66833"/>
    <w:rsid w:val="00A745B9"/>
    <w:rsid w:val="00A81FF9"/>
    <w:rsid w:val="00A86C95"/>
    <w:rsid w:val="00AA2577"/>
    <w:rsid w:val="00AA78B9"/>
    <w:rsid w:val="00AC3F70"/>
    <w:rsid w:val="00AD5D07"/>
    <w:rsid w:val="00AD698A"/>
    <w:rsid w:val="00AE0741"/>
    <w:rsid w:val="00AE1010"/>
    <w:rsid w:val="00B244F5"/>
    <w:rsid w:val="00B52DD5"/>
    <w:rsid w:val="00B53611"/>
    <w:rsid w:val="00B71F0F"/>
    <w:rsid w:val="00B724D1"/>
    <w:rsid w:val="00B74AE9"/>
    <w:rsid w:val="00B90FE3"/>
    <w:rsid w:val="00B927DE"/>
    <w:rsid w:val="00B92E09"/>
    <w:rsid w:val="00B948C5"/>
    <w:rsid w:val="00B9655B"/>
    <w:rsid w:val="00BB25B1"/>
    <w:rsid w:val="00BC1399"/>
    <w:rsid w:val="00BC2E65"/>
    <w:rsid w:val="00BD55BA"/>
    <w:rsid w:val="00BF0544"/>
    <w:rsid w:val="00BF1762"/>
    <w:rsid w:val="00BF1F0E"/>
    <w:rsid w:val="00BF5592"/>
    <w:rsid w:val="00C00AD8"/>
    <w:rsid w:val="00C22505"/>
    <w:rsid w:val="00C44009"/>
    <w:rsid w:val="00C55D52"/>
    <w:rsid w:val="00C67792"/>
    <w:rsid w:val="00C741ED"/>
    <w:rsid w:val="00C81768"/>
    <w:rsid w:val="00C87637"/>
    <w:rsid w:val="00C91C3F"/>
    <w:rsid w:val="00C92057"/>
    <w:rsid w:val="00CA0AA1"/>
    <w:rsid w:val="00CA3236"/>
    <w:rsid w:val="00CA6B0F"/>
    <w:rsid w:val="00CB7018"/>
    <w:rsid w:val="00CD221C"/>
    <w:rsid w:val="00CD488C"/>
    <w:rsid w:val="00CE485B"/>
    <w:rsid w:val="00CF1C27"/>
    <w:rsid w:val="00D05FDB"/>
    <w:rsid w:val="00D1203A"/>
    <w:rsid w:val="00D120F5"/>
    <w:rsid w:val="00D13C36"/>
    <w:rsid w:val="00D14839"/>
    <w:rsid w:val="00D22077"/>
    <w:rsid w:val="00D2256D"/>
    <w:rsid w:val="00D24EBA"/>
    <w:rsid w:val="00D41AE5"/>
    <w:rsid w:val="00D45BDE"/>
    <w:rsid w:val="00D62CAC"/>
    <w:rsid w:val="00D74059"/>
    <w:rsid w:val="00D74AE9"/>
    <w:rsid w:val="00D93DAD"/>
    <w:rsid w:val="00D94C13"/>
    <w:rsid w:val="00DA1A83"/>
    <w:rsid w:val="00DB5099"/>
    <w:rsid w:val="00DB545C"/>
    <w:rsid w:val="00DC43C1"/>
    <w:rsid w:val="00DD08AF"/>
    <w:rsid w:val="00DD1EF2"/>
    <w:rsid w:val="00DE1746"/>
    <w:rsid w:val="00DF1A04"/>
    <w:rsid w:val="00DF6DF8"/>
    <w:rsid w:val="00E0188A"/>
    <w:rsid w:val="00E02C85"/>
    <w:rsid w:val="00E047F0"/>
    <w:rsid w:val="00E166F5"/>
    <w:rsid w:val="00E30FDF"/>
    <w:rsid w:val="00E43932"/>
    <w:rsid w:val="00E57786"/>
    <w:rsid w:val="00ED3B36"/>
    <w:rsid w:val="00EE2259"/>
    <w:rsid w:val="00EF4613"/>
    <w:rsid w:val="00EF5D6A"/>
    <w:rsid w:val="00F03E27"/>
    <w:rsid w:val="00F10B8F"/>
    <w:rsid w:val="00F24161"/>
    <w:rsid w:val="00F348A8"/>
    <w:rsid w:val="00F4235E"/>
    <w:rsid w:val="00F47808"/>
    <w:rsid w:val="00F53BD0"/>
    <w:rsid w:val="00F56FA5"/>
    <w:rsid w:val="00F6233A"/>
    <w:rsid w:val="00F84EBF"/>
    <w:rsid w:val="00F9233D"/>
    <w:rsid w:val="00F951AD"/>
    <w:rsid w:val="00F960A1"/>
    <w:rsid w:val="00F96786"/>
    <w:rsid w:val="00FA2F2F"/>
    <w:rsid w:val="00FB3FC7"/>
    <w:rsid w:val="00FD0858"/>
    <w:rsid w:val="00FE1100"/>
    <w:rsid w:val="00FE72B7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95FCC"/>
  <w15:docId w15:val="{57E41430-4E5B-4582-8472-3F044B69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44009"/>
  </w:style>
  <w:style w:type="table" w:styleId="a9">
    <w:name w:val="Table Grid"/>
    <w:basedOn w:val="a1"/>
    <w:uiPriority w:val="59"/>
    <w:rsid w:val="00B71F0F"/>
    <w:pPr>
      <w:spacing w:after="0" w:line="240" w:lineRule="auto"/>
      <w:textboxTightWrap w:val="firstAndLast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rPr>
        <w:tblHeader/>
      </w:trPr>
    </w:tblStyle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  <w:style w:type="table" w:styleId="ab">
    <w:name w:val="Light Shading"/>
    <w:basedOn w:val="a1"/>
    <w:uiPriority w:val="60"/>
    <w:rsid w:val="006E43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6E43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crollTableNormal">
    <w:name w:val="Scroll Table Normal"/>
    <w:basedOn w:val="a1"/>
    <w:uiPriority w:val="99"/>
    <w:rsid w:val="006E4365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NesherProj\COA-Templates\FOOD\noMedical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D20A38-F02B-43AB-AD69-2AFAA5E1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noMedical.dotx</Template>
  <TotalTime>1</TotalTime>
  <Pages>1</Pages>
  <Words>306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 Mark</dc:creator>
  <cp:lastModifiedBy>Ashi Mark</cp:lastModifiedBy>
  <cp:revision>1</cp:revision>
  <dcterms:created xsi:type="dcterms:W3CDTF">2023-10-18T14:40:00Z</dcterms:created>
  <dcterms:modified xsi:type="dcterms:W3CDTF">2023-10-18T14:41:00Z</dcterms:modified>
</cp:coreProperties>
</file>