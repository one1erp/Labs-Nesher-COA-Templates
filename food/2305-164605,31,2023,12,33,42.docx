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5529" w14:textId="2E68E581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48793F">
        <w:rPr>
          <w:b/>
          <w:bCs/>
          <w:sz w:val="28"/>
          <w:szCs w:val="28"/>
        </w:rPr>
        <w:t xml:space="preserve">2305-1646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295D8929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5A07E6ED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7C32F48D" w14:textId="5C2134C8" w:rsidR="00AD698A" w:rsidRDefault="0048793F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לקוח 0056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9DCB8FD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33B18DD0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3D9A3E7A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615BA6F5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142100A3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51223BD0" w14:textId="645A22D2" w:rsidR="00AD698A" w:rsidRDefault="0048793F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28/05/2023  1</w:t>
            </w:r>
          </w:p>
        </w:tc>
      </w:tr>
      <w:tr w:rsidR="00AD698A" w14:paraId="3665AD15" w14:textId="77777777" w:rsidTr="00AD698A">
        <w:tc>
          <w:tcPr>
            <w:tcW w:w="435" w:type="pct"/>
            <w:hideMark/>
          </w:tcPr>
          <w:p w14:paraId="0463A145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7D2E9075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7E68C1C6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13DED114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6607A16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4DC74AD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18F58A5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2348AEC6" w14:textId="7DE20EAE" w:rsidR="00AD698A" w:rsidRDefault="0048793F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28/05/2023</w:t>
            </w:r>
          </w:p>
        </w:tc>
      </w:tr>
      <w:tr w:rsidR="00AD698A" w14:paraId="6E4E0EB6" w14:textId="77777777" w:rsidTr="00AD698A">
        <w:tc>
          <w:tcPr>
            <w:tcW w:w="435" w:type="pct"/>
            <w:hideMark/>
          </w:tcPr>
          <w:p w14:paraId="75ADDF95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2A6758F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59CD66C7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37ECD914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1450A69D" w14:textId="00F2CE54" w:rsidR="00AD698A" w:rsidRDefault="0048793F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משה דוגם 31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514A06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335AD202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3E3765ED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43973F3F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897"/>
        <w:gridCol w:w="3906"/>
        <w:gridCol w:w="3906"/>
        <w:gridCol w:w="3906"/>
      </w:tblGrid>
      <w:tr w:rsidR="0048793F" w:rsidRPr="00115EEF" w14:paraId="0FD190C1" w14:textId="6F9BF8CE" w:rsidTr="0048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14:paraId="4674F46B" w14:textId="4BE2952C" w:rsidR="0048793F" w:rsidRPr="0048793F" w:rsidRDefault="0048793F" w:rsidP="0048793F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48793F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3D27683F" w14:textId="4E81A508" w:rsidR="0048793F" w:rsidRPr="0048793F" w:rsidRDefault="0048793F" w:rsidP="0048793F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48793F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273A81FE" w14:textId="5EA4FAE5" w:rsidR="0048793F" w:rsidRPr="0048793F" w:rsidRDefault="0048793F" w:rsidP="0048793F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48793F">
              <w:rPr>
                <w:b/>
                <w:sz w:val="16"/>
                <w:szCs w:val="16"/>
              </w:rPr>
              <w:t>E.coli O157:H7</w:t>
            </w:r>
            <w:r w:rsidRPr="0048793F">
              <w:rPr>
                <w:b/>
                <w:sz w:val="16"/>
                <w:szCs w:val="16"/>
                <w:rtl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4DA4F1F1" w14:textId="7A3A1EF8" w:rsidR="0048793F" w:rsidRPr="0048793F" w:rsidRDefault="0048793F" w:rsidP="0048793F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48793F">
              <w:rPr>
                <w:b/>
                <w:sz w:val="16"/>
                <w:szCs w:val="16"/>
              </w:rPr>
              <w:t>E. coli count</w:t>
            </w:r>
          </w:p>
        </w:tc>
      </w:tr>
      <w:tr w:rsidR="0048793F" w:rsidRPr="0048793F" w14:paraId="770421DD" w14:textId="77777777" w:rsidTr="0048793F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14:paraId="3E8DCA3B" w14:textId="749410B2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2305-1646/01</w:t>
            </w:r>
          </w:p>
        </w:tc>
        <w:tc>
          <w:tcPr>
            <w:tcW w:w="1406" w:type="dxa"/>
            <w:shd w:val="clear" w:color="auto" w:fill="auto"/>
          </w:tcPr>
          <w:p w14:paraId="60941B5D" w14:textId="6F516EC7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סלט</w:t>
            </w:r>
          </w:p>
        </w:tc>
        <w:tc>
          <w:tcPr>
            <w:tcW w:w="1406" w:type="dxa"/>
            <w:shd w:val="clear" w:color="auto" w:fill="auto"/>
          </w:tcPr>
          <w:p w14:paraId="2CEAA823" w14:textId="2213BAB6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Detected</w:t>
            </w:r>
          </w:p>
        </w:tc>
        <w:tc>
          <w:tcPr>
            <w:tcW w:w="1406" w:type="dxa"/>
            <w:shd w:val="clear" w:color="auto" w:fill="auto"/>
          </w:tcPr>
          <w:p w14:paraId="41410907" w14:textId="69EE99AD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&lt;10</w:t>
            </w:r>
          </w:p>
        </w:tc>
      </w:tr>
      <w:tr w:rsidR="0048793F" w:rsidRPr="0048793F" w14:paraId="31D73429" w14:textId="77777777" w:rsidTr="0048793F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43D7BF59" w14:textId="27F8E056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46D49079" w14:textId="77777777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3B7554F" w14:textId="11C31C1C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BAX</w:t>
            </w:r>
          </w:p>
        </w:tc>
        <w:tc>
          <w:tcPr>
            <w:tcW w:w="1406" w:type="dxa"/>
            <w:shd w:val="clear" w:color="auto" w:fill="auto"/>
          </w:tcPr>
          <w:p w14:paraId="0B50B25C" w14:textId="051A21FC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16649-2</w:t>
            </w:r>
          </w:p>
        </w:tc>
      </w:tr>
      <w:tr w:rsidR="0048793F" w:rsidRPr="0048793F" w14:paraId="2AC279BE" w14:textId="77777777" w:rsidTr="0048793F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75D2D5E" w14:textId="01C5282C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1CA22300" w14:textId="77777777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3258527" w14:textId="03A2D1AA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 g</w:t>
            </w:r>
          </w:p>
        </w:tc>
        <w:tc>
          <w:tcPr>
            <w:tcW w:w="1406" w:type="dxa"/>
            <w:shd w:val="clear" w:color="auto" w:fill="auto"/>
          </w:tcPr>
          <w:p w14:paraId="2171EDF4" w14:textId="18522AA6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48793F" w:rsidRPr="0048793F" w14:paraId="2ED2313A" w14:textId="77777777" w:rsidTr="0048793F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F5D406A" w14:textId="50B75D74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סלט כבד</w:t>
            </w:r>
          </w:p>
        </w:tc>
        <w:tc>
          <w:tcPr>
            <w:tcW w:w="1406" w:type="dxa"/>
            <w:shd w:val="clear" w:color="auto" w:fill="auto"/>
          </w:tcPr>
          <w:p w14:paraId="077CD8D6" w14:textId="77777777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5B97314E" w14:textId="77777777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524B5394" w14:textId="25890DC0" w:rsidR="0048793F" w:rsidRPr="0048793F" w:rsidRDefault="0048793F" w:rsidP="0048793F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&lt;50</w:t>
            </w:r>
          </w:p>
        </w:tc>
      </w:tr>
      <w:tr w:rsidR="0048793F" w:rsidRPr="0048793F" w14:paraId="65823900" w14:textId="77777777" w:rsidTr="0048793F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7137595F" w14:textId="4FD1B19B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736C9096" w14:textId="77777777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6F3CD18" w14:textId="3A9763C5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720FDC45" w14:textId="5CDB5BF3" w:rsidR="0048793F" w:rsidRPr="0048793F" w:rsidRDefault="0048793F" w:rsidP="0048793F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75AAF475" w14:textId="79640AB2" w:rsidR="00802BB3" w:rsidRDefault="0048793F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118A1E9A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3A711D1F" w14:textId="7E2CDF76" w:rsidR="001E0B72" w:rsidRPr="00684F7E" w:rsidRDefault="0048793F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/>
                <w:sz w:val="16"/>
                <w:szCs w:val="16"/>
                <w:rtl/>
              </w:rPr>
              <w:t>סלט כבד קצוץ, מקורר, מוכן לאכילה</w:t>
            </w:r>
          </w:p>
          <w:p w14:paraId="20770867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2C63AF87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7AC4C2D9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6973F4EB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2087BF67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12C698B4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67DCF366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2272913C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203A63F8" w14:textId="77777777" w:rsidR="004225E6" w:rsidRDefault="0048793F" w:rsidP="004225E6">
            <w:pPr>
              <w:bidi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DrName  \* MERGEFORMAT </w:instrText>
            </w:r>
            <w:r>
              <w:fldChar w:fldCharType="separate"/>
            </w:r>
            <w:r>
              <w:rPr>
                <w:noProof/>
              </w:rPr>
              <w:t>«DrName»</w:t>
            </w:r>
            <w:r>
              <w:rPr>
                <w:noProof/>
              </w:rPr>
              <w:fldChar w:fldCharType="end"/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fldChar w:fldCharType="begin"/>
            </w:r>
            <w:r>
              <w:instrText xml:space="preserve"> MERGEFIELD  signature  \* MERGEFORMAT </w:instrText>
            </w:r>
            <w:r>
              <w:fldChar w:fldCharType="separate"/>
            </w:r>
            <w:r>
              <w:rPr>
                <w:noProof/>
              </w:rPr>
              <w:t>«signature»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fldChar w:fldCharType="begin"/>
            </w:r>
            <w:r>
              <w:instrText xml:space="preserve"> MERGEFIELD  lab2  \* MERGEFORMAT </w:instrText>
            </w:r>
            <w:r>
              <w:fldChar w:fldCharType="separate"/>
            </w:r>
            <w:r>
              <w:rPr>
                <w:noProof/>
              </w:rPr>
              <w:t>«lab2»</w:t>
            </w:r>
            <w:r>
              <w:fldChar w:fldCharType="end"/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fldChar w:fldCharType="begin"/>
            </w:r>
            <w:r>
              <w:instrText xml:space="preserve"> MERGEFIELD  DrName2  \* MERGEFORMAT </w:instrText>
            </w:r>
            <w:r>
              <w:fldChar w:fldCharType="separate"/>
            </w:r>
            <w:r>
              <w:rPr>
                <w:noProof/>
              </w:rPr>
              <w:t>«DrName2»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fldChar w:fldCharType="begin"/>
            </w:r>
            <w:r>
              <w:instrText xml:space="preserve"> MERGEFIELD  signature2  \* MERGEFORMAT </w:instrText>
            </w:r>
            <w:r>
              <w:fldChar w:fldCharType="separate"/>
            </w:r>
            <w:r>
              <w:rPr>
                <w:noProof/>
              </w:rPr>
              <w:t>«signature2»</w:t>
            </w:r>
            <w:r>
              <w:rPr>
                <w:noProof/>
              </w:rPr>
              <w:fldChar w:fldCharType="end"/>
            </w:r>
          </w:p>
          <w:p w14:paraId="7B19EB45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07519275" w14:textId="77777777" w:rsidR="00A274AD" w:rsidRDefault="00A274AD" w:rsidP="0048793F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12C2F442" w14:textId="77777777" w:rsidR="0048793F" w:rsidRPr="005E48E3" w:rsidRDefault="0048793F" w:rsidP="0048793F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48793F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99FD" w14:textId="77777777" w:rsidR="0048793F" w:rsidRDefault="0048793F" w:rsidP="00C44009">
      <w:pPr>
        <w:spacing w:after="0" w:line="240" w:lineRule="auto"/>
      </w:pPr>
      <w:r>
        <w:separator/>
      </w:r>
    </w:p>
  </w:endnote>
  <w:endnote w:type="continuationSeparator" w:id="0">
    <w:p w14:paraId="6DEE80EF" w14:textId="77777777" w:rsidR="0048793F" w:rsidRDefault="0048793F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0704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47030429" w14:textId="2AA19689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48793F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2305-1646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48793F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48793F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FC2A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3FC2" w14:textId="77777777" w:rsidR="0048793F" w:rsidRDefault="0048793F" w:rsidP="00C44009">
      <w:pPr>
        <w:spacing w:after="0" w:line="240" w:lineRule="auto"/>
      </w:pPr>
      <w:r>
        <w:separator/>
      </w:r>
    </w:p>
  </w:footnote>
  <w:footnote w:type="continuationSeparator" w:id="0">
    <w:p w14:paraId="0DF27907" w14:textId="77777777" w:rsidR="0048793F" w:rsidRDefault="0048793F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0E23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AE09" w14:textId="77777777"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7DE2F96" wp14:editId="01D46FCD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4DD1CAF0" wp14:editId="04632D43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0F357E64" w14:textId="77777777" w:rsidR="00D13C36" w:rsidRDefault="00D13C36" w:rsidP="00C44009">
    <w:pPr>
      <w:pStyle w:val="a5"/>
      <w:rPr>
        <w:noProof/>
      </w:rPr>
    </w:pPr>
  </w:p>
  <w:p w14:paraId="123E8431" w14:textId="77777777"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14:paraId="036218AE" w14:textId="77777777" w:rsidR="00BF1762" w:rsidRDefault="00BF1762" w:rsidP="00D13C36">
    <w:pPr>
      <w:pStyle w:val="a5"/>
    </w:pPr>
  </w:p>
  <w:p w14:paraId="65598C9F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37749F8E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1019E4BA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48793F">
      <w:rPr>
        <w:noProof/>
        <w:rtl/>
      </w:rPr>
      <w:t>‏31/05/2023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E782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793F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8793F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16717"/>
  <w15:docId w15:val="{E46CA953-7514-4BD8-9112-B9AB3AF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255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2023-05-31T09:33:00Z</dcterms:created>
  <dcterms:modified xsi:type="dcterms:W3CDTF">2023-05-31T09:33:00Z</dcterms:modified>
</cp:coreProperties>
</file>