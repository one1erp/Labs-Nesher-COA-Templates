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2D1B2" w14:textId="5194BF89" w:rsidR="00AA78B9" w:rsidRPr="009B2D8D" w:rsidRDefault="00BF5592" w:rsidP="00F03E27">
      <w:pPr>
        <w:tabs>
          <w:tab w:val="left" w:pos="4005"/>
          <w:tab w:val="center" w:pos="8419"/>
        </w:tabs>
        <w:bidi/>
        <w:spacing w:line="240" w:lineRule="auto"/>
        <w:ind w:left="-142" w:firstLine="720"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תוצאות בדיקות </w:t>
      </w:r>
      <w:r w:rsidR="00172E69">
        <w:rPr>
          <w:rFonts w:hint="cs"/>
          <w:b/>
          <w:bCs/>
          <w:sz w:val="28"/>
          <w:szCs w:val="28"/>
          <w:rtl/>
        </w:rPr>
        <w:t xml:space="preserve">מיקרוביולוגיות </w:t>
      </w:r>
      <w:r>
        <w:rPr>
          <w:rFonts w:hint="cs"/>
          <w:b/>
          <w:bCs/>
          <w:sz w:val="28"/>
          <w:szCs w:val="28"/>
          <w:rtl/>
        </w:rPr>
        <w:t xml:space="preserve">- </w:t>
      </w:r>
      <w:r w:rsidR="000650B9" w:rsidRPr="009B2D8D">
        <w:rPr>
          <w:rFonts w:hint="cs"/>
          <w:b/>
          <w:bCs/>
          <w:sz w:val="28"/>
          <w:szCs w:val="28"/>
          <w:rtl/>
        </w:rPr>
        <w:t>תעודת בדיקה מספר</w:t>
      </w:r>
      <w:r w:rsidR="00162370">
        <w:rPr>
          <w:rFonts w:hint="cs"/>
          <w:b/>
          <w:bCs/>
          <w:sz w:val="28"/>
          <w:szCs w:val="28"/>
          <w:rtl/>
        </w:rPr>
        <w:t xml:space="preserve"> </w:t>
      </w:r>
      <w:r w:rsidR="0029114A">
        <w:rPr>
          <w:b/>
          <w:bCs/>
          <w:sz w:val="28"/>
          <w:szCs w:val="28"/>
        </w:rPr>
        <w:t xml:space="preserve">2312-2513 </w:t>
      </w:r>
    </w:p>
    <w:tbl>
      <w:tblPr>
        <w:tblStyle w:val="a9"/>
        <w:bidiVisual/>
        <w:tblW w:w="5000" w:type="pct"/>
        <w:tblLook w:val="04A0" w:firstRow="1" w:lastRow="0" w:firstColumn="1" w:lastColumn="0" w:noHBand="0" w:noVBand="1"/>
      </w:tblPr>
      <w:tblGrid>
        <w:gridCol w:w="1358"/>
        <w:gridCol w:w="3198"/>
        <w:gridCol w:w="278"/>
        <w:gridCol w:w="1964"/>
        <w:gridCol w:w="3573"/>
        <w:gridCol w:w="319"/>
        <w:gridCol w:w="2942"/>
        <w:gridCol w:w="1983"/>
      </w:tblGrid>
      <w:tr w:rsidR="00AD698A" w14:paraId="753119D8" w14:textId="77777777" w:rsidTr="00AD6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" w:type="pct"/>
            <w:hideMark/>
          </w:tcPr>
          <w:p w14:paraId="1B336066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לקוח</w:t>
            </w:r>
          </w:p>
        </w:tc>
        <w:tc>
          <w:tcPr>
            <w:tcW w:w="1024" w:type="pct"/>
          </w:tcPr>
          <w:p w14:paraId="1D05EE84" w14:textId="31E83662" w:rsidR="00AD698A" w:rsidRDefault="0029114A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גלידות שטראוס בע"מ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079C000B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06BA616B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טלפון</w:t>
            </w:r>
          </w:p>
        </w:tc>
        <w:tc>
          <w:tcPr>
            <w:tcW w:w="1144" w:type="pct"/>
          </w:tcPr>
          <w:p w14:paraId="3737FAEC" w14:textId="520D9929" w:rsidR="00AD698A" w:rsidRDefault="0029114A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050-6994854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79A1FA49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560BB875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וטמפ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'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קבלה</w:t>
            </w:r>
          </w:p>
        </w:tc>
        <w:tc>
          <w:tcPr>
            <w:tcW w:w="635" w:type="pct"/>
          </w:tcPr>
          <w:p w14:paraId="1AB036C0" w14:textId="553A031A" w:rsidR="00AD698A" w:rsidRDefault="0029114A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04/12/2023  ° </w:t>
            </w:r>
            <w:r>
              <w:rPr>
                <w:sz w:val="16"/>
                <w:szCs w:val="16"/>
              </w:rPr>
              <w:t>C</w:t>
            </w:r>
          </w:p>
        </w:tc>
      </w:tr>
      <w:tr w:rsidR="00AD698A" w14:paraId="0F107DB7" w14:textId="77777777" w:rsidTr="00AD698A">
        <w:tc>
          <w:tcPr>
            <w:tcW w:w="435" w:type="pct"/>
            <w:hideMark/>
          </w:tcPr>
          <w:p w14:paraId="77B97936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איש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קשר</w:t>
            </w:r>
          </w:p>
        </w:tc>
        <w:tc>
          <w:tcPr>
            <w:tcW w:w="1024" w:type="pct"/>
          </w:tcPr>
          <w:p w14:paraId="216C15AA" w14:textId="347B27BE" w:rsidR="00AD698A" w:rsidRDefault="0029114A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קטיהנועה דרוקר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4A87D6C6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584756B9" w14:textId="77777777" w:rsidR="00AD698A" w:rsidRDefault="00AD698A" w:rsidP="00F03E27">
            <w:pPr>
              <w:bidi/>
              <w:ind w:right="131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rtl/>
              </w:rPr>
              <w:t>מייל</w:t>
            </w:r>
          </w:p>
        </w:tc>
        <w:tc>
          <w:tcPr>
            <w:tcW w:w="1144" w:type="pct"/>
          </w:tcPr>
          <w:p w14:paraId="43D6ED85" w14:textId="6EB989B1" w:rsidR="00AD698A" w:rsidRDefault="0029114A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ashim@one1.co.il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2762D9E4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164DB9C0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בדיקה</w:t>
            </w:r>
          </w:p>
        </w:tc>
        <w:tc>
          <w:tcPr>
            <w:tcW w:w="635" w:type="pct"/>
          </w:tcPr>
          <w:p w14:paraId="3EDBBDE3" w14:textId="7403EA22" w:rsidR="00AD698A" w:rsidRDefault="0029114A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04/12/2023</w:t>
            </w:r>
          </w:p>
        </w:tc>
      </w:tr>
      <w:tr w:rsidR="00AD698A" w14:paraId="147A78EA" w14:textId="77777777" w:rsidTr="00AD698A">
        <w:tc>
          <w:tcPr>
            <w:tcW w:w="435" w:type="pct"/>
            <w:hideMark/>
          </w:tcPr>
          <w:p w14:paraId="06B39D91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כתובת</w:t>
            </w:r>
          </w:p>
        </w:tc>
        <w:tc>
          <w:tcPr>
            <w:tcW w:w="1024" w:type="pct"/>
          </w:tcPr>
          <w:p w14:paraId="33B06D1D" w14:textId="73B06B34" w:rsidR="00AD698A" w:rsidRDefault="0029114A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החרושת 1 ת.ד 2288 עכו 24122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1256B62C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23977826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נדגם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ע</w:t>
            </w:r>
            <w:r w:rsidRPr="00CE485B">
              <w:rPr>
                <w:rFonts w:cs="Arial"/>
                <w:sz w:val="16"/>
                <w:szCs w:val="16"/>
                <w:rtl/>
              </w:rPr>
              <w:t>"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י</w:t>
            </w:r>
          </w:p>
        </w:tc>
        <w:tc>
          <w:tcPr>
            <w:tcW w:w="1144" w:type="pct"/>
          </w:tcPr>
          <w:p w14:paraId="04E90C32" w14:textId="5EE4364C" w:rsidR="00AD698A" w:rsidRDefault="0029114A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Owen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7B858B17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4D35E2A6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מס הזמנה</w:t>
            </w:r>
          </w:p>
        </w:tc>
        <w:tc>
          <w:tcPr>
            <w:tcW w:w="635" w:type="pct"/>
          </w:tcPr>
          <w:p w14:paraId="2744C65C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</w:tr>
    </w:tbl>
    <w:p w14:paraId="397D530B" w14:textId="77777777" w:rsidR="009F67E5" w:rsidRDefault="00470FA0" w:rsidP="00F03E27">
      <w:pPr>
        <w:bidi/>
        <w:spacing w:after="0" w:line="240" w:lineRule="auto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         </w:t>
      </w:r>
    </w:p>
    <w:tbl>
      <w:tblPr>
        <w:tblStyle w:val="a9"/>
        <w:bidiVisual/>
        <w:tblW w:w="5000" w:type="pct"/>
        <w:jc w:val="center"/>
        <w:tblLook w:val="06A0" w:firstRow="1" w:lastRow="0" w:firstColumn="1" w:lastColumn="0" w:noHBand="1" w:noVBand="1"/>
      </w:tblPr>
      <w:tblGrid>
        <w:gridCol w:w="2555"/>
        <w:gridCol w:w="2564"/>
        <w:gridCol w:w="2564"/>
        <w:gridCol w:w="2804"/>
        <w:gridCol w:w="2564"/>
        <w:gridCol w:w="2564"/>
      </w:tblGrid>
      <w:tr w:rsidR="0029114A" w:rsidRPr="00115EEF" w14:paraId="2A38B371" w14:textId="07D00A02" w:rsidTr="00291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1402" w:type="dxa"/>
            <w:shd w:val="clear" w:color="auto" w:fill="auto"/>
          </w:tcPr>
          <w:p w14:paraId="50857079" w14:textId="0B3445D4" w:rsidR="0029114A" w:rsidRPr="0029114A" w:rsidRDefault="0029114A" w:rsidP="0029114A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29114A">
              <w:rPr>
                <w:b/>
                <w:sz w:val="16"/>
                <w:szCs w:val="16"/>
                <w:rtl/>
              </w:rPr>
              <w:t>מספר מעבדה</w:t>
            </w:r>
          </w:p>
        </w:tc>
        <w:tc>
          <w:tcPr>
            <w:tcW w:w="1406" w:type="dxa"/>
            <w:shd w:val="clear" w:color="auto" w:fill="auto"/>
          </w:tcPr>
          <w:p w14:paraId="7AE5406E" w14:textId="6F677C9A" w:rsidR="0029114A" w:rsidRPr="0029114A" w:rsidRDefault="0029114A" w:rsidP="0029114A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29114A">
              <w:rPr>
                <w:b/>
                <w:sz w:val="16"/>
                <w:szCs w:val="16"/>
                <w:rtl/>
              </w:rPr>
              <w:t>תיאור הדוגמא</w:t>
            </w:r>
          </w:p>
        </w:tc>
        <w:tc>
          <w:tcPr>
            <w:tcW w:w="1406" w:type="dxa"/>
            <w:shd w:val="clear" w:color="auto" w:fill="auto"/>
          </w:tcPr>
          <w:p w14:paraId="043D24AC" w14:textId="70240EB0" w:rsidR="0029114A" w:rsidRPr="0029114A" w:rsidRDefault="0029114A" w:rsidP="0029114A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29114A">
              <w:rPr>
                <w:b/>
                <w:sz w:val="16"/>
                <w:szCs w:val="16"/>
              </w:rPr>
              <w:t>Mould count</w:t>
            </w:r>
          </w:p>
        </w:tc>
        <w:tc>
          <w:tcPr>
            <w:tcW w:w="1406" w:type="dxa"/>
            <w:shd w:val="clear" w:color="auto" w:fill="auto"/>
          </w:tcPr>
          <w:p w14:paraId="36FC8595" w14:textId="325461C3" w:rsidR="0029114A" w:rsidRPr="0029114A" w:rsidRDefault="0029114A" w:rsidP="0029114A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29114A">
              <w:rPr>
                <w:b/>
                <w:sz w:val="16"/>
                <w:szCs w:val="16"/>
                <w:rtl/>
              </w:rPr>
              <w:t>.</w:t>
            </w:r>
            <w:r w:rsidRPr="0029114A">
              <w:rPr>
                <w:b/>
                <w:sz w:val="16"/>
                <w:szCs w:val="16"/>
              </w:rPr>
              <w:t>Salmonella</w:t>
            </w:r>
          </w:p>
        </w:tc>
        <w:tc>
          <w:tcPr>
            <w:tcW w:w="1406" w:type="dxa"/>
            <w:shd w:val="clear" w:color="auto" w:fill="auto"/>
          </w:tcPr>
          <w:p w14:paraId="66DF28E3" w14:textId="6A373800" w:rsidR="0029114A" w:rsidRPr="0029114A" w:rsidRDefault="0029114A" w:rsidP="0029114A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29114A">
              <w:rPr>
                <w:b/>
                <w:sz w:val="16"/>
                <w:szCs w:val="16"/>
              </w:rPr>
              <w:t>Staphylococcus aureus count1</w:t>
            </w:r>
          </w:p>
        </w:tc>
        <w:tc>
          <w:tcPr>
            <w:tcW w:w="1406" w:type="dxa"/>
            <w:shd w:val="clear" w:color="auto" w:fill="auto"/>
          </w:tcPr>
          <w:p w14:paraId="531C995C" w14:textId="636C40BF" w:rsidR="0029114A" w:rsidRPr="0029114A" w:rsidRDefault="0029114A" w:rsidP="0029114A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29114A">
              <w:rPr>
                <w:b/>
                <w:sz w:val="16"/>
                <w:szCs w:val="16"/>
              </w:rPr>
              <w:t>Total count iso</w:t>
            </w:r>
          </w:p>
        </w:tc>
      </w:tr>
      <w:tr w:rsidR="0029114A" w:rsidRPr="0029114A" w14:paraId="021A6626" w14:textId="77777777" w:rsidTr="0029114A">
        <w:trPr>
          <w:trHeight w:val="510"/>
          <w:jc w:val="center"/>
        </w:trPr>
        <w:tc>
          <w:tcPr>
            <w:tcW w:w="1402" w:type="dxa"/>
            <w:shd w:val="clear" w:color="auto" w:fill="auto"/>
          </w:tcPr>
          <w:p w14:paraId="18E108BE" w14:textId="49CD6DA9" w:rsidR="0029114A" w:rsidRPr="0029114A" w:rsidRDefault="0029114A" w:rsidP="0029114A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2312-2513/001</w:t>
            </w:r>
          </w:p>
        </w:tc>
        <w:tc>
          <w:tcPr>
            <w:tcW w:w="1406" w:type="dxa"/>
            <w:shd w:val="clear" w:color="auto" w:fill="auto"/>
          </w:tcPr>
          <w:p w14:paraId="0C192669" w14:textId="68F4CC87" w:rsidR="0029114A" w:rsidRPr="0029114A" w:rsidRDefault="0029114A" w:rsidP="0029114A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גלידה</w:t>
            </w:r>
          </w:p>
        </w:tc>
        <w:tc>
          <w:tcPr>
            <w:tcW w:w="1406" w:type="dxa"/>
            <w:shd w:val="clear" w:color="auto" w:fill="auto"/>
          </w:tcPr>
          <w:p w14:paraId="3BE34543" w14:textId="1257499D" w:rsidR="0029114A" w:rsidRPr="0029114A" w:rsidRDefault="0029114A" w:rsidP="0029114A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2810</w:t>
            </w:r>
          </w:p>
        </w:tc>
        <w:tc>
          <w:tcPr>
            <w:tcW w:w="1406" w:type="dxa"/>
            <w:shd w:val="clear" w:color="auto" w:fill="auto"/>
          </w:tcPr>
          <w:p w14:paraId="18E5013F" w14:textId="39AFB519" w:rsidR="0029114A" w:rsidRPr="0029114A" w:rsidRDefault="0029114A" w:rsidP="0029114A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6" w:type="dxa"/>
            <w:shd w:val="clear" w:color="auto" w:fill="auto"/>
          </w:tcPr>
          <w:p w14:paraId="246D8290" w14:textId="24C3483D" w:rsidR="0029114A" w:rsidRPr="0029114A" w:rsidRDefault="0029114A" w:rsidP="0029114A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115775</w:t>
            </w:r>
          </w:p>
        </w:tc>
        <w:tc>
          <w:tcPr>
            <w:tcW w:w="1406" w:type="dxa"/>
            <w:shd w:val="clear" w:color="auto" w:fill="auto"/>
          </w:tcPr>
          <w:p w14:paraId="18369C64" w14:textId="72B722ED" w:rsidR="0029114A" w:rsidRPr="0029114A" w:rsidRDefault="0029114A" w:rsidP="0029114A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42720</w:t>
            </w:r>
          </w:p>
        </w:tc>
      </w:tr>
      <w:tr w:rsidR="0029114A" w:rsidRPr="0029114A" w14:paraId="798E3B4D" w14:textId="77777777" w:rsidTr="0029114A">
        <w:trPr>
          <w:trHeight w:val="240"/>
          <w:jc w:val="center"/>
        </w:trPr>
        <w:tc>
          <w:tcPr>
            <w:tcW w:w="1402" w:type="dxa"/>
            <w:shd w:val="clear" w:color="auto" w:fill="auto"/>
          </w:tcPr>
          <w:p w14:paraId="1134B3D6" w14:textId="6085E2EB" w:rsidR="0029114A" w:rsidRPr="0029114A" w:rsidRDefault="0029114A" w:rsidP="0029114A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שיטה/תקן</w:t>
            </w:r>
          </w:p>
        </w:tc>
        <w:tc>
          <w:tcPr>
            <w:tcW w:w="1406" w:type="dxa"/>
            <w:shd w:val="clear" w:color="auto" w:fill="auto"/>
          </w:tcPr>
          <w:p w14:paraId="2DE3DFC7" w14:textId="77777777" w:rsidR="0029114A" w:rsidRPr="0029114A" w:rsidRDefault="0029114A" w:rsidP="0029114A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1A0C9044" w14:textId="0B5F4B95" w:rsidR="0029114A" w:rsidRPr="0029114A" w:rsidRDefault="0029114A" w:rsidP="0029114A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885/8</w:t>
            </w:r>
          </w:p>
        </w:tc>
        <w:tc>
          <w:tcPr>
            <w:tcW w:w="1406" w:type="dxa"/>
            <w:shd w:val="clear" w:color="auto" w:fill="auto"/>
          </w:tcPr>
          <w:p w14:paraId="6F07324E" w14:textId="61E3506B" w:rsidR="0029114A" w:rsidRPr="0029114A" w:rsidRDefault="0029114A" w:rsidP="0029114A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VIDAS SPT (24)</w:t>
            </w:r>
          </w:p>
        </w:tc>
        <w:tc>
          <w:tcPr>
            <w:tcW w:w="1406" w:type="dxa"/>
            <w:shd w:val="clear" w:color="auto" w:fill="auto"/>
          </w:tcPr>
          <w:p w14:paraId="0221BD9F" w14:textId="68910909" w:rsidR="0029114A" w:rsidRPr="0029114A" w:rsidRDefault="0029114A" w:rsidP="0029114A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885/6</w:t>
            </w:r>
          </w:p>
        </w:tc>
        <w:tc>
          <w:tcPr>
            <w:tcW w:w="1406" w:type="dxa"/>
            <w:shd w:val="clear" w:color="auto" w:fill="auto"/>
          </w:tcPr>
          <w:p w14:paraId="637423CC" w14:textId="1F149B41" w:rsidR="0029114A" w:rsidRPr="0029114A" w:rsidRDefault="0029114A" w:rsidP="0029114A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ISO 4833-1</w:t>
            </w:r>
          </w:p>
        </w:tc>
      </w:tr>
      <w:tr w:rsidR="0029114A" w:rsidRPr="0029114A" w14:paraId="5AF8D44B" w14:textId="77777777" w:rsidTr="0029114A">
        <w:trPr>
          <w:trHeight w:val="240"/>
          <w:jc w:val="center"/>
        </w:trPr>
        <w:tc>
          <w:tcPr>
            <w:tcW w:w="1402" w:type="dxa"/>
            <w:shd w:val="clear" w:color="auto" w:fill="auto"/>
          </w:tcPr>
          <w:p w14:paraId="52A82760" w14:textId="16F53071" w:rsidR="0029114A" w:rsidRPr="0029114A" w:rsidRDefault="0029114A" w:rsidP="0029114A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יחידת מידה</w:t>
            </w:r>
          </w:p>
        </w:tc>
        <w:tc>
          <w:tcPr>
            <w:tcW w:w="1406" w:type="dxa"/>
            <w:shd w:val="clear" w:color="auto" w:fill="auto"/>
          </w:tcPr>
          <w:p w14:paraId="17FB7308" w14:textId="77777777" w:rsidR="0029114A" w:rsidRPr="0029114A" w:rsidRDefault="0029114A" w:rsidP="0029114A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2478B5A0" w14:textId="575027CE" w:rsidR="0029114A" w:rsidRPr="0029114A" w:rsidRDefault="0029114A" w:rsidP="0029114A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CFU/g</w:t>
            </w:r>
          </w:p>
        </w:tc>
        <w:tc>
          <w:tcPr>
            <w:tcW w:w="1406" w:type="dxa"/>
            <w:shd w:val="clear" w:color="auto" w:fill="auto"/>
          </w:tcPr>
          <w:p w14:paraId="45DC8C0C" w14:textId="3913F1FD" w:rsidR="0029114A" w:rsidRPr="0029114A" w:rsidRDefault="0029114A" w:rsidP="0029114A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25g/Sponge/Swab</w:t>
            </w:r>
          </w:p>
        </w:tc>
        <w:tc>
          <w:tcPr>
            <w:tcW w:w="1406" w:type="dxa"/>
            <w:shd w:val="clear" w:color="auto" w:fill="auto"/>
          </w:tcPr>
          <w:p w14:paraId="38F588CB" w14:textId="4D373CD1" w:rsidR="0029114A" w:rsidRPr="0029114A" w:rsidRDefault="0029114A" w:rsidP="0029114A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CFU/g</w:t>
            </w:r>
          </w:p>
        </w:tc>
        <w:tc>
          <w:tcPr>
            <w:tcW w:w="1406" w:type="dxa"/>
            <w:shd w:val="clear" w:color="auto" w:fill="auto"/>
          </w:tcPr>
          <w:p w14:paraId="3E8DA4D2" w14:textId="5B2509D2" w:rsidR="0029114A" w:rsidRPr="0029114A" w:rsidRDefault="0029114A" w:rsidP="0029114A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CFU/g</w:t>
            </w:r>
          </w:p>
        </w:tc>
      </w:tr>
      <w:tr w:rsidR="0029114A" w:rsidRPr="0029114A" w14:paraId="7E64307E" w14:textId="77777777" w:rsidTr="0029114A">
        <w:trPr>
          <w:trHeight w:val="240"/>
          <w:jc w:val="center"/>
        </w:trPr>
        <w:tc>
          <w:tcPr>
            <w:tcW w:w="1402" w:type="dxa"/>
            <w:shd w:val="clear" w:color="auto" w:fill="auto"/>
          </w:tcPr>
          <w:p w14:paraId="2DE7932B" w14:textId="64A5539F" w:rsidR="0029114A" w:rsidRPr="0029114A" w:rsidRDefault="0029114A" w:rsidP="0029114A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1406" w:type="dxa"/>
            <w:shd w:val="clear" w:color="auto" w:fill="auto"/>
          </w:tcPr>
          <w:p w14:paraId="2805953D" w14:textId="77777777" w:rsidR="0029114A" w:rsidRPr="0029114A" w:rsidRDefault="0029114A" w:rsidP="0029114A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793B1CF9" w14:textId="77777777" w:rsidR="0029114A" w:rsidRPr="0029114A" w:rsidRDefault="0029114A" w:rsidP="0029114A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6BD37829" w14:textId="77777777" w:rsidR="0029114A" w:rsidRPr="0029114A" w:rsidRDefault="0029114A" w:rsidP="0029114A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2AB5B8E7" w14:textId="77777777" w:rsidR="0029114A" w:rsidRPr="0029114A" w:rsidRDefault="0029114A" w:rsidP="0029114A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18834113" w14:textId="77777777" w:rsidR="0029114A" w:rsidRPr="0029114A" w:rsidRDefault="0029114A" w:rsidP="0029114A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</w:tr>
      <w:tr w:rsidR="0029114A" w:rsidRPr="0029114A" w14:paraId="0E9CCCDC" w14:textId="77777777" w:rsidTr="0029114A">
        <w:trPr>
          <w:trHeight w:val="240"/>
          <w:jc w:val="center"/>
        </w:trPr>
        <w:tc>
          <w:tcPr>
            <w:tcW w:w="1402" w:type="dxa"/>
            <w:shd w:val="clear" w:color="auto" w:fill="auto"/>
          </w:tcPr>
          <w:p w14:paraId="06CC6379" w14:textId="306BDB68" w:rsidR="0029114A" w:rsidRPr="0029114A" w:rsidRDefault="0029114A" w:rsidP="0029114A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הסמכה/הכרה</w:t>
            </w:r>
          </w:p>
        </w:tc>
        <w:tc>
          <w:tcPr>
            <w:tcW w:w="1406" w:type="dxa"/>
            <w:shd w:val="clear" w:color="auto" w:fill="auto"/>
          </w:tcPr>
          <w:p w14:paraId="6A10D6C5" w14:textId="77777777" w:rsidR="0029114A" w:rsidRPr="0029114A" w:rsidRDefault="0029114A" w:rsidP="0029114A">
            <w:pPr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230C3E27" w14:textId="34CCE333" w:rsidR="0029114A" w:rsidRPr="0029114A" w:rsidRDefault="0029114A" w:rsidP="0029114A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  <w:tc>
          <w:tcPr>
            <w:tcW w:w="1406" w:type="dxa"/>
            <w:shd w:val="clear" w:color="auto" w:fill="auto"/>
          </w:tcPr>
          <w:p w14:paraId="27B917F1" w14:textId="3334DAC5" w:rsidR="0029114A" w:rsidRPr="0029114A" w:rsidRDefault="0029114A" w:rsidP="0029114A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  <w:tc>
          <w:tcPr>
            <w:tcW w:w="1406" w:type="dxa"/>
            <w:shd w:val="clear" w:color="auto" w:fill="auto"/>
          </w:tcPr>
          <w:p w14:paraId="02D82DC1" w14:textId="0DB976BC" w:rsidR="0029114A" w:rsidRPr="0029114A" w:rsidRDefault="0029114A" w:rsidP="0029114A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  <w:tc>
          <w:tcPr>
            <w:tcW w:w="1406" w:type="dxa"/>
            <w:shd w:val="clear" w:color="auto" w:fill="auto"/>
          </w:tcPr>
          <w:p w14:paraId="3A5FF73E" w14:textId="1F0CC27F" w:rsidR="0029114A" w:rsidRPr="0029114A" w:rsidRDefault="0029114A" w:rsidP="0029114A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</w:tr>
    </w:tbl>
    <w:p w14:paraId="5C48B597" w14:textId="4A188A9C" w:rsidR="00802BB3" w:rsidRDefault="0029114A" w:rsidP="00F03E27">
      <w:pPr>
        <w:bidi/>
        <w:spacing w:after="0" w:line="240" w:lineRule="auto"/>
        <w:rPr>
          <w:rFonts w:asciiTheme="minorBidi" w:hAnsiTheme="minorBidi"/>
          <w:b/>
          <w:bCs/>
          <w:i/>
          <w:iCs/>
          <w:sz w:val="16"/>
          <w:szCs w:val="16"/>
          <w:rtl/>
        </w:rPr>
      </w:pPr>
      <w:r>
        <w:rPr>
          <w:rFonts w:asciiTheme="minorBidi" w:hAnsiTheme="minorBidi"/>
          <w:b/>
          <w:bCs/>
          <w:i/>
          <w:iCs/>
          <w:sz w:val="16"/>
          <w:szCs w:val="16"/>
          <w:rtl/>
        </w:rPr>
        <w:t xml:space="preserve"> </w:t>
      </w:r>
    </w:p>
    <w:tbl>
      <w:tblPr>
        <w:tblStyle w:val="a9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5615"/>
      </w:tblGrid>
      <w:tr w:rsidR="001E0B72" w:rsidRPr="00115EEF" w14:paraId="094D7409" w14:textId="77777777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4249" w:type="dxa"/>
          </w:tcPr>
          <w:p w14:paraId="6C6B3CE4" w14:textId="1C1C9BF5" w:rsidR="001E0B72" w:rsidRPr="00684F7E" w:rsidRDefault="0029114A" w:rsidP="00F03E27">
            <w:pPr>
              <w:bidi/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Fonts w:asciiTheme="minorBidi" w:hAnsiTheme="minorBidi"/>
                <w:sz w:val="16"/>
                <w:szCs w:val="16"/>
              </w:rPr>
              <w:t xml:space="preserve"> </w:t>
            </w:r>
          </w:p>
          <w:p w14:paraId="690BEB44" w14:textId="77777777" w:rsidR="001E0B72" w:rsidRPr="00115EEF" w:rsidRDefault="001E0B72" w:rsidP="00F03E27">
            <w:pPr>
              <w:bidi/>
              <w:ind w:right="131"/>
              <w:rPr>
                <w:sz w:val="16"/>
                <w:szCs w:val="16"/>
                <w:rtl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227"/>
        <w:tblOverlap w:val="never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5"/>
      </w:tblGrid>
      <w:tr w:rsidR="00177BA5" w:rsidRPr="00A259EA" w14:paraId="6E634876" w14:textId="77777777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2"/>
        </w:trPr>
        <w:tc>
          <w:tcPr>
            <w:tcW w:w="5000" w:type="pct"/>
          </w:tcPr>
          <w:p w14:paraId="7B69390F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הסמכות </w:t>
            </w:r>
            <w:r w:rsidRPr="00721AFB">
              <w:rPr>
                <w:sz w:val="16"/>
                <w:szCs w:val="16"/>
              </w:rPr>
              <w:t>/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הכרות :</w:t>
            </w:r>
          </w:p>
          <w:p w14:paraId="0EBEF2B5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למעבדה מערכת איכות מוסמכת לפי 17025 </w:t>
            </w:r>
            <w:r w:rsidRPr="00721AFB">
              <w:rPr>
                <w:rFonts w:hint="cs"/>
                <w:sz w:val="16"/>
                <w:szCs w:val="16"/>
              </w:rPr>
              <w:t>ISO</w:t>
            </w:r>
            <w:r w:rsidRPr="00721AFB">
              <w:rPr>
                <w:sz w:val="16"/>
                <w:szCs w:val="16"/>
              </w:rPr>
              <w:t>/IEC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והיא פועלת בהתאם לנוהלי עבודה מסודרים</w:t>
            </w:r>
          </w:p>
          <w:p w14:paraId="4E71BFC7" w14:textId="77777777"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מוסמכת לביצוע הבדיקה לפי 17025 </w:t>
            </w:r>
            <w:r w:rsidRPr="00721AFB">
              <w:rPr>
                <w:sz w:val="16"/>
                <w:szCs w:val="16"/>
              </w:rPr>
              <w:t xml:space="preserve">ISO/IEC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                          ג.     הבדיקה מוכרת ע"י משרד הבריאות בהתאם לדרישות תנאי ייצור נאותים (</w:t>
            </w:r>
            <w:r w:rsidRPr="00721AFB">
              <w:rPr>
                <w:sz w:val="16"/>
                <w:szCs w:val="16"/>
              </w:rPr>
              <w:t>GMP</w:t>
            </w:r>
            <w:r w:rsidRPr="00721AFB">
              <w:rPr>
                <w:rFonts w:hint="cs"/>
                <w:sz w:val="16"/>
                <w:szCs w:val="16"/>
                <w:rtl/>
              </w:rPr>
              <w:t>)</w:t>
            </w:r>
          </w:p>
          <w:p w14:paraId="7CD70DB4" w14:textId="77777777"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מוכרת לביצוע הבדיקה ע"י משרד הבריאות.                    </w:t>
            </w:r>
            <w:r>
              <w:rPr>
                <w:rFonts w:hint="cs"/>
                <w:sz w:val="16"/>
                <w:szCs w:val="16"/>
                <w:rtl/>
              </w:rPr>
              <w:t xml:space="preserve">       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(-)   </w:t>
            </w:r>
            <w:r>
              <w:rPr>
                <w:rFonts w:hint="cs"/>
                <w:sz w:val="16"/>
                <w:szCs w:val="16"/>
                <w:rtl/>
              </w:rPr>
              <w:t xml:space="preserve">  </w:t>
            </w:r>
            <w:r w:rsidRPr="00721AFB">
              <w:rPr>
                <w:rFonts w:hint="cs"/>
                <w:sz w:val="16"/>
                <w:szCs w:val="16"/>
                <w:rtl/>
              </w:rPr>
              <w:t>אין הסמכה ואין הכרה</w:t>
            </w:r>
          </w:p>
          <w:p w14:paraId="6135BF7B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  <w:lang w:val="he-IL"/>
              </w:rPr>
            </w:pP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>יש להתי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יחס לתעודה במלואה ואין להעתיק ממנה למסמכים אחרים. התוצאות מתייחסות לפריט שנבדק בלבד. </w:t>
            </w:r>
            <w:r w:rsidRPr="00721AFB">
              <w:rPr>
                <w:sz w:val="16"/>
                <w:szCs w:val="16"/>
                <w:rtl/>
                <w:lang w:val="he-IL"/>
              </w:rPr>
              <w:t xml:space="preserve">הרשות 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הלאומית </w:t>
            </w:r>
            <w:r w:rsidRPr="00721AFB">
              <w:rPr>
                <w:sz w:val="16"/>
                <w:szCs w:val="16"/>
                <w:rtl/>
                <w:lang w:val="he-IL"/>
              </w:rPr>
              <w:t>להסמכת מעבדות אינה אחראית לתוצאות הבדיקה שערכה המעבדה ואין ההסמכה מהווה אישור לפריט שנבדק.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 </w:t>
            </w:r>
            <w:r w:rsidRPr="00721AFB">
              <w:rPr>
                <w:sz w:val="16"/>
                <w:szCs w:val="16"/>
                <w:rtl/>
                <w:lang w:val="he-IL"/>
              </w:rPr>
              <w:t>אבות המידה של המעבדה עקיבים לאבות מידה לאומיים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 xml:space="preserve">. </w:t>
            </w:r>
            <w:r w:rsidRPr="003B6D85">
              <w:rPr>
                <w:sz w:val="16"/>
                <w:szCs w:val="16"/>
                <w:rtl/>
                <w:lang w:val="he-IL"/>
              </w:rPr>
              <w:t>הריני לאשר בזאת כי תעודה בדיקה אלקטרונית הנ"ל הינה אותנטית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>.</w:t>
            </w:r>
          </w:p>
          <w:p w14:paraId="65FFACB8" w14:textId="77777777" w:rsidR="00177BA5" w:rsidRDefault="00177BA5" w:rsidP="00F03E27">
            <w:pPr>
              <w:tabs>
                <w:tab w:val="left" w:pos="1523"/>
              </w:tabs>
              <w:bidi/>
              <w:rPr>
                <w:rtl/>
              </w:rPr>
            </w:pPr>
            <w:r>
              <w:rPr>
                <w:rtl/>
              </w:rPr>
              <w:tab/>
            </w:r>
          </w:p>
          <w:p w14:paraId="1C920349" w14:textId="0DCFB0C5" w:rsidR="004225E6" w:rsidRDefault="00426940" w:rsidP="004225E6">
            <w:pPr>
              <w:bidi/>
              <w:rPr>
                <w:sz w:val="18"/>
                <w:szCs w:val="18"/>
              </w:rPr>
            </w:pPr>
            <w:r>
              <w:t>«sig_miss»</w:t>
            </w:r>
            <w:r w:rsidR="004225E6">
              <w:rPr>
                <w:noProof/>
              </w:rPr>
              <w:t xml:space="preserve"> </w:t>
            </w:r>
            <w:r w:rsidR="004225E6">
              <w:rPr>
                <w:rtl/>
              </w:rPr>
              <w:t xml:space="preserve">  </w:t>
            </w:r>
            <w:r w:rsidR="004225E6">
              <w:rPr>
                <w:rFonts w:hint="cs"/>
                <w:rtl/>
              </w:rPr>
              <w:t xml:space="preserve">חתימה :  </w:t>
            </w:r>
            <w:r>
              <w:t>:</w:t>
            </w:r>
            <w:r w:rsidR="004225E6">
              <w:rPr>
                <w:rtl/>
              </w:rPr>
              <w:t xml:space="preserve">                     </w:t>
            </w:r>
            <w:r w:rsidR="004225E6">
              <w:rPr>
                <w:sz w:val="18"/>
                <w:szCs w:val="18"/>
                <w:rtl/>
              </w:rPr>
              <w:t xml:space="preserve"> </w:t>
            </w:r>
            <w:r>
              <w:rPr>
                <w:rtl/>
              </w:rPr>
              <w:t>מזון</w:t>
            </w:r>
            <w:r w:rsidR="004225E6">
              <w:rPr>
                <w:rtl/>
              </w:rPr>
              <w:t xml:space="preserve">  </w:t>
            </w:r>
            <w:r w:rsidR="004225E6">
              <w:rPr>
                <w:rFonts w:hint="cs"/>
                <w:noProof/>
              </w:rPr>
              <w:t xml:space="preserve"> </w:t>
            </w:r>
            <w:r w:rsidR="004225E6">
              <w:rPr>
                <w:noProof/>
              </w:rPr>
              <w:t xml:space="preserve">                                                                                               </w:t>
            </w:r>
            <w:r w:rsidR="004225E6">
              <w:rPr>
                <w:rtl/>
              </w:rPr>
              <w:t xml:space="preserve">    </w:t>
            </w:r>
            <w:r>
              <w:t>«sig_miss»</w:t>
            </w:r>
            <w:r w:rsidR="004225E6">
              <w:rPr>
                <w:rtl/>
              </w:rPr>
              <w:t xml:space="preserve">     חתימה :  </w:t>
            </w:r>
            <w:r w:rsidR="004225E6">
              <w:rPr>
                <w:rFonts w:hint="cs"/>
                <w:noProof/>
              </w:rPr>
              <w:t xml:space="preserve"> </w:t>
            </w:r>
            <w:r>
              <w:t>:</w:t>
            </w:r>
          </w:p>
          <w:p w14:paraId="2894C556" w14:textId="77777777" w:rsidR="00177BA5" w:rsidRPr="00721AFB" w:rsidRDefault="00177BA5" w:rsidP="00F03E27">
            <w:pPr>
              <w:bidi/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rtl/>
              </w:rPr>
              <w:t>*** סוף תעודת בדיקה ***</w:t>
            </w:r>
          </w:p>
        </w:tc>
      </w:tr>
    </w:tbl>
    <w:p w14:paraId="71DFB6FF" w14:textId="77777777" w:rsidR="00A274AD" w:rsidRDefault="00A274AD" w:rsidP="0029114A">
      <w:pPr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p w14:paraId="2B81E984" w14:textId="77777777" w:rsidR="0029114A" w:rsidRPr="005E48E3" w:rsidRDefault="0029114A" w:rsidP="0029114A">
      <w:pPr>
        <w:bidi/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sectPr w:rsidR="0029114A" w:rsidRPr="005E48E3" w:rsidSect="009A24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720" w:bottom="720" w:left="720" w:header="142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D34D3" w14:textId="77777777" w:rsidR="0029114A" w:rsidRDefault="0029114A" w:rsidP="00C44009">
      <w:pPr>
        <w:spacing w:after="0" w:line="240" w:lineRule="auto"/>
      </w:pPr>
      <w:r>
        <w:separator/>
      </w:r>
    </w:p>
  </w:endnote>
  <w:endnote w:type="continuationSeparator" w:id="0">
    <w:p w14:paraId="77EC714A" w14:textId="77777777" w:rsidR="0029114A" w:rsidRDefault="0029114A" w:rsidP="00C4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A69FD" w14:textId="77777777" w:rsidR="00006B7A" w:rsidRDefault="00006B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Bidi" w:hAnsiTheme="minorBidi"/>
        <w:sz w:val="20"/>
        <w:szCs w:val="20"/>
        <w:rtl/>
        <w:lang w:val="he-IL"/>
      </w:rPr>
      <w:id w:val="-12739814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Bidi" w:hAnsiTheme="minorBidi"/>
            <w:sz w:val="20"/>
            <w:szCs w:val="20"/>
            <w:rtl/>
            <w:lang w:val="he-IL"/>
          </w:rPr>
          <w:id w:val="-344482129"/>
          <w:docPartObj>
            <w:docPartGallery w:val="Page Numbers (Top of Page)"/>
            <w:docPartUnique/>
          </w:docPartObj>
        </w:sdtPr>
        <w:sdtEndPr/>
        <w:sdtContent>
          <w:p w14:paraId="4F8ED3ED" w14:textId="5EC1C0BC" w:rsidR="007F3094" w:rsidRDefault="00B53611" w:rsidP="00D1203A">
            <w:pPr>
              <w:pStyle w:val="a7"/>
              <w:bidi/>
              <w:rPr>
                <w:rFonts w:asciiTheme="minorBidi" w:hAnsiTheme="minorBidi"/>
                <w:sz w:val="20"/>
                <w:szCs w:val="20"/>
                <w:rtl/>
                <w:lang w:val="he-IL"/>
              </w:rPr>
            </w:pP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עמוד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PAGE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מתוך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NUMPAGES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 w:hint="cs"/>
                <w:sz w:val="20"/>
                <w:szCs w:val="20"/>
                <w:rtl/>
                <w:lang w:val="he-IL"/>
              </w:rPr>
              <w:t xml:space="preserve">   </w:t>
            </w:r>
            <w:r w:rsidR="00B927DE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         </w:t>
            </w:r>
            <w:r w:rsidR="00B927DE"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B927DE" w:rsidRPr="00831F77">
              <w:rPr>
                <w:rFonts w:asciiTheme="minorBidi" w:hAnsiTheme="minorBidi"/>
                <w:b/>
                <w:bCs/>
                <w:noProof/>
                <w:sz w:val="20"/>
                <w:szCs w:val="20"/>
                <w:rtl/>
              </w:rPr>
              <w:t>תעודת בדיקה מספר</w:t>
            </w:r>
            <w:r w:rsidR="0029114A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2312-2513 </w:t>
            </w:r>
            <w:r w:rsidR="008D3087">
              <w:rPr>
                <w:rFonts w:asciiTheme="minorBidi" w:hAnsiTheme="minorBidi" w:hint="cs"/>
                <w:b/>
                <w:bCs/>
                <w:noProof/>
                <w:sz w:val="20"/>
                <w:szCs w:val="20"/>
                <w:rtl/>
              </w:rPr>
              <w:t xml:space="preserve"> 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31250D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</w:t>
            </w:r>
            <w:r w:rsidR="0031250D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29114A">
              <w:rPr>
                <w:rFonts w:asciiTheme="minorBidi" w:hAnsiTheme="minorBidi"/>
                <w:sz w:val="20"/>
                <w:szCs w:val="20"/>
                <w:rtl/>
                <w:lang w:val="he-IL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29114A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 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252BF" w14:textId="77777777" w:rsidR="00006B7A" w:rsidRDefault="00006B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48ABF" w14:textId="77777777" w:rsidR="0029114A" w:rsidRDefault="0029114A" w:rsidP="00C44009">
      <w:pPr>
        <w:spacing w:after="0" w:line="240" w:lineRule="auto"/>
      </w:pPr>
      <w:r>
        <w:separator/>
      </w:r>
    </w:p>
  </w:footnote>
  <w:footnote w:type="continuationSeparator" w:id="0">
    <w:p w14:paraId="1F85CAB5" w14:textId="77777777" w:rsidR="0029114A" w:rsidRDefault="0029114A" w:rsidP="00C4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3E28" w14:textId="77777777" w:rsidR="00006B7A" w:rsidRDefault="00006B7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87675" w14:textId="77777777" w:rsidR="00D13C36" w:rsidRDefault="007C6899" w:rsidP="00BF1762">
    <w:pPr>
      <w:pStyle w:val="a5"/>
      <w:bidi/>
      <w:rPr>
        <w:noProof/>
        <w:rtl/>
      </w:rPr>
    </w:pPr>
    <w:r w:rsidRPr="007C6899">
      <w:rPr>
        <w:rFonts w:cs="Arial"/>
        <w:noProof/>
        <w:rtl/>
      </w:rPr>
      <w:drawing>
        <wp:anchor distT="0" distB="0" distL="114300" distR="114300" simplePos="0" relativeHeight="251661312" behindDoc="1" locked="0" layoutInCell="1" allowOverlap="1" wp14:anchorId="1ACBAFC4" wp14:editId="1322BF88">
          <wp:simplePos x="0" y="0"/>
          <wp:positionH relativeFrom="column">
            <wp:posOffset>4029075</wp:posOffset>
          </wp:positionH>
          <wp:positionV relativeFrom="paragraph">
            <wp:posOffset>191770</wp:posOffset>
          </wp:positionV>
          <wp:extent cx="809625" cy="680085"/>
          <wp:effectExtent l="0" t="0" r="9525" b="5715"/>
          <wp:wrapThrough wrapText="bothSides">
            <wp:wrapPolygon edited="0">
              <wp:start x="0" y="0"/>
              <wp:lineTo x="0" y="21176"/>
              <wp:lineTo x="21346" y="21176"/>
              <wp:lineTo x="21346" y="0"/>
              <wp:lineTo x="0" y="0"/>
            </wp:wrapPolygon>
          </wp:wrapThrough>
          <wp:docPr id="4" name="תמונ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80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6899">
      <w:rPr>
        <w:rFonts w:cs="Arial"/>
        <w:noProof/>
        <w:rtl/>
      </w:rPr>
      <w:drawing>
        <wp:anchor distT="0" distB="0" distL="114300" distR="114300" simplePos="0" relativeHeight="251660288" behindDoc="1" locked="0" layoutInCell="1" allowOverlap="1" wp14:anchorId="371A8944" wp14:editId="1010CCC6">
          <wp:simplePos x="0" y="0"/>
          <wp:positionH relativeFrom="column">
            <wp:posOffset>-409575</wp:posOffset>
          </wp:positionH>
          <wp:positionV relativeFrom="paragraph">
            <wp:posOffset>80010</wp:posOffset>
          </wp:positionV>
          <wp:extent cx="3034030" cy="714375"/>
          <wp:effectExtent l="0" t="0" r="0" b="9525"/>
          <wp:wrapThrough wrapText="bothSides">
            <wp:wrapPolygon edited="0">
              <wp:start x="0" y="0"/>
              <wp:lineTo x="0" y="21312"/>
              <wp:lineTo x="21428" y="21312"/>
              <wp:lineTo x="21428" y="0"/>
              <wp:lineTo x="0" y="0"/>
            </wp:wrapPolygon>
          </wp:wrapThrough>
          <wp:docPr id="5" name="תמונה 5" descr="en_logo_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n_logo_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403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6899">
      <w:rPr>
        <w:rFonts w:cs="Arial"/>
        <w:noProof/>
        <w:rtl/>
      </w:rPr>
      <w:drawing>
        <wp:anchor distT="0" distB="0" distL="114300" distR="114300" simplePos="0" relativeHeight="251659264" behindDoc="1" locked="0" layoutInCell="1" allowOverlap="1" wp14:anchorId="6F8C7DF3" wp14:editId="7BC8D20D">
          <wp:simplePos x="0" y="0"/>
          <wp:positionH relativeFrom="column">
            <wp:posOffset>6391275</wp:posOffset>
          </wp:positionH>
          <wp:positionV relativeFrom="paragraph">
            <wp:posOffset>80010</wp:posOffset>
          </wp:positionV>
          <wp:extent cx="2828925" cy="762000"/>
          <wp:effectExtent l="0" t="0" r="9525" b="0"/>
          <wp:wrapThrough wrapText="bothSides">
            <wp:wrapPolygon edited="0">
              <wp:start x="0" y="0"/>
              <wp:lineTo x="0" y="21060"/>
              <wp:lineTo x="21527" y="21060"/>
              <wp:lineTo x="21527" y="0"/>
              <wp:lineTo x="0" y="0"/>
            </wp:wrapPolygon>
          </wp:wrapThrough>
          <wp:docPr id="6" name="תמונה 6" descr="heb_logo_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b_logo_gif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3C36">
      <w:rPr>
        <w:rFonts w:hint="cs"/>
        <w:noProof/>
        <w:rtl/>
      </w:rPr>
      <w:t xml:space="preserve">           </w:t>
    </w:r>
  </w:p>
  <w:p w14:paraId="6BE52B70" w14:textId="77777777" w:rsidR="00D13C36" w:rsidRDefault="00D13C36" w:rsidP="00C44009">
    <w:pPr>
      <w:pStyle w:val="a5"/>
      <w:rPr>
        <w:noProof/>
      </w:rPr>
    </w:pPr>
  </w:p>
  <w:p w14:paraId="51C045B9" w14:textId="77777777" w:rsidR="00BF1762" w:rsidRDefault="00BF1762" w:rsidP="00BF5592">
    <w:pPr>
      <w:pStyle w:val="a5"/>
      <w:jc w:val="center"/>
    </w:pPr>
  </w:p>
  <w:p w14:paraId="583FA28C" w14:textId="77777777" w:rsidR="00BF1762" w:rsidRDefault="00BF1762" w:rsidP="00D13C36">
    <w:pPr>
      <w:pStyle w:val="a5"/>
    </w:pPr>
  </w:p>
  <w:p w14:paraId="1C4BB49F" w14:textId="77777777" w:rsidR="00B927DE" w:rsidRDefault="00B927DE" w:rsidP="00B53611">
    <w:pPr>
      <w:pStyle w:val="a5"/>
      <w:tabs>
        <w:tab w:val="clear" w:pos="4680"/>
        <w:tab w:val="clear" w:pos="9360"/>
        <w:tab w:val="right" w:pos="15309"/>
      </w:tabs>
      <w:bidi/>
      <w:ind w:left="90"/>
      <w:jc w:val="right"/>
      <w:rPr>
        <w:rtl/>
      </w:rPr>
    </w:pPr>
  </w:p>
  <w:p w14:paraId="1F5CF07C" w14:textId="77777777" w:rsidR="008C3524" w:rsidRDefault="008C3524" w:rsidP="00340372">
    <w:pPr>
      <w:pStyle w:val="a5"/>
      <w:tabs>
        <w:tab w:val="clear" w:pos="4680"/>
        <w:tab w:val="clear" w:pos="9360"/>
        <w:tab w:val="right" w:pos="15309"/>
      </w:tabs>
      <w:bidi/>
      <w:ind w:left="90"/>
      <w:rPr>
        <w:rtl/>
      </w:rPr>
    </w:pPr>
  </w:p>
  <w:p w14:paraId="4B828BC7" w14:textId="48CD7966" w:rsidR="00B53611" w:rsidRDefault="00B927DE" w:rsidP="00006B7A">
    <w:pPr>
      <w:pStyle w:val="a5"/>
      <w:tabs>
        <w:tab w:val="clear" w:pos="4680"/>
        <w:tab w:val="clear" w:pos="9360"/>
        <w:tab w:val="right" w:pos="15309"/>
      </w:tabs>
      <w:bidi/>
      <w:ind w:left="-1"/>
    </w:pPr>
    <w:r>
      <w:rPr>
        <w:rFonts w:hint="cs"/>
        <w:rtl/>
      </w:rPr>
      <w:t>תאריך הפקת תעודה: ‏‏</w:t>
    </w:r>
    <w:r w:rsidR="00340372">
      <w:rPr>
        <w:rtl/>
      </w:rPr>
      <w:fldChar w:fldCharType="begin"/>
    </w:r>
    <w:r w:rsidR="00340372">
      <w:rPr>
        <w:rtl/>
      </w:rPr>
      <w:instrText xml:space="preserve"> </w:instrText>
    </w:r>
    <w:r w:rsidR="00340372">
      <w:rPr>
        <w:rFonts w:hint="cs"/>
      </w:rPr>
      <w:instrText>DATE   \* MERGEFORMAT</w:instrText>
    </w:r>
    <w:r w:rsidR="00340372">
      <w:rPr>
        <w:rtl/>
      </w:rPr>
      <w:instrText xml:space="preserve"> </w:instrText>
    </w:r>
    <w:r w:rsidR="00340372">
      <w:rPr>
        <w:rtl/>
      </w:rPr>
      <w:fldChar w:fldCharType="separate"/>
    </w:r>
    <w:r w:rsidR="00426940">
      <w:rPr>
        <w:noProof/>
        <w:rtl/>
      </w:rPr>
      <w:t>‏04/12/2023</w:t>
    </w:r>
    <w:r w:rsidR="00340372">
      <w:rPr>
        <w:rtl/>
      </w:rPr>
      <w:fldChar w:fldCharType="end"/>
    </w:r>
    <w:r w:rsidR="00B5361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09508" w14:textId="77777777" w:rsidR="00006B7A" w:rsidRDefault="00006B7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C7790"/>
    <w:multiLevelType w:val="hybridMultilevel"/>
    <w:tmpl w:val="85268436"/>
    <w:lvl w:ilvl="0" w:tplc="114AA58C">
      <w:numFmt w:val="bullet"/>
      <w:lvlText w:val=""/>
      <w:lvlJc w:val="left"/>
      <w:pPr>
        <w:ind w:left="6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52F0089B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50449"/>
    <w:multiLevelType w:val="hybridMultilevel"/>
    <w:tmpl w:val="E5EAD9D0"/>
    <w:lvl w:ilvl="0" w:tplc="059C92B0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603AF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656885">
    <w:abstractNumId w:val="1"/>
  </w:num>
  <w:num w:numId="2" w16cid:durableId="1531455795">
    <w:abstractNumId w:val="2"/>
  </w:num>
  <w:num w:numId="3" w16cid:durableId="1617054784">
    <w:abstractNumId w:val="0"/>
  </w:num>
  <w:num w:numId="4" w16cid:durableId="677122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114A"/>
    <w:rsid w:val="00001E2C"/>
    <w:rsid w:val="00004629"/>
    <w:rsid w:val="00006B7A"/>
    <w:rsid w:val="000241E8"/>
    <w:rsid w:val="00033506"/>
    <w:rsid w:val="00037E58"/>
    <w:rsid w:val="00042952"/>
    <w:rsid w:val="000602BC"/>
    <w:rsid w:val="00064F9A"/>
    <w:rsid w:val="000650B9"/>
    <w:rsid w:val="00091E9C"/>
    <w:rsid w:val="00093D54"/>
    <w:rsid w:val="0009508F"/>
    <w:rsid w:val="000A79F3"/>
    <w:rsid w:val="000B2B7F"/>
    <w:rsid w:val="000C3F99"/>
    <w:rsid w:val="000E67D1"/>
    <w:rsid w:val="000F6055"/>
    <w:rsid w:val="00112EBC"/>
    <w:rsid w:val="00115EEF"/>
    <w:rsid w:val="00131A45"/>
    <w:rsid w:val="00136F07"/>
    <w:rsid w:val="00143154"/>
    <w:rsid w:val="00144E23"/>
    <w:rsid w:val="001455F0"/>
    <w:rsid w:val="00146437"/>
    <w:rsid w:val="00152D69"/>
    <w:rsid w:val="00162370"/>
    <w:rsid w:val="00163613"/>
    <w:rsid w:val="001706CD"/>
    <w:rsid w:val="00172E69"/>
    <w:rsid w:val="00177BA5"/>
    <w:rsid w:val="0018448F"/>
    <w:rsid w:val="00193C9C"/>
    <w:rsid w:val="001A153E"/>
    <w:rsid w:val="001A1E01"/>
    <w:rsid w:val="001A6E17"/>
    <w:rsid w:val="001C28DD"/>
    <w:rsid w:val="001C6B8E"/>
    <w:rsid w:val="001D7E3A"/>
    <w:rsid w:val="001E0B72"/>
    <w:rsid w:val="001F7206"/>
    <w:rsid w:val="00204869"/>
    <w:rsid w:val="002113EC"/>
    <w:rsid w:val="00216D17"/>
    <w:rsid w:val="00225E4C"/>
    <w:rsid w:val="002409A6"/>
    <w:rsid w:val="00243D76"/>
    <w:rsid w:val="00245A75"/>
    <w:rsid w:val="00255B37"/>
    <w:rsid w:val="00275B2D"/>
    <w:rsid w:val="00282A7A"/>
    <w:rsid w:val="0029114A"/>
    <w:rsid w:val="00295900"/>
    <w:rsid w:val="00295E23"/>
    <w:rsid w:val="002B41BD"/>
    <w:rsid w:val="002D0D35"/>
    <w:rsid w:val="002D0FE4"/>
    <w:rsid w:val="002E2488"/>
    <w:rsid w:val="00304180"/>
    <w:rsid w:val="0031250D"/>
    <w:rsid w:val="003219AF"/>
    <w:rsid w:val="00321ED2"/>
    <w:rsid w:val="00340372"/>
    <w:rsid w:val="00341876"/>
    <w:rsid w:val="00345609"/>
    <w:rsid w:val="00357E82"/>
    <w:rsid w:val="00363479"/>
    <w:rsid w:val="0036404F"/>
    <w:rsid w:val="003B08CB"/>
    <w:rsid w:val="003B6D85"/>
    <w:rsid w:val="003D0E16"/>
    <w:rsid w:val="003D27A6"/>
    <w:rsid w:val="00414E0D"/>
    <w:rsid w:val="004225E6"/>
    <w:rsid w:val="00425AA4"/>
    <w:rsid w:val="00426940"/>
    <w:rsid w:val="004321BC"/>
    <w:rsid w:val="00433A7A"/>
    <w:rsid w:val="00435495"/>
    <w:rsid w:val="00464E74"/>
    <w:rsid w:val="00467664"/>
    <w:rsid w:val="00470FA0"/>
    <w:rsid w:val="0047402E"/>
    <w:rsid w:val="004746ED"/>
    <w:rsid w:val="00477995"/>
    <w:rsid w:val="00482A77"/>
    <w:rsid w:val="004839EB"/>
    <w:rsid w:val="004A2AA1"/>
    <w:rsid w:val="004B0B83"/>
    <w:rsid w:val="004B7204"/>
    <w:rsid w:val="004D00D5"/>
    <w:rsid w:val="004D1C4D"/>
    <w:rsid w:val="004E3746"/>
    <w:rsid w:val="004E590A"/>
    <w:rsid w:val="004F0673"/>
    <w:rsid w:val="004F1643"/>
    <w:rsid w:val="005030FB"/>
    <w:rsid w:val="00511414"/>
    <w:rsid w:val="00522D4C"/>
    <w:rsid w:val="00533004"/>
    <w:rsid w:val="00550CF4"/>
    <w:rsid w:val="005767EA"/>
    <w:rsid w:val="00585D71"/>
    <w:rsid w:val="005A6229"/>
    <w:rsid w:val="005A631D"/>
    <w:rsid w:val="005B0827"/>
    <w:rsid w:val="005B6C59"/>
    <w:rsid w:val="005D18A1"/>
    <w:rsid w:val="005E08EF"/>
    <w:rsid w:val="005E0F21"/>
    <w:rsid w:val="005E48E3"/>
    <w:rsid w:val="005E4C98"/>
    <w:rsid w:val="005F45FD"/>
    <w:rsid w:val="005F6565"/>
    <w:rsid w:val="00611240"/>
    <w:rsid w:val="006132FC"/>
    <w:rsid w:val="0061682E"/>
    <w:rsid w:val="0062605A"/>
    <w:rsid w:val="0063398C"/>
    <w:rsid w:val="00656E6F"/>
    <w:rsid w:val="00676A05"/>
    <w:rsid w:val="00677FC6"/>
    <w:rsid w:val="006845BB"/>
    <w:rsid w:val="00684F7E"/>
    <w:rsid w:val="006A199D"/>
    <w:rsid w:val="006B28F9"/>
    <w:rsid w:val="006B786A"/>
    <w:rsid w:val="006C4F14"/>
    <w:rsid w:val="006E4365"/>
    <w:rsid w:val="006E4A6E"/>
    <w:rsid w:val="006F1FE7"/>
    <w:rsid w:val="00700E9E"/>
    <w:rsid w:val="00701971"/>
    <w:rsid w:val="007019BF"/>
    <w:rsid w:val="00703743"/>
    <w:rsid w:val="00706CFE"/>
    <w:rsid w:val="00717C8B"/>
    <w:rsid w:val="007459E3"/>
    <w:rsid w:val="0076110F"/>
    <w:rsid w:val="00766527"/>
    <w:rsid w:val="0077217C"/>
    <w:rsid w:val="0077494A"/>
    <w:rsid w:val="00775CE4"/>
    <w:rsid w:val="00782275"/>
    <w:rsid w:val="00783565"/>
    <w:rsid w:val="00786596"/>
    <w:rsid w:val="00791BB3"/>
    <w:rsid w:val="007954D5"/>
    <w:rsid w:val="007A09AA"/>
    <w:rsid w:val="007A5CC3"/>
    <w:rsid w:val="007A7F19"/>
    <w:rsid w:val="007B6B5A"/>
    <w:rsid w:val="007B6EC2"/>
    <w:rsid w:val="007C1FB0"/>
    <w:rsid w:val="007C6899"/>
    <w:rsid w:val="007D15F5"/>
    <w:rsid w:val="007F21B5"/>
    <w:rsid w:val="007F2565"/>
    <w:rsid w:val="007F3094"/>
    <w:rsid w:val="00802BB3"/>
    <w:rsid w:val="0081162E"/>
    <w:rsid w:val="008121CD"/>
    <w:rsid w:val="00812D1A"/>
    <w:rsid w:val="00837667"/>
    <w:rsid w:val="008571F4"/>
    <w:rsid w:val="00870EF4"/>
    <w:rsid w:val="00883548"/>
    <w:rsid w:val="00893B4C"/>
    <w:rsid w:val="008C3524"/>
    <w:rsid w:val="008D3087"/>
    <w:rsid w:val="008D6FF0"/>
    <w:rsid w:val="008F04D5"/>
    <w:rsid w:val="008F18A9"/>
    <w:rsid w:val="0090671C"/>
    <w:rsid w:val="0090698B"/>
    <w:rsid w:val="00922171"/>
    <w:rsid w:val="00923EB9"/>
    <w:rsid w:val="0092459C"/>
    <w:rsid w:val="009532B0"/>
    <w:rsid w:val="00963B8B"/>
    <w:rsid w:val="009960CC"/>
    <w:rsid w:val="009A248A"/>
    <w:rsid w:val="009B0926"/>
    <w:rsid w:val="009B2D8D"/>
    <w:rsid w:val="009C75E2"/>
    <w:rsid w:val="009D1D1C"/>
    <w:rsid w:val="009D2521"/>
    <w:rsid w:val="009E5BEE"/>
    <w:rsid w:val="009F67E5"/>
    <w:rsid w:val="00A01557"/>
    <w:rsid w:val="00A17A0A"/>
    <w:rsid w:val="00A274AD"/>
    <w:rsid w:val="00A33C3B"/>
    <w:rsid w:val="00A36360"/>
    <w:rsid w:val="00A4287C"/>
    <w:rsid w:val="00A50F28"/>
    <w:rsid w:val="00A539F9"/>
    <w:rsid w:val="00A66833"/>
    <w:rsid w:val="00A745B9"/>
    <w:rsid w:val="00A81FF9"/>
    <w:rsid w:val="00A86C95"/>
    <w:rsid w:val="00AA2577"/>
    <w:rsid w:val="00AA78B9"/>
    <w:rsid w:val="00AC3F70"/>
    <w:rsid w:val="00AD5D07"/>
    <w:rsid w:val="00AD698A"/>
    <w:rsid w:val="00AE0741"/>
    <w:rsid w:val="00AE1010"/>
    <w:rsid w:val="00B244F5"/>
    <w:rsid w:val="00B52DD5"/>
    <w:rsid w:val="00B53611"/>
    <w:rsid w:val="00B71F0F"/>
    <w:rsid w:val="00B724D1"/>
    <w:rsid w:val="00B74AE9"/>
    <w:rsid w:val="00B90FE3"/>
    <w:rsid w:val="00B927DE"/>
    <w:rsid w:val="00B92E09"/>
    <w:rsid w:val="00B948C5"/>
    <w:rsid w:val="00B9655B"/>
    <w:rsid w:val="00BB25B1"/>
    <w:rsid w:val="00BC1399"/>
    <w:rsid w:val="00BC2E65"/>
    <w:rsid w:val="00BD55BA"/>
    <w:rsid w:val="00BF0544"/>
    <w:rsid w:val="00BF1762"/>
    <w:rsid w:val="00BF1F0E"/>
    <w:rsid w:val="00BF5592"/>
    <w:rsid w:val="00C00AD8"/>
    <w:rsid w:val="00C22505"/>
    <w:rsid w:val="00C44009"/>
    <w:rsid w:val="00C55D52"/>
    <w:rsid w:val="00C67792"/>
    <w:rsid w:val="00C741ED"/>
    <w:rsid w:val="00C81768"/>
    <w:rsid w:val="00C87637"/>
    <w:rsid w:val="00C91C3F"/>
    <w:rsid w:val="00C92057"/>
    <w:rsid w:val="00CA0AA1"/>
    <w:rsid w:val="00CA3236"/>
    <w:rsid w:val="00CA6B0F"/>
    <w:rsid w:val="00CB7018"/>
    <w:rsid w:val="00CD221C"/>
    <w:rsid w:val="00CD488C"/>
    <w:rsid w:val="00CE485B"/>
    <w:rsid w:val="00CF1C27"/>
    <w:rsid w:val="00D05FDB"/>
    <w:rsid w:val="00D1203A"/>
    <w:rsid w:val="00D120F5"/>
    <w:rsid w:val="00D13C36"/>
    <w:rsid w:val="00D14839"/>
    <w:rsid w:val="00D22077"/>
    <w:rsid w:val="00D2256D"/>
    <w:rsid w:val="00D24EBA"/>
    <w:rsid w:val="00D41AE5"/>
    <w:rsid w:val="00D45BDE"/>
    <w:rsid w:val="00D62CAC"/>
    <w:rsid w:val="00D74059"/>
    <w:rsid w:val="00D74AE9"/>
    <w:rsid w:val="00D93DAD"/>
    <w:rsid w:val="00D94C13"/>
    <w:rsid w:val="00DA1A83"/>
    <w:rsid w:val="00DB5099"/>
    <w:rsid w:val="00DB545C"/>
    <w:rsid w:val="00DC43C1"/>
    <w:rsid w:val="00DD08AF"/>
    <w:rsid w:val="00DD1EF2"/>
    <w:rsid w:val="00DE1746"/>
    <w:rsid w:val="00DF1A04"/>
    <w:rsid w:val="00DF6DF8"/>
    <w:rsid w:val="00E0188A"/>
    <w:rsid w:val="00E02C85"/>
    <w:rsid w:val="00E047F0"/>
    <w:rsid w:val="00E166F5"/>
    <w:rsid w:val="00E30FDF"/>
    <w:rsid w:val="00E43932"/>
    <w:rsid w:val="00E57786"/>
    <w:rsid w:val="00ED3B36"/>
    <w:rsid w:val="00EE2259"/>
    <w:rsid w:val="00EF4613"/>
    <w:rsid w:val="00EF5D6A"/>
    <w:rsid w:val="00F03E27"/>
    <w:rsid w:val="00F10B8F"/>
    <w:rsid w:val="00F24161"/>
    <w:rsid w:val="00F348A8"/>
    <w:rsid w:val="00F4235E"/>
    <w:rsid w:val="00F47808"/>
    <w:rsid w:val="00F53BD0"/>
    <w:rsid w:val="00F56FA5"/>
    <w:rsid w:val="00F6233A"/>
    <w:rsid w:val="00F84EBF"/>
    <w:rsid w:val="00F9233D"/>
    <w:rsid w:val="00F951AD"/>
    <w:rsid w:val="00F960A1"/>
    <w:rsid w:val="00F96786"/>
    <w:rsid w:val="00FA2F2F"/>
    <w:rsid w:val="00FB3FC7"/>
    <w:rsid w:val="00FD0858"/>
    <w:rsid w:val="00FE1100"/>
    <w:rsid w:val="00FE72B7"/>
    <w:rsid w:val="00F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F8B9A"/>
  <w15:docId w15:val="{66365002-D55D-4952-96BF-15B68E86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0A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44009"/>
  </w:style>
  <w:style w:type="paragraph" w:styleId="a7">
    <w:name w:val="footer"/>
    <w:basedOn w:val="a"/>
    <w:link w:val="a8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44009"/>
  </w:style>
  <w:style w:type="table" w:styleId="a9">
    <w:name w:val="Table Grid"/>
    <w:basedOn w:val="a1"/>
    <w:uiPriority w:val="59"/>
    <w:rsid w:val="00B71F0F"/>
    <w:pPr>
      <w:spacing w:after="0" w:line="240" w:lineRule="auto"/>
      <w:textboxTightWrap w:val="firstAndLast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rPr>
        <w:tblHeader/>
      </w:trPr>
    </w:tblStylePr>
  </w:style>
  <w:style w:type="paragraph" w:styleId="aa">
    <w:name w:val="List Paragraph"/>
    <w:basedOn w:val="a"/>
    <w:uiPriority w:val="34"/>
    <w:qFormat/>
    <w:rsid w:val="00F960A1"/>
    <w:pPr>
      <w:ind w:left="720"/>
      <w:contextualSpacing/>
    </w:pPr>
  </w:style>
  <w:style w:type="table" w:styleId="ab">
    <w:name w:val="Light Shading"/>
    <w:basedOn w:val="a1"/>
    <w:uiPriority w:val="60"/>
    <w:rsid w:val="006E43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6E43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crollTableNormal">
    <w:name w:val="Scroll Table Normal"/>
    <w:basedOn w:val="a1"/>
    <w:uiPriority w:val="99"/>
    <w:rsid w:val="006E4365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NesherProj\COA-Templates\FOOD\noMedical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D20A38-F02B-43AB-AD69-2AFAA5E1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noMedical.dotx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Avigail Ehrlich</dc:creator>
  <cp:lastModifiedBy>Avigail Ehrlich</cp:lastModifiedBy>
  <cp:revision>2</cp:revision>
  <dcterms:created xsi:type="dcterms:W3CDTF">2023-12-04T10:20:00Z</dcterms:created>
  <dcterms:modified xsi:type="dcterms:W3CDTF">2023-12-04T12:09:00Z</dcterms:modified>
</cp:coreProperties>
</file>