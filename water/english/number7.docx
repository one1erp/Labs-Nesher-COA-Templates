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A78B9" w:rsidRDefault="00AF4B4B" w:rsidP="000650B9">
      <w:pPr>
        <w:ind w:left="720" w:firstLine="720"/>
        <w:jc w:val="center"/>
        <w:rPr>
          <w:rtl/>
        </w:rPr>
      </w:pPr>
      <w:r>
        <w:fldChar w:fldCharType="begin"/>
      </w:r>
      <w:r>
        <w:instrText xml:space="preserve"> MERGEFIELD  number  \* MERGEFORMAT </w:instrText>
      </w:r>
      <w:r>
        <w:fldChar w:fldCharType="separate"/>
      </w:r>
      <w:r w:rsidR="00131A45">
        <w:rPr>
          <w:noProof/>
        </w:rPr>
        <w:t>«number»</w:t>
      </w:r>
      <w:r>
        <w:rPr>
          <w:noProof/>
        </w:rPr>
        <w:fldChar w:fldCharType="end"/>
      </w:r>
      <w:r w:rsidR="000650B9">
        <w:rPr>
          <w:rFonts w:hint="cs"/>
          <w:rtl/>
        </w:rPr>
        <w:t xml:space="preserve">   תעודת בדיקה מספר   </w:t>
      </w:r>
      <w:r w:rsidR="000650B9">
        <w:rPr>
          <w:rFonts w:hint="cs"/>
          <w:rtl/>
        </w:rPr>
        <w:tab/>
      </w:r>
      <w:r w:rsidR="000650B9">
        <w:rPr>
          <w:rFonts w:hint="cs"/>
          <w:rtl/>
        </w:rPr>
        <w:tab/>
      </w:r>
    </w:p>
    <w:p w:rsidR="00CA0AA1" w:rsidRDefault="00AA78B9" w:rsidP="00CA0AA1">
      <w:pPr>
        <w:ind w:left="720" w:firstLine="720"/>
      </w:pPr>
      <w:r>
        <w:rPr>
          <w:rFonts w:hint="cs"/>
          <w:rtl/>
        </w:rPr>
        <w:t xml:space="preserve">        </w:t>
      </w:r>
    </w:p>
    <w:tbl>
      <w:tblPr>
        <w:tblpPr w:leftFromText="180" w:rightFromText="180" w:vertAnchor="text" w:horzAnchor="page" w:tblpX="1888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5"/>
        <w:gridCol w:w="1413"/>
      </w:tblGrid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נדגם ע"י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תאריך קבלה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תאריך בדיקה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מס הזמנה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שם המזמין</w:t>
            </w:r>
          </w:p>
        </w:tc>
      </w:tr>
    </w:tbl>
    <w:tbl>
      <w:tblPr>
        <w:tblpPr w:leftFromText="180" w:rightFromText="180" w:vertAnchor="text" w:horzAnchor="page" w:tblpX="8038" w:tblpY="446"/>
        <w:tblW w:w="5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6"/>
        <w:gridCol w:w="1260"/>
      </w:tblGrid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איש קשר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לקוח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כתובת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טל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מייל</w:t>
            </w:r>
          </w:p>
        </w:tc>
      </w:tr>
    </w:tbl>
    <w:p w:rsidR="00AA78B9" w:rsidRDefault="00AA78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Pr="00185D69" w:rsidRDefault="000650B9" w:rsidP="00185D69">
      <w:pPr>
        <w:tabs>
          <w:tab w:val="left" w:pos="1155"/>
        </w:tabs>
        <w:rPr>
          <w:rtl/>
        </w:rPr>
      </w:pPr>
    </w:p>
    <w:tbl>
      <w:tblPr>
        <w:tblStyle w:val="a9"/>
        <w:tblpPr w:leftFromText="180" w:rightFromText="180" w:vertAnchor="text" w:horzAnchor="margin" w:tblpY="402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9"/>
      </w:tblGrid>
      <w:tr w:rsidR="002409A6" w:rsidTr="002409A6">
        <w:tc>
          <w:tcPr>
            <w:tcW w:w="15389" w:type="dxa"/>
          </w:tcPr>
          <w:p w:rsidR="002409A6" w:rsidRPr="002409A6" w:rsidRDefault="002409A6" w:rsidP="002409A6">
            <w:pPr>
              <w:bidi/>
              <w:rPr>
                <w:rtl/>
              </w:rPr>
            </w:pPr>
            <w:r w:rsidRPr="002409A6">
              <w:rPr>
                <w:rFonts w:hint="cs"/>
                <w:rtl/>
              </w:rPr>
              <w:t xml:space="preserve">הסמכות </w:t>
            </w:r>
            <w:r w:rsidRPr="002409A6">
              <w:t>/</w:t>
            </w:r>
            <w:r w:rsidRPr="002409A6">
              <w:rPr>
                <w:rFonts w:hint="cs"/>
                <w:rtl/>
              </w:rPr>
              <w:t xml:space="preserve"> הכרות :</w:t>
            </w:r>
          </w:p>
        </w:tc>
      </w:tr>
      <w:tr w:rsidR="002409A6" w:rsidTr="002409A6">
        <w:tc>
          <w:tcPr>
            <w:tcW w:w="15389" w:type="dxa"/>
          </w:tcPr>
          <w:p w:rsidR="002409A6" w:rsidRPr="00F960A1" w:rsidRDefault="002409A6" w:rsidP="002409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למעבדה מערכת איכות מוסמכת לפי 17025 </w:t>
            </w:r>
            <w:r>
              <w:rPr>
                <w:rFonts w:hint="cs"/>
              </w:rPr>
              <w:t>ISO</w:t>
            </w:r>
            <w:r>
              <w:t>/IEC</w:t>
            </w:r>
            <w:r>
              <w:rPr>
                <w:rFonts w:hint="cs"/>
                <w:rtl/>
              </w:rPr>
              <w:t xml:space="preserve"> והיא פועלת בהתאם לנוהלי עבודה מסודרים</w:t>
            </w:r>
          </w:p>
        </w:tc>
      </w:tr>
      <w:tr w:rsidR="002409A6" w:rsidTr="002409A6">
        <w:tc>
          <w:tcPr>
            <w:tcW w:w="15389" w:type="dxa"/>
          </w:tcPr>
          <w:p w:rsidR="002409A6" w:rsidRDefault="002409A6" w:rsidP="002409A6">
            <w:pPr>
              <w:pStyle w:val="aa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 xml:space="preserve">המעבדה מוסמכת לביצוע הבדיקה לפי 17025 </w:t>
            </w:r>
            <w:r>
              <w:t xml:space="preserve">IOS/IEC </w:t>
            </w:r>
            <w:r>
              <w:rPr>
                <w:rFonts w:hint="cs"/>
                <w:rtl/>
              </w:rPr>
              <w:t xml:space="preserve"> מטעם הרשות הלאומית להסמכת מעבדות ב. המעבדה מוכרת לביצוע הבדיקה ע"י משרד הבריאות.</w:t>
            </w:r>
          </w:p>
          <w:p w:rsidR="002409A6" w:rsidRPr="00F960A1" w:rsidRDefault="002409A6" w:rsidP="002409A6">
            <w:pPr>
              <w:pStyle w:val="aa"/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הבדיקה מוכרת ע"י משרד הבריאות בהתאם לדרישות תנאי ייצור נאותים (</w:t>
            </w:r>
            <w:r>
              <w:t>GMP</w:t>
            </w:r>
            <w:r>
              <w:rPr>
                <w:rFonts w:hint="cs"/>
                <w:rtl/>
              </w:rPr>
              <w:t>) תעודה מס 1387</w:t>
            </w:r>
          </w:p>
        </w:tc>
      </w:tr>
      <w:tr w:rsidR="002409A6" w:rsidTr="002409A6">
        <w:tc>
          <w:tcPr>
            <w:tcW w:w="15389" w:type="dxa"/>
          </w:tcPr>
          <w:p w:rsidR="002409A6" w:rsidRPr="00A50F28" w:rsidRDefault="002409A6" w:rsidP="0049615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ראש תחום ה</w:t>
            </w:r>
            <w:r w:rsidR="00AF4B4B">
              <w:fldChar w:fldCharType="begin"/>
            </w:r>
            <w:r w:rsidR="00AF4B4B">
              <w:instrText xml:space="preserve"> MERGEFIELD  lab  \* MERGEFORMAT </w:instrText>
            </w:r>
            <w:r w:rsidR="00AF4B4B">
              <w:fldChar w:fldCharType="separate"/>
            </w:r>
            <w:r w:rsidR="00496154">
              <w:rPr>
                <w:noProof/>
                <w:rtl/>
              </w:rPr>
              <w:t>«</w:t>
            </w:r>
            <w:r w:rsidR="00496154">
              <w:rPr>
                <w:noProof/>
              </w:rPr>
              <w:t>lab</w:t>
            </w:r>
            <w:r w:rsidR="00496154">
              <w:rPr>
                <w:noProof/>
                <w:rtl/>
              </w:rPr>
              <w:t>»</w:t>
            </w:r>
            <w:r w:rsidR="00AF4B4B">
              <w:rPr>
                <w:noProof/>
              </w:rPr>
              <w:fldChar w:fldCharType="end"/>
            </w:r>
            <w:r w:rsidR="00496154"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 w:rsidR="00AF4B4B">
              <w:fldChar w:fldCharType="begin"/>
            </w:r>
            <w:r w:rsidR="00AF4B4B">
              <w:instrText xml:space="preserve"> MERGEFIELD  DrName  \* MERGEFORMAT </w:instrText>
            </w:r>
            <w:r w:rsidR="00AF4B4B">
              <w:fldChar w:fldCharType="separate"/>
            </w:r>
            <w:r>
              <w:rPr>
                <w:noProof/>
              </w:rPr>
              <w:t>«DrName»</w:t>
            </w:r>
            <w:r w:rsidR="00AF4B4B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cs"/>
                <w:rtl/>
              </w:rPr>
              <w:t xml:space="preserve"> חתימה : </w:t>
            </w:r>
            <w:r w:rsidR="00AF4B4B">
              <w:fldChar w:fldCharType="begin"/>
            </w:r>
            <w:r w:rsidR="00AF4B4B">
              <w:instrText xml:space="preserve"> MERGEFIELD  signature  \* MERGEFORMAT </w:instrText>
            </w:r>
            <w:r w:rsidR="00AF4B4B">
              <w:fldChar w:fldCharType="separate"/>
            </w:r>
            <w:r>
              <w:rPr>
                <w:noProof/>
              </w:rPr>
              <w:t>«signature»</w:t>
            </w:r>
            <w:r w:rsidR="00AF4B4B">
              <w:rPr>
                <w:noProof/>
              </w:rPr>
              <w:fldChar w:fldCharType="end"/>
            </w:r>
          </w:p>
        </w:tc>
      </w:tr>
    </w:tbl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0650B9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tbl>
      <w:tblPr>
        <w:tblStyle w:val="a9"/>
        <w:tblpPr w:leftFromText="180" w:rightFromText="180" w:vertAnchor="text" w:horzAnchor="margin" w:tblpY="12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0602BC" w:rsidTr="000602BC">
        <w:tc>
          <w:tcPr>
            <w:tcW w:w="15615" w:type="dxa"/>
          </w:tcPr>
          <w:p w:rsidR="000602BC" w:rsidRPr="000602BC" w:rsidRDefault="000602BC" w:rsidP="000602BC">
            <w:pPr>
              <w:bidi/>
              <w:rPr>
                <w:rtl/>
              </w:rPr>
            </w:pPr>
          </w:p>
          <w:p w:rsidR="000602BC" w:rsidRDefault="000602BC" w:rsidP="000602BC">
            <w:pPr>
              <w:rPr>
                <w:b/>
                <w:bCs/>
                <w:i/>
                <w:iCs/>
                <w:u w:val="single"/>
                <w:rtl/>
              </w:rPr>
            </w:pPr>
          </w:p>
        </w:tc>
      </w:tr>
    </w:tbl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Pr="00F960A1" w:rsidRDefault="00F960A1" w:rsidP="006B786A">
      <w:pPr>
        <w:bidi/>
        <w:rPr>
          <w:b/>
          <w:bCs/>
          <w:i/>
          <w:iCs/>
          <w:u w:val="single"/>
          <w:rtl/>
        </w:rPr>
      </w:pPr>
    </w:p>
    <w:sectPr w:rsidR="00F960A1" w:rsidRPr="00F960A1" w:rsidSect="006B786A">
      <w:headerReference w:type="default" r:id="rId9"/>
      <w:pgSz w:w="16839" w:h="11907" w:orient="landscape" w:code="9"/>
      <w:pgMar w:top="144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CB6" w:rsidRDefault="009F3CB6" w:rsidP="00C44009">
      <w:pPr>
        <w:spacing w:after="0" w:line="240" w:lineRule="auto"/>
      </w:pPr>
      <w:r>
        <w:separator/>
      </w:r>
    </w:p>
  </w:endnote>
  <w:endnote w:type="continuationSeparator" w:id="0">
    <w:p w:rsidR="009F3CB6" w:rsidRDefault="009F3CB6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CB6" w:rsidRDefault="009F3CB6" w:rsidP="00C44009">
      <w:pPr>
        <w:spacing w:after="0" w:line="240" w:lineRule="auto"/>
      </w:pPr>
      <w:r>
        <w:separator/>
      </w:r>
    </w:p>
  </w:footnote>
  <w:footnote w:type="continuationSeparator" w:id="0">
    <w:p w:rsidR="009F3CB6" w:rsidRDefault="009F3CB6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009" w:rsidRDefault="00C44009" w:rsidP="00C44009">
    <w:pPr>
      <w:pStyle w:val="a5"/>
    </w:pPr>
    <w:r>
      <w:ptab w:relativeTo="indent" w:alignment="center" w:leader="none"/>
    </w:r>
    <w:r>
      <w:rPr>
        <w:noProof/>
      </w:rPr>
      <w:drawing>
        <wp:inline distT="0" distB="0" distL="0" distR="0">
          <wp:extent cx="2248214" cy="657317"/>
          <wp:effectExtent l="19050" t="0" r="0" b="0"/>
          <wp:docPr id="9" name="תמונה 8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14" cy="657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943107" cy="971686"/>
          <wp:effectExtent l="19050" t="0" r="9393" b="0"/>
          <wp:docPr id="11" name="תמונה 10" descr="Captur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3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43107" cy="971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781159" cy="704948"/>
          <wp:effectExtent l="19050" t="0" r="0" b="0"/>
          <wp:docPr id="13" name="תמונה 9" descr="Captur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2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81159" cy="704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2629267" cy="752580"/>
          <wp:effectExtent l="19050" t="0" r="0" b="0"/>
          <wp:docPr id="12" name="תמונה 11" descr="Captur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4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629267" cy="752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4009" w:rsidRDefault="00C4400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3A"/>
    <w:rsid w:val="00004629"/>
    <w:rsid w:val="000241E8"/>
    <w:rsid w:val="000602BC"/>
    <w:rsid w:val="00064DB8"/>
    <w:rsid w:val="000650B9"/>
    <w:rsid w:val="0009508F"/>
    <w:rsid w:val="000A62F3"/>
    <w:rsid w:val="000C3F99"/>
    <w:rsid w:val="00131A45"/>
    <w:rsid w:val="00146437"/>
    <w:rsid w:val="0018448F"/>
    <w:rsid w:val="00185D69"/>
    <w:rsid w:val="001A6E17"/>
    <w:rsid w:val="002409A6"/>
    <w:rsid w:val="002E2488"/>
    <w:rsid w:val="00321ED2"/>
    <w:rsid w:val="00357E82"/>
    <w:rsid w:val="004321BC"/>
    <w:rsid w:val="00496154"/>
    <w:rsid w:val="005B0827"/>
    <w:rsid w:val="006B786A"/>
    <w:rsid w:val="0077217C"/>
    <w:rsid w:val="00870EF4"/>
    <w:rsid w:val="008F04D5"/>
    <w:rsid w:val="00923EB9"/>
    <w:rsid w:val="009F3CB6"/>
    <w:rsid w:val="00A4287C"/>
    <w:rsid w:val="00A50F28"/>
    <w:rsid w:val="00AA78B9"/>
    <w:rsid w:val="00AD5D07"/>
    <w:rsid w:val="00AE0741"/>
    <w:rsid w:val="00AF4B4B"/>
    <w:rsid w:val="00B244F5"/>
    <w:rsid w:val="00B724D1"/>
    <w:rsid w:val="00BB7BF1"/>
    <w:rsid w:val="00C44009"/>
    <w:rsid w:val="00C55D52"/>
    <w:rsid w:val="00CA0AA1"/>
    <w:rsid w:val="00CD221C"/>
    <w:rsid w:val="00D120F5"/>
    <w:rsid w:val="00D2256D"/>
    <w:rsid w:val="00D74AE9"/>
    <w:rsid w:val="00D84C0D"/>
    <w:rsid w:val="00DB5099"/>
    <w:rsid w:val="00DB545C"/>
    <w:rsid w:val="00DE4032"/>
    <w:rsid w:val="00DF6DF8"/>
    <w:rsid w:val="00ED72D1"/>
    <w:rsid w:val="00EF4613"/>
    <w:rsid w:val="00F348A8"/>
    <w:rsid w:val="00F47808"/>
    <w:rsid w:val="00F6233A"/>
    <w:rsid w:val="00F960A1"/>
    <w:rsid w:val="00FD0858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semiHidden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44009"/>
  </w:style>
  <w:style w:type="table" w:styleId="a9">
    <w:name w:val="Table Grid"/>
    <w:basedOn w:val="a1"/>
    <w:uiPriority w:val="59"/>
    <w:rsid w:val="00F9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semiHidden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44009"/>
  </w:style>
  <w:style w:type="table" w:styleId="a9">
    <w:name w:val="Table Grid"/>
    <w:basedOn w:val="a1"/>
    <w:uiPriority w:val="59"/>
    <w:rsid w:val="00F9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7A25C-F671-4CB2-B800-9C2EFC55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number7.dotx</Template>
  <TotalTime>0</TotalTime>
  <Pages>2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Eilam Dahan</dc:creator>
  <cp:lastModifiedBy>Windows User</cp:lastModifiedBy>
  <cp:revision>2</cp:revision>
  <dcterms:created xsi:type="dcterms:W3CDTF">2013-02-27T13:36:00Z</dcterms:created>
  <dcterms:modified xsi:type="dcterms:W3CDTF">2013-02-27T13:36:00Z</dcterms:modified>
</cp:coreProperties>
</file>